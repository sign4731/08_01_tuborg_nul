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03CC08" w14:textId="7F02222C" w:rsidR="00D077E9" w:rsidRPr="00AE655A" w:rsidRDefault="00D077E9" w:rsidP="00D70D02"/>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36"/>
      </w:tblGrid>
      <w:tr w:rsidR="00D077E9" w:rsidRPr="00AE655A" w14:paraId="10006201" w14:textId="77777777" w:rsidTr="00A15089">
        <w:trPr>
          <w:trHeight w:val="1647"/>
        </w:trPr>
        <w:tc>
          <w:tcPr>
            <w:tcW w:w="5736" w:type="dxa"/>
            <w:tcBorders>
              <w:top w:val="nil"/>
              <w:left w:val="nil"/>
              <w:bottom w:val="nil"/>
              <w:right w:val="nil"/>
            </w:tcBorders>
          </w:tcPr>
          <w:p w14:paraId="44B73E79" w14:textId="6E35D0E7" w:rsidR="00D077E9" w:rsidRPr="00AE655A" w:rsidRDefault="009F6B9F" w:rsidP="00D077E9">
            <w:r w:rsidRPr="00AE655A">
              <w:rPr>
                <w:noProof/>
              </w:rPr>
              <mc:AlternateContent>
                <mc:Choice Requires="wps">
                  <w:drawing>
                    <wp:anchor distT="0" distB="0" distL="114300" distR="114300" simplePos="0" relativeHeight="251664384" behindDoc="0" locked="0" layoutInCell="1" allowOverlap="1" wp14:anchorId="5FE01C9D" wp14:editId="72A3C7D5">
                      <wp:simplePos x="0" y="0"/>
                      <wp:positionH relativeFrom="column">
                        <wp:posOffset>0</wp:posOffset>
                      </wp:positionH>
                      <wp:positionV relativeFrom="paragraph">
                        <wp:posOffset>-241300</wp:posOffset>
                      </wp:positionV>
                      <wp:extent cx="3520440" cy="2164080"/>
                      <wp:effectExtent l="0" t="0" r="0" b="7620"/>
                      <wp:wrapNone/>
                      <wp:docPr id="8" name="Text Box 8"/>
                      <wp:cNvGraphicFramePr/>
                      <a:graphic xmlns:a="http://schemas.openxmlformats.org/drawingml/2006/main">
                        <a:graphicData uri="http://schemas.microsoft.com/office/word/2010/wordprocessingShape">
                          <wps:wsp>
                            <wps:cNvSpPr txBox="1"/>
                            <wps:spPr>
                              <a:xfrm>
                                <a:off x="0" y="0"/>
                                <a:ext cx="3520440" cy="2164080"/>
                              </a:xfrm>
                              <a:prstGeom prst="rect">
                                <a:avLst/>
                              </a:prstGeom>
                              <a:noFill/>
                              <a:ln w="6350">
                                <a:noFill/>
                              </a:ln>
                            </wps:spPr>
                            <wps:txbx>
                              <w:txbxContent>
                                <w:p w14:paraId="68A61F28" w14:textId="77777777" w:rsidR="00CE0E8E" w:rsidRDefault="00CE0E8E" w:rsidP="007B30CE">
                                  <w:pPr>
                                    <w:pStyle w:val="Subtitle"/>
                                  </w:pPr>
                                  <w:r w:rsidRPr="007B30CE">
                                    <w:t xml:space="preserve">Tuborg Nul </w:t>
                                  </w:r>
                                </w:p>
                                <w:p w14:paraId="4068DCB5" w14:textId="37A90737" w:rsidR="00CE0E8E" w:rsidRPr="00AA4A24" w:rsidRDefault="00CE0E8E" w:rsidP="00AA4A24">
                                  <w:pPr>
                                    <w:rPr>
                                      <w:sz w:val="22"/>
                                    </w:rPr>
                                  </w:pPr>
                                  <w:r w:rsidRPr="00AA4A24">
                                    <w:rPr>
                                      <w:sz w:val="22"/>
                                    </w:rPr>
                                    <w:t>Multimediedesigner</w:t>
                                  </w:r>
                                </w:p>
                                <w:p w14:paraId="3E6E2476" w14:textId="7D79B02E" w:rsidR="00CE0E8E" w:rsidRPr="007B30CE" w:rsidRDefault="00CE0E8E" w:rsidP="007B30CE">
                                  <w:pPr>
                                    <w:pStyle w:val="EmphasisText"/>
                                  </w:pPr>
                                  <w:r w:rsidRPr="007B30CE">
                                    <w:t>Tema 08.E</w:t>
                                  </w:r>
                                  <w:r>
                                    <w:t>2020</w:t>
                                  </w:r>
                                </w:p>
                                <w:p w14:paraId="2EBDD229" w14:textId="4067B5CE" w:rsidR="00CE0E8E" w:rsidRDefault="00CE0E8E" w:rsidP="007B30CE">
                                  <w:pPr>
                                    <w:pStyle w:val="EmphasisText"/>
                                  </w:pPr>
                                  <w:r w:rsidRPr="007B30CE">
                                    <w:t>Gr</w:t>
                                  </w:r>
                                  <w:r>
                                    <w:t>up</w:t>
                                  </w:r>
                                  <w:r w:rsidRPr="007B30CE">
                                    <w:t>p</w:t>
                                  </w:r>
                                  <w:r>
                                    <w:t xml:space="preserve">e </w:t>
                                  </w:r>
                                  <w:r w:rsidRPr="007B30CE">
                                    <w:t>11</w:t>
                                  </w:r>
                                  <w:r>
                                    <w:t xml:space="preserve"> KEA</w:t>
                                  </w:r>
                                </w:p>
                                <w:p w14:paraId="65B67D7F" w14:textId="24F94CED" w:rsidR="00CE0E8E" w:rsidRDefault="00CE0E8E" w:rsidP="007B30CE">
                                  <w:pPr>
                                    <w:pStyle w:val="EmphasisText"/>
                                  </w:pPr>
                                </w:p>
                                <w:p w14:paraId="0B08E722" w14:textId="6F97BE51" w:rsidR="00CE0E8E" w:rsidRDefault="00CE0E8E" w:rsidP="007B30CE">
                                  <w:pPr>
                                    <w:pStyle w:val="EmphasisText"/>
                                  </w:pPr>
                                </w:p>
                                <w:p w14:paraId="2B6D27C2" w14:textId="77777777" w:rsidR="00CE0E8E" w:rsidRDefault="00CE0E8E" w:rsidP="007B30CE">
                                  <w:pPr>
                                    <w:pStyle w:val="EmphasisText"/>
                                  </w:pPr>
                                </w:p>
                                <w:p w14:paraId="35F99E32" w14:textId="4436C6FF" w:rsidR="00CE0E8E" w:rsidRPr="007B30CE" w:rsidRDefault="00CE0E8E" w:rsidP="007B30CE">
                                  <w:pPr>
                                    <w:pStyle w:val="EmphasisText"/>
                                  </w:pPr>
                                  <w:r w:rsidRPr="00B42EF2">
                                    <w:t>“Knap op for mulighederne”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E01C9D" id="_x0000_t202" coordsize="21600,21600" o:spt="202" path="m,l,21600r21600,l21600,xe">
                      <v:stroke joinstyle="miter"/>
                      <v:path gradientshapeok="t" o:connecttype="rect"/>
                    </v:shapetype>
                    <v:shape id="Text Box 8" o:spid="_x0000_s1026" type="#_x0000_t202" style="position:absolute;margin-left:0;margin-top:-19pt;width:277.2pt;height:170.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" filled="f" stroked="f" strokeweight=".5pt">
                      <v:textbox>
                        <w:txbxContent>
                          <w:p w14:paraId="68A61F28" w14:textId="77777777" w:rsidR="00CE0E8E" w:rsidRDefault="00CE0E8E" w:rsidP="007B30CE">
                            <w:pPr>
                              <w:pStyle w:val="Subtitle"/>
                            </w:pPr>
                            <w:r w:rsidRPr="007B30CE">
                              <w:t xml:space="preserve">Tuborg Nul </w:t>
                            </w:r>
                          </w:p>
                          <w:p w14:paraId="4068DCB5" w14:textId="37A90737" w:rsidR="00CE0E8E" w:rsidRPr="00AA4A24" w:rsidRDefault="00CE0E8E" w:rsidP="00AA4A24">
                            <w:pPr>
                              <w:rPr>
                                <w:sz w:val="22"/>
                              </w:rPr>
                            </w:pPr>
                            <w:r w:rsidRPr="00AA4A24">
                              <w:rPr>
                                <w:sz w:val="22"/>
                              </w:rPr>
                              <w:t>Multimediedesigner</w:t>
                            </w:r>
                          </w:p>
                          <w:p w14:paraId="3E6E2476" w14:textId="7D79B02E" w:rsidR="00CE0E8E" w:rsidRPr="007B30CE" w:rsidRDefault="00CE0E8E" w:rsidP="007B30CE">
                            <w:pPr>
                              <w:pStyle w:val="EmphasisText"/>
                            </w:pPr>
                            <w:r w:rsidRPr="007B30CE">
                              <w:t>Tema 08.E</w:t>
                            </w:r>
                            <w:r>
                              <w:t>2020</w:t>
                            </w:r>
                          </w:p>
                          <w:p w14:paraId="2EBDD229" w14:textId="4067B5CE" w:rsidR="00CE0E8E" w:rsidRDefault="00CE0E8E" w:rsidP="007B30CE">
                            <w:pPr>
                              <w:pStyle w:val="EmphasisText"/>
                            </w:pPr>
                            <w:r w:rsidRPr="007B30CE">
                              <w:t>Gr</w:t>
                            </w:r>
                            <w:r>
                              <w:t>up</w:t>
                            </w:r>
                            <w:r w:rsidRPr="007B30CE">
                              <w:t>p</w:t>
                            </w:r>
                            <w:r>
                              <w:t xml:space="preserve">e </w:t>
                            </w:r>
                            <w:r w:rsidRPr="007B30CE">
                              <w:t>11</w:t>
                            </w:r>
                            <w:r>
                              <w:t xml:space="preserve"> KEA</w:t>
                            </w:r>
                          </w:p>
                          <w:p w14:paraId="65B67D7F" w14:textId="24F94CED" w:rsidR="00CE0E8E" w:rsidRDefault="00CE0E8E" w:rsidP="007B30CE">
                            <w:pPr>
                              <w:pStyle w:val="EmphasisText"/>
                            </w:pPr>
                          </w:p>
                          <w:p w14:paraId="0B08E722" w14:textId="6F97BE51" w:rsidR="00CE0E8E" w:rsidRDefault="00CE0E8E" w:rsidP="007B30CE">
                            <w:pPr>
                              <w:pStyle w:val="EmphasisText"/>
                            </w:pPr>
                          </w:p>
                          <w:p w14:paraId="2B6D27C2" w14:textId="77777777" w:rsidR="00CE0E8E" w:rsidRDefault="00CE0E8E" w:rsidP="007B30CE">
                            <w:pPr>
                              <w:pStyle w:val="EmphasisText"/>
                            </w:pPr>
                          </w:p>
                          <w:p w14:paraId="35F99E32" w14:textId="4436C6FF" w:rsidR="00CE0E8E" w:rsidRPr="007B30CE" w:rsidRDefault="00CE0E8E" w:rsidP="007B30CE">
                            <w:pPr>
                              <w:pStyle w:val="EmphasisText"/>
                            </w:pPr>
                            <w:r w:rsidRPr="00B42EF2">
                              <w:t>“Knap op for mulighederne”</w:t>
                            </w:r>
                          </w:p>
                        </w:txbxContent>
                      </v:textbox>
                    </v:shape>
                  </w:pict>
                </mc:Fallback>
              </mc:AlternateContent>
            </w:r>
          </w:p>
          <w:p w14:paraId="44E493A1" w14:textId="470E55C0" w:rsidR="00D077E9" w:rsidRPr="00AE655A" w:rsidRDefault="00D077E9" w:rsidP="00D077E9"/>
        </w:tc>
      </w:tr>
      <w:tr w:rsidR="00D077E9" w:rsidRPr="00AE655A" w14:paraId="5021B4D8" w14:textId="77777777" w:rsidTr="00A15089">
        <w:trPr>
          <w:trHeight w:val="6642"/>
        </w:trPr>
        <w:tc>
          <w:tcPr>
            <w:tcW w:w="5736" w:type="dxa"/>
            <w:tcBorders>
              <w:top w:val="nil"/>
              <w:left w:val="nil"/>
              <w:bottom w:val="nil"/>
              <w:right w:val="nil"/>
            </w:tcBorders>
          </w:tcPr>
          <w:p w14:paraId="79BC8405" w14:textId="7ACEE50B" w:rsidR="00D077E9" w:rsidRPr="00AE655A" w:rsidRDefault="00F14AE3" w:rsidP="00D077E9">
            <w:r w:rsidRPr="00AE655A">
              <w:rPr>
                <w:noProof/>
                <w:szCs w:val="28"/>
              </w:rPr>
              <w:drawing>
                <wp:anchor distT="0" distB="0" distL="114300" distR="114300" simplePos="0" relativeHeight="251662336" behindDoc="1" locked="0" layoutInCell="1" allowOverlap="1" wp14:anchorId="410969FE" wp14:editId="034313E4">
                  <wp:simplePos x="0" y="0"/>
                  <wp:positionH relativeFrom="margin">
                    <wp:posOffset>-1737360</wp:posOffset>
                  </wp:positionH>
                  <wp:positionV relativeFrom="paragraph">
                    <wp:posOffset>-1950085</wp:posOffset>
                  </wp:positionV>
                  <wp:extent cx="9775825" cy="102108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9775825" cy="10210800"/>
                          </a:xfrm>
                          <a:prstGeom prst="rect">
                            <a:avLst/>
                          </a:prstGeom>
                        </pic:spPr>
                      </pic:pic>
                    </a:graphicData>
                  </a:graphic>
                  <wp14:sizeRelH relativeFrom="page">
                    <wp14:pctWidth>0</wp14:pctWidth>
                  </wp14:sizeRelH>
                  <wp14:sizeRelV relativeFrom="page">
                    <wp14:pctHeight>0</wp14:pctHeight>
                  </wp14:sizeRelV>
                </wp:anchor>
              </w:drawing>
            </w:r>
            <w:r w:rsidR="009F6B9F" w:rsidRPr="00AE655A">
              <w:rPr>
                <w:noProof/>
              </w:rPr>
              <mc:AlternateContent>
                <mc:Choice Requires="wps">
                  <w:drawing>
                    <wp:inline distT="0" distB="0" distL="0" distR="0" wp14:anchorId="2E886B4B" wp14:editId="6DA0B3DA">
                      <wp:extent cx="2404110" cy="7620"/>
                      <wp:effectExtent l="19050" t="19050" r="34290" b="30480"/>
                      <wp:docPr id="5" name="Straight Connector 5" descr="text divider"/>
                      <wp:cNvGraphicFramePr/>
                      <a:graphic xmlns:a="http://schemas.openxmlformats.org/drawingml/2006/main">
                        <a:graphicData uri="http://schemas.microsoft.com/office/word/2010/wordprocessingShape">
                          <wps:wsp>
                            <wps:cNvCnPr/>
                            <wps:spPr>
                              <a:xfrm flipV="1">
                                <a:off x="0" y="0"/>
                                <a:ext cx="2404110" cy="762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11FBD60" id="Straight Connector 5" o:spid="_x0000_s1026" alt="text divider" style="flip:y;visibility:visible;mso-wrap-style:square;mso-left-percent:-10001;mso-top-percent:-10001;mso-position-horizontal:absolute;mso-position-horizontal-relative:char;mso-position-vertical:absolute;mso-position-vertical-relative:line;mso-left-percent:-10001;mso-top-percent:-10001" from="0,0" to="189.3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" strokecolor="#082a75 [3215]" strokeweight="3pt">
                      <w10:anchorlock/>
                    </v:line>
                  </w:pict>
                </mc:Fallback>
              </mc:AlternateContent>
            </w:r>
          </w:p>
        </w:tc>
      </w:tr>
      <w:tr w:rsidR="00D077E9" w:rsidRPr="00AE655A" w14:paraId="15FB6D32" w14:textId="77777777" w:rsidTr="00A15089">
        <w:trPr>
          <w:trHeight w:val="1888"/>
        </w:trPr>
        <w:tc>
          <w:tcPr>
            <w:tcW w:w="5736" w:type="dxa"/>
            <w:tcBorders>
              <w:top w:val="nil"/>
              <w:left w:val="nil"/>
              <w:bottom w:val="nil"/>
              <w:right w:val="nil"/>
            </w:tcBorders>
          </w:tcPr>
          <w:sdt>
            <w:sdtPr>
              <w:id w:val="1080870105"/>
              <w:placeholder>
                <w:docPart w:val="FDA515AA74164A02B23AFAAC9936B351"/>
              </w:placeholder>
              <w15:appearance w15:val="hidden"/>
            </w:sdtPr>
            <w:sdtEndPr>
              <w:rPr>
                <w:szCs w:val="28"/>
              </w:rPr>
            </w:sdtEndPr>
            <w:sdtContent>
              <w:p w14:paraId="6542E6C4" w14:textId="6B01B424" w:rsidR="00582974" w:rsidRPr="00AE655A" w:rsidRDefault="00582974" w:rsidP="00D077E9">
                <w:r w:rsidRPr="00AE655A">
                  <w:t xml:space="preserve">Tuborg Nul </w:t>
                </w:r>
                <w:proofErr w:type="spellStart"/>
                <w:r w:rsidRPr="00AE655A">
                  <w:t>Relaun</w:t>
                </w:r>
                <w:r w:rsidR="00BD70C6" w:rsidRPr="00AE655A">
                  <w:t>ch</w:t>
                </w:r>
                <w:proofErr w:type="spellEnd"/>
              </w:p>
              <w:p w14:paraId="38239437" w14:textId="0E420D68" w:rsidR="00D077E9" w:rsidRPr="00AE655A" w:rsidRDefault="004B24C4" w:rsidP="00D077E9">
                <w:pPr>
                  <w:rPr>
                    <w:szCs w:val="28"/>
                  </w:rPr>
                </w:pPr>
                <w:r w:rsidRPr="00AE655A">
                  <w:rPr>
                    <w:rStyle w:val="SubtitleChar"/>
                    <w:b w:val="0"/>
                    <w:sz w:val="28"/>
                    <w:szCs w:val="28"/>
                  </w:rPr>
                  <w:t xml:space="preserve">13 </w:t>
                </w:r>
                <w:r w:rsidR="006A3BC8" w:rsidRPr="00AE655A">
                  <w:rPr>
                    <w:rStyle w:val="SubtitleChar"/>
                    <w:b w:val="0"/>
                    <w:sz w:val="28"/>
                    <w:szCs w:val="28"/>
                  </w:rPr>
                  <w:t xml:space="preserve">Oktober </w:t>
                </w:r>
                <w:r w:rsidR="007B30CE" w:rsidRPr="00AE655A">
                  <w:rPr>
                    <w:rStyle w:val="SubtitleChar"/>
                    <w:b w:val="0"/>
                    <w:sz w:val="28"/>
                    <w:szCs w:val="28"/>
                  </w:rPr>
                  <w:t>2020</w:t>
                </w:r>
              </w:p>
            </w:sdtContent>
          </w:sdt>
          <w:p w14:paraId="65E82B3E" w14:textId="352F3CA2" w:rsidR="00D077E9" w:rsidRPr="00AE655A" w:rsidRDefault="00D077E9" w:rsidP="00D077E9">
            <w:pPr>
              <w:rPr>
                <w:sz w:val="10"/>
                <w:szCs w:val="10"/>
              </w:rPr>
            </w:pPr>
            <w:r w:rsidRPr="00AE655A">
              <w:rPr>
                <w:noProof/>
                <w:sz w:val="10"/>
                <w:szCs w:val="10"/>
              </w:rPr>
              <mc:AlternateContent>
                <mc:Choice Requires="wps">
                  <w:drawing>
                    <wp:inline distT="0" distB="0" distL="0" distR="0" wp14:anchorId="5E518767" wp14:editId="78C47260">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38AE5ABF"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" strokecolor="#082a75 [3215]" strokeweight="3pt">
                      <w10:anchorlock/>
                    </v:line>
                  </w:pict>
                </mc:Fallback>
              </mc:AlternateContent>
            </w:r>
          </w:p>
          <w:p w14:paraId="3EAB743F" w14:textId="7EED52BE" w:rsidR="00D077E9" w:rsidRPr="00AE655A" w:rsidRDefault="001A5DAA" w:rsidP="00D077E9">
            <w:sdt>
              <w:sdtPr>
                <w:rPr>
                  <w:sz w:val="24"/>
                  <w:szCs w:val="24"/>
                </w:rPr>
                <w:alias w:val="Your Name"/>
                <w:tag w:val="Your Name"/>
                <w:id w:val="-180584491"/>
                <w:placeholder>
                  <w:docPart w:val="B17FABEDFEFA43B485DD6D8D8A88ED8A"/>
                </w:placeholder>
                <w:dataBinding w:prefixMappings="xmlns:ns0='http://schemas.microsoft.com/office/2006/coverPageProps' " w:xpath="/ns0:CoverPageProperties[1]/ns0:CompanyFax[1]" w:storeItemID="{55AF091B-3C7A-41E3-B477-F2FDAA23CFDA}"/>
                <w15:appearance w15:val="hidden"/>
                <w:text w:multiLine="1"/>
              </w:sdtPr>
              <w:sdtEndPr/>
              <w:sdtContent>
                <w:r w:rsidR="00B71EBA" w:rsidRPr="00AE655A">
                  <w:rPr>
                    <w:sz w:val="24"/>
                    <w:szCs w:val="24"/>
                  </w:rPr>
                  <w:br/>
                </w:r>
                <w:r w:rsidR="00AB50F5" w:rsidRPr="00AE655A">
                  <w:rPr>
                    <w:sz w:val="24"/>
                    <w:szCs w:val="24"/>
                  </w:rPr>
                  <w:t>Signe Mathiasen</w:t>
                </w:r>
                <w:r w:rsidR="00AB50F5" w:rsidRPr="00AE655A">
                  <w:rPr>
                    <w:sz w:val="24"/>
                    <w:szCs w:val="24"/>
                  </w:rPr>
                  <w:br/>
                  <w:t>sign4731@stud.kea.dk</w:t>
                </w:r>
                <w:r w:rsidR="00B71EBA" w:rsidRPr="00AE655A">
                  <w:rPr>
                    <w:sz w:val="24"/>
                    <w:szCs w:val="24"/>
                  </w:rPr>
                  <w:br/>
                </w:r>
                <w:r w:rsidR="00AB50F5" w:rsidRPr="00AE655A">
                  <w:rPr>
                    <w:sz w:val="24"/>
                    <w:szCs w:val="24"/>
                  </w:rPr>
                  <w:br/>
                  <w:t>Linea Lindebjerg</w:t>
                </w:r>
                <w:r w:rsidR="00AB50F5" w:rsidRPr="00AE655A">
                  <w:rPr>
                    <w:sz w:val="24"/>
                    <w:szCs w:val="24"/>
                  </w:rPr>
                  <w:br/>
                  <w:t>line301u@stud.kea.dk</w:t>
                </w:r>
                <w:r w:rsidR="00B71EBA" w:rsidRPr="00AE655A">
                  <w:rPr>
                    <w:sz w:val="24"/>
                    <w:szCs w:val="24"/>
                  </w:rPr>
                  <w:br/>
                </w:r>
                <w:r w:rsidR="00AB50F5" w:rsidRPr="00AE655A">
                  <w:rPr>
                    <w:sz w:val="24"/>
                    <w:szCs w:val="24"/>
                  </w:rPr>
                  <w:br/>
                  <w:t>Emilie Jacobsen</w:t>
                </w:r>
                <w:r w:rsidR="00AB50F5" w:rsidRPr="00AE655A">
                  <w:rPr>
                    <w:sz w:val="24"/>
                    <w:szCs w:val="24"/>
                  </w:rPr>
                  <w:br/>
                  <w:t>emil522u@stud.kea.dk</w:t>
                </w:r>
                <w:r w:rsidR="00A96C8C" w:rsidRPr="00AE655A">
                  <w:rPr>
                    <w:sz w:val="24"/>
                    <w:szCs w:val="24"/>
                  </w:rPr>
                  <w:br/>
                </w:r>
                <w:r w:rsidR="00AB50F5" w:rsidRPr="00AE655A">
                  <w:rPr>
                    <w:sz w:val="24"/>
                    <w:szCs w:val="24"/>
                  </w:rPr>
                  <w:br/>
                  <w:t>Morten Sixhøj</w:t>
                </w:r>
                <w:r w:rsidR="00AB50F5" w:rsidRPr="00AE655A">
                  <w:rPr>
                    <w:sz w:val="24"/>
                    <w:szCs w:val="24"/>
                  </w:rPr>
                  <w:br/>
                  <w:t>mort108v@stud.kea.dk</w:t>
                </w:r>
              </w:sdtContent>
            </w:sdt>
          </w:p>
          <w:p w14:paraId="52976B47" w14:textId="77777777" w:rsidR="00D077E9" w:rsidRPr="00AE655A" w:rsidRDefault="00D077E9" w:rsidP="00D077E9">
            <w:pPr>
              <w:rPr>
                <w:sz w:val="10"/>
                <w:szCs w:val="10"/>
              </w:rPr>
            </w:pPr>
          </w:p>
        </w:tc>
      </w:tr>
    </w:tbl>
    <w:p w14:paraId="6998C7F1" w14:textId="1B9247AA" w:rsidR="00D077E9" w:rsidRPr="00AE655A" w:rsidRDefault="00073CB1">
      <w:pPr>
        <w:spacing w:after="200"/>
      </w:pPr>
      <w:r w:rsidRPr="00AE655A">
        <w:rPr>
          <w:noProof/>
        </w:rPr>
        <w:drawing>
          <wp:anchor distT="0" distB="0" distL="114300" distR="114300" simplePos="0" relativeHeight="251663360" behindDoc="0" locked="0" layoutInCell="1" allowOverlap="1" wp14:anchorId="64727461" wp14:editId="066E7337">
            <wp:simplePos x="0" y="0"/>
            <wp:positionH relativeFrom="column">
              <wp:posOffset>4636770</wp:posOffset>
            </wp:positionH>
            <wp:positionV relativeFrom="paragraph">
              <wp:posOffset>7729855</wp:posOffset>
            </wp:positionV>
            <wp:extent cx="1946564" cy="707628"/>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46564" cy="707628"/>
                    </a:xfrm>
                    <a:prstGeom prst="rect">
                      <a:avLst/>
                    </a:prstGeom>
                  </pic:spPr>
                </pic:pic>
              </a:graphicData>
            </a:graphic>
          </wp:anchor>
        </w:drawing>
      </w:r>
      <w:r w:rsidR="00D077E9" w:rsidRPr="00AE655A">
        <w:rPr>
          <w:noProof/>
        </w:rPr>
        <mc:AlternateContent>
          <mc:Choice Requires="wps">
            <w:drawing>
              <wp:anchor distT="0" distB="0" distL="114300" distR="114300" simplePos="0" relativeHeight="251660288" behindDoc="1" locked="0" layoutInCell="1" allowOverlap="1" wp14:anchorId="10753E3D" wp14:editId="55D3FDB4">
                <wp:simplePos x="0" y="0"/>
                <wp:positionH relativeFrom="column">
                  <wp:posOffset>-205105</wp:posOffset>
                </wp:positionH>
                <wp:positionV relativeFrom="page">
                  <wp:posOffset>900430</wp:posOffset>
                </wp:positionV>
                <wp:extent cx="3938905" cy="8267700"/>
                <wp:effectExtent l="0" t="0" r="444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46AC20" id="Rectangle 3" o:spid="_x0000_s1026" alt="white rectangle for text on cover" style="position:absolute;margin-left:-16.15pt;margin-top:70.9pt;width:310.15pt;height:651pt;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" fillcolor="white [3212]" stroked="f" strokeweight="2pt">
                <w10:wrap anchory="page"/>
              </v:rect>
            </w:pict>
          </mc:Fallback>
        </mc:AlternateContent>
      </w:r>
      <w:r w:rsidR="00767374" w:rsidRPr="00AE655A">
        <w:softHyphen/>
      </w:r>
      <w:r w:rsidR="00D077E9" w:rsidRPr="00AE655A">
        <w:br w:type="page"/>
      </w:r>
    </w:p>
    <w:sdt>
      <w:sdtPr>
        <w:rPr>
          <w:rFonts w:asciiTheme="minorHAnsi" w:eastAsiaTheme="minorEastAsia" w:hAnsiTheme="minorHAnsi" w:cstheme="minorBidi"/>
          <w:b/>
          <w:color w:val="082A75" w:themeColor="text2"/>
          <w:sz w:val="28"/>
          <w:szCs w:val="22"/>
          <w:lang w:val="da-DK"/>
        </w:rPr>
        <w:id w:val="-1294602917"/>
        <w:docPartObj>
          <w:docPartGallery w:val="Table of Contents"/>
          <w:docPartUnique/>
        </w:docPartObj>
      </w:sdtPr>
      <w:sdtEndPr>
        <w:rPr>
          <w:bCs/>
          <w:noProof/>
        </w:rPr>
      </w:sdtEndPr>
      <w:sdtContent>
        <w:p w14:paraId="50C68B18" w14:textId="09A45F9A" w:rsidR="006256B3" w:rsidRPr="00AE655A" w:rsidRDefault="00273247">
          <w:pPr>
            <w:pStyle w:val="TOCHeading"/>
            <w:rPr>
              <w:sz w:val="44"/>
              <w:szCs w:val="44"/>
              <w:lang w:val="da-DK"/>
            </w:rPr>
          </w:pPr>
          <w:r w:rsidRPr="00AE655A">
            <w:rPr>
              <w:sz w:val="44"/>
              <w:szCs w:val="44"/>
              <w:lang w:val="da-DK"/>
            </w:rPr>
            <w:t>Indhold</w:t>
          </w:r>
        </w:p>
        <w:p w14:paraId="01F44B7A" w14:textId="77777777" w:rsidR="00273247" w:rsidRPr="00AE655A" w:rsidRDefault="00273247" w:rsidP="00273247"/>
        <w:p w14:paraId="0819077D" w14:textId="10CE12CC" w:rsidR="005E0258" w:rsidRDefault="006256B3">
          <w:pPr>
            <w:pStyle w:val="TOC2"/>
            <w:tabs>
              <w:tab w:val="right" w:leader="dot" w:pos="9926"/>
            </w:tabs>
            <w:rPr>
              <w:b w:val="0"/>
              <w:noProof/>
              <w:color w:val="auto"/>
              <w:sz w:val="22"/>
              <w:lang w:val="en-DK" w:eastAsia="en-DK"/>
            </w:rPr>
          </w:pPr>
          <w:r w:rsidRPr="00AE655A">
            <w:fldChar w:fldCharType="begin"/>
          </w:r>
          <w:r w:rsidRPr="00AE655A">
            <w:instrText xml:space="preserve"> TOC \o "1-</w:instrText>
          </w:r>
          <w:r w:rsidR="000462B4" w:rsidRPr="00AE655A">
            <w:instrText>5</w:instrText>
          </w:r>
          <w:r w:rsidRPr="00AE655A">
            <w:instrText xml:space="preserve">" \h \z \u </w:instrText>
          </w:r>
          <w:r w:rsidRPr="00AE655A">
            <w:fldChar w:fldCharType="separate"/>
          </w:r>
          <w:hyperlink w:anchor="_Toc53525148" w:history="1">
            <w:r w:rsidR="005E0258" w:rsidRPr="003078ED">
              <w:rPr>
                <w:rStyle w:val="Hyperlink"/>
                <w:caps/>
                <w:noProof/>
                <w:spacing w:val="20"/>
              </w:rPr>
              <w:t>Knap op for mulighederne</w:t>
            </w:r>
            <w:r w:rsidR="005E0258">
              <w:rPr>
                <w:noProof/>
                <w:webHidden/>
              </w:rPr>
              <w:tab/>
            </w:r>
            <w:r w:rsidR="005E0258">
              <w:rPr>
                <w:noProof/>
                <w:webHidden/>
              </w:rPr>
              <w:fldChar w:fldCharType="begin"/>
            </w:r>
            <w:r w:rsidR="005E0258">
              <w:rPr>
                <w:noProof/>
                <w:webHidden/>
              </w:rPr>
              <w:instrText xml:space="preserve"> PAGEREF _Toc53525148 \h </w:instrText>
            </w:r>
            <w:r w:rsidR="005E0258">
              <w:rPr>
                <w:noProof/>
                <w:webHidden/>
              </w:rPr>
            </w:r>
            <w:r w:rsidR="005E0258">
              <w:rPr>
                <w:noProof/>
                <w:webHidden/>
              </w:rPr>
              <w:fldChar w:fldCharType="separate"/>
            </w:r>
            <w:r w:rsidR="005E0258">
              <w:rPr>
                <w:noProof/>
                <w:webHidden/>
              </w:rPr>
              <w:t>5</w:t>
            </w:r>
            <w:r w:rsidR="005E0258">
              <w:rPr>
                <w:noProof/>
                <w:webHidden/>
              </w:rPr>
              <w:fldChar w:fldCharType="end"/>
            </w:r>
          </w:hyperlink>
        </w:p>
        <w:p w14:paraId="4340F1DE" w14:textId="5393A00A" w:rsidR="005E0258" w:rsidRDefault="005E0258">
          <w:pPr>
            <w:pStyle w:val="TOC2"/>
            <w:tabs>
              <w:tab w:val="right" w:leader="dot" w:pos="9926"/>
            </w:tabs>
            <w:rPr>
              <w:b w:val="0"/>
              <w:noProof/>
              <w:color w:val="auto"/>
              <w:sz w:val="22"/>
              <w:lang w:val="en-DK" w:eastAsia="en-DK"/>
            </w:rPr>
          </w:pPr>
          <w:hyperlink w:anchor="_Toc53525149" w:history="1">
            <w:r w:rsidRPr="003078ED">
              <w:rPr>
                <w:rStyle w:val="Hyperlink"/>
                <w:noProof/>
              </w:rPr>
              <w:t>PROJEKTSTYRING</w:t>
            </w:r>
            <w:r>
              <w:rPr>
                <w:noProof/>
                <w:webHidden/>
              </w:rPr>
              <w:tab/>
            </w:r>
            <w:r>
              <w:rPr>
                <w:noProof/>
                <w:webHidden/>
              </w:rPr>
              <w:fldChar w:fldCharType="begin"/>
            </w:r>
            <w:r>
              <w:rPr>
                <w:noProof/>
                <w:webHidden/>
              </w:rPr>
              <w:instrText xml:space="preserve"> PAGEREF _Toc53525149 \h </w:instrText>
            </w:r>
            <w:r>
              <w:rPr>
                <w:noProof/>
                <w:webHidden/>
              </w:rPr>
            </w:r>
            <w:r>
              <w:rPr>
                <w:noProof/>
                <w:webHidden/>
              </w:rPr>
              <w:fldChar w:fldCharType="separate"/>
            </w:r>
            <w:r>
              <w:rPr>
                <w:noProof/>
                <w:webHidden/>
              </w:rPr>
              <w:t>6</w:t>
            </w:r>
            <w:r>
              <w:rPr>
                <w:noProof/>
                <w:webHidden/>
              </w:rPr>
              <w:fldChar w:fldCharType="end"/>
            </w:r>
          </w:hyperlink>
        </w:p>
        <w:p w14:paraId="2D8BB8FA" w14:textId="523A2E88" w:rsidR="005E0258" w:rsidRDefault="005E0258">
          <w:pPr>
            <w:pStyle w:val="TOC4"/>
            <w:tabs>
              <w:tab w:val="right" w:leader="dot" w:pos="9926"/>
            </w:tabs>
            <w:rPr>
              <w:b w:val="0"/>
              <w:noProof/>
              <w:color w:val="auto"/>
              <w:sz w:val="22"/>
              <w:lang w:val="en-DK" w:eastAsia="en-DK"/>
            </w:rPr>
          </w:pPr>
          <w:hyperlink w:anchor="_Toc53525150" w:history="1">
            <w:r w:rsidRPr="003078ED">
              <w:rPr>
                <w:rStyle w:val="Hyperlink"/>
                <w:noProof/>
              </w:rPr>
              <w:t>GRUPPEKONTRANT</w:t>
            </w:r>
            <w:r>
              <w:rPr>
                <w:noProof/>
                <w:webHidden/>
              </w:rPr>
              <w:tab/>
            </w:r>
            <w:r>
              <w:rPr>
                <w:noProof/>
                <w:webHidden/>
              </w:rPr>
              <w:fldChar w:fldCharType="begin"/>
            </w:r>
            <w:r>
              <w:rPr>
                <w:noProof/>
                <w:webHidden/>
              </w:rPr>
              <w:instrText xml:space="preserve"> PAGEREF _Toc53525150 \h </w:instrText>
            </w:r>
            <w:r>
              <w:rPr>
                <w:noProof/>
                <w:webHidden/>
              </w:rPr>
            </w:r>
            <w:r>
              <w:rPr>
                <w:noProof/>
                <w:webHidden/>
              </w:rPr>
              <w:fldChar w:fldCharType="separate"/>
            </w:r>
            <w:r>
              <w:rPr>
                <w:noProof/>
                <w:webHidden/>
              </w:rPr>
              <w:t>6</w:t>
            </w:r>
            <w:r>
              <w:rPr>
                <w:noProof/>
                <w:webHidden/>
              </w:rPr>
              <w:fldChar w:fldCharType="end"/>
            </w:r>
          </w:hyperlink>
        </w:p>
        <w:p w14:paraId="644414CD" w14:textId="2112DA70" w:rsidR="005E0258" w:rsidRDefault="005E0258">
          <w:pPr>
            <w:pStyle w:val="TOC4"/>
            <w:tabs>
              <w:tab w:val="right" w:leader="dot" w:pos="9926"/>
            </w:tabs>
            <w:rPr>
              <w:b w:val="0"/>
              <w:noProof/>
              <w:color w:val="auto"/>
              <w:sz w:val="22"/>
              <w:lang w:val="en-DK" w:eastAsia="en-DK"/>
            </w:rPr>
          </w:pPr>
          <w:hyperlink w:anchor="_Toc53525151" w:history="1">
            <w:r w:rsidRPr="003078ED">
              <w:rPr>
                <w:rStyle w:val="Hyperlink"/>
                <w:noProof/>
              </w:rPr>
              <w:t>TRELLOBOARD</w:t>
            </w:r>
            <w:r>
              <w:rPr>
                <w:noProof/>
                <w:webHidden/>
              </w:rPr>
              <w:tab/>
            </w:r>
            <w:r>
              <w:rPr>
                <w:noProof/>
                <w:webHidden/>
              </w:rPr>
              <w:fldChar w:fldCharType="begin"/>
            </w:r>
            <w:r>
              <w:rPr>
                <w:noProof/>
                <w:webHidden/>
              </w:rPr>
              <w:instrText xml:space="preserve"> PAGEREF _Toc53525151 \h </w:instrText>
            </w:r>
            <w:r>
              <w:rPr>
                <w:noProof/>
                <w:webHidden/>
              </w:rPr>
            </w:r>
            <w:r>
              <w:rPr>
                <w:noProof/>
                <w:webHidden/>
              </w:rPr>
              <w:fldChar w:fldCharType="separate"/>
            </w:r>
            <w:r>
              <w:rPr>
                <w:noProof/>
                <w:webHidden/>
              </w:rPr>
              <w:t>6</w:t>
            </w:r>
            <w:r>
              <w:rPr>
                <w:noProof/>
                <w:webHidden/>
              </w:rPr>
              <w:fldChar w:fldCharType="end"/>
            </w:r>
          </w:hyperlink>
        </w:p>
        <w:p w14:paraId="22DEEF57" w14:textId="1DC4EC63" w:rsidR="005E0258" w:rsidRDefault="005E0258">
          <w:pPr>
            <w:pStyle w:val="TOC2"/>
            <w:tabs>
              <w:tab w:val="right" w:leader="dot" w:pos="9926"/>
            </w:tabs>
            <w:rPr>
              <w:b w:val="0"/>
              <w:noProof/>
              <w:color w:val="auto"/>
              <w:sz w:val="22"/>
              <w:lang w:val="en-DK" w:eastAsia="en-DK"/>
            </w:rPr>
          </w:pPr>
          <w:hyperlink w:anchor="_Toc53525152" w:history="1">
            <w:r w:rsidRPr="003078ED">
              <w:rPr>
                <w:rStyle w:val="Hyperlink"/>
                <w:noProof/>
              </w:rPr>
              <w:t>RESEARCH</w:t>
            </w:r>
            <w:r>
              <w:rPr>
                <w:noProof/>
                <w:webHidden/>
              </w:rPr>
              <w:tab/>
            </w:r>
            <w:r>
              <w:rPr>
                <w:noProof/>
                <w:webHidden/>
              </w:rPr>
              <w:fldChar w:fldCharType="begin"/>
            </w:r>
            <w:r>
              <w:rPr>
                <w:noProof/>
                <w:webHidden/>
              </w:rPr>
              <w:instrText xml:space="preserve"> PAGEREF _Toc53525152 \h </w:instrText>
            </w:r>
            <w:r>
              <w:rPr>
                <w:noProof/>
                <w:webHidden/>
              </w:rPr>
            </w:r>
            <w:r>
              <w:rPr>
                <w:noProof/>
                <w:webHidden/>
              </w:rPr>
              <w:fldChar w:fldCharType="separate"/>
            </w:r>
            <w:r>
              <w:rPr>
                <w:noProof/>
                <w:webHidden/>
              </w:rPr>
              <w:t>7</w:t>
            </w:r>
            <w:r>
              <w:rPr>
                <w:noProof/>
                <w:webHidden/>
              </w:rPr>
              <w:fldChar w:fldCharType="end"/>
            </w:r>
          </w:hyperlink>
        </w:p>
        <w:p w14:paraId="5D90A18A" w14:textId="60CD909D" w:rsidR="005E0258" w:rsidRDefault="005E0258">
          <w:pPr>
            <w:pStyle w:val="TOC3"/>
            <w:tabs>
              <w:tab w:val="right" w:leader="dot" w:pos="9926"/>
            </w:tabs>
            <w:rPr>
              <w:b w:val="0"/>
              <w:noProof/>
              <w:color w:val="auto"/>
              <w:sz w:val="22"/>
              <w:lang w:val="en-DK" w:eastAsia="en-DK"/>
            </w:rPr>
          </w:pPr>
          <w:hyperlink w:anchor="_Toc53525153" w:history="1">
            <w:r w:rsidRPr="003078ED">
              <w:rPr>
                <w:rStyle w:val="Hyperlink"/>
                <w:noProof/>
              </w:rPr>
              <w:t>KVALITATIV DATAINDSAMLING</w:t>
            </w:r>
            <w:r>
              <w:rPr>
                <w:noProof/>
                <w:webHidden/>
              </w:rPr>
              <w:tab/>
            </w:r>
            <w:r>
              <w:rPr>
                <w:noProof/>
                <w:webHidden/>
              </w:rPr>
              <w:fldChar w:fldCharType="begin"/>
            </w:r>
            <w:r>
              <w:rPr>
                <w:noProof/>
                <w:webHidden/>
              </w:rPr>
              <w:instrText xml:space="preserve"> PAGEREF _Toc53525153 \h </w:instrText>
            </w:r>
            <w:r>
              <w:rPr>
                <w:noProof/>
                <w:webHidden/>
              </w:rPr>
            </w:r>
            <w:r>
              <w:rPr>
                <w:noProof/>
                <w:webHidden/>
              </w:rPr>
              <w:fldChar w:fldCharType="separate"/>
            </w:r>
            <w:r>
              <w:rPr>
                <w:noProof/>
                <w:webHidden/>
              </w:rPr>
              <w:t>8</w:t>
            </w:r>
            <w:r>
              <w:rPr>
                <w:noProof/>
                <w:webHidden/>
              </w:rPr>
              <w:fldChar w:fldCharType="end"/>
            </w:r>
          </w:hyperlink>
        </w:p>
        <w:p w14:paraId="1092092C" w14:textId="71F30B28" w:rsidR="005E0258" w:rsidRDefault="005E0258">
          <w:pPr>
            <w:pStyle w:val="TOC3"/>
            <w:tabs>
              <w:tab w:val="right" w:leader="dot" w:pos="9926"/>
            </w:tabs>
            <w:rPr>
              <w:b w:val="0"/>
              <w:noProof/>
              <w:color w:val="auto"/>
              <w:sz w:val="22"/>
              <w:lang w:val="en-DK" w:eastAsia="en-DK"/>
            </w:rPr>
          </w:pPr>
          <w:hyperlink w:anchor="_Toc53525154" w:history="1">
            <w:r w:rsidRPr="003078ED">
              <w:rPr>
                <w:rStyle w:val="Hyperlink"/>
                <w:noProof/>
              </w:rPr>
              <w:t>KVANTITATIV DATAINDSAMLING</w:t>
            </w:r>
            <w:r>
              <w:rPr>
                <w:noProof/>
                <w:webHidden/>
              </w:rPr>
              <w:tab/>
            </w:r>
            <w:r>
              <w:rPr>
                <w:noProof/>
                <w:webHidden/>
              </w:rPr>
              <w:fldChar w:fldCharType="begin"/>
            </w:r>
            <w:r>
              <w:rPr>
                <w:noProof/>
                <w:webHidden/>
              </w:rPr>
              <w:instrText xml:space="preserve"> PAGEREF _Toc53525154 \h </w:instrText>
            </w:r>
            <w:r>
              <w:rPr>
                <w:noProof/>
                <w:webHidden/>
              </w:rPr>
            </w:r>
            <w:r>
              <w:rPr>
                <w:noProof/>
                <w:webHidden/>
              </w:rPr>
              <w:fldChar w:fldCharType="separate"/>
            </w:r>
            <w:r>
              <w:rPr>
                <w:noProof/>
                <w:webHidden/>
              </w:rPr>
              <w:t>9</w:t>
            </w:r>
            <w:r>
              <w:rPr>
                <w:noProof/>
                <w:webHidden/>
              </w:rPr>
              <w:fldChar w:fldCharType="end"/>
            </w:r>
          </w:hyperlink>
        </w:p>
        <w:p w14:paraId="4D768EE3" w14:textId="3A97A648" w:rsidR="005E0258" w:rsidRDefault="005E0258">
          <w:pPr>
            <w:pStyle w:val="TOC4"/>
            <w:tabs>
              <w:tab w:val="right" w:leader="dot" w:pos="9926"/>
            </w:tabs>
            <w:rPr>
              <w:b w:val="0"/>
              <w:noProof/>
              <w:color w:val="auto"/>
              <w:sz w:val="22"/>
              <w:lang w:val="en-DK" w:eastAsia="en-DK"/>
            </w:rPr>
          </w:pPr>
          <w:hyperlink w:anchor="_Toc53525155" w:history="1">
            <w:r w:rsidRPr="003078ED">
              <w:rPr>
                <w:rStyle w:val="Hyperlink"/>
                <w:noProof/>
              </w:rPr>
              <w:t>FYSISK UNDERSØGELSE</w:t>
            </w:r>
            <w:r>
              <w:rPr>
                <w:noProof/>
                <w:webHidden/>
              </w:rPr>
              <w:tab/>
            </w:r>
            <w:r>
              <w:rPr>
                <w:noProof/>
                <w:webHidden/>
              </w:rPr>
              <w:fldChar w:fldCharType="begin"/>
            </w:r>
            <w:r>
              <w:rPr>
                <w:noProof/>
                <w:webHidden/>
              </w:rPr>
              <w:instrText xml:space="preserve"> PAGEREF _Toc53525155 \h </w:instrText>
            </w:r>
            <w:r>
              <w:rPr>
                <w:noProof/>
                <w:webHidden/>
              </w:rPr>
            </w:r>
            <w:r>
              <w:rPr>
                <w:noProof/>
                <w:webHidden/>
              </w:rPr>
              <w:fldChar w:fldCharType="separate"/>
            </w:r>
            <w:r>
              <w:rPr>
                <w:noProof/>
                <w:webHidden/>
              </w:rPr>
              <w:t>9</w:t>
            </w:r>
            <w:r>
              <w:rPr>
                <w:noProof/>
                <w:webHidden/>
              </w:rPr>
              <w:fldChar w:fldCharType="end"/>
            </w:r>
          </w:hyperlink>
        </w:p>
        <w:p w14:paraId="58547341" w14:textId="4D6E9D08" w:rsidR="005E0258" w:rsidRDefault="005E0258">
          <w:pPr>
            <w:pStyle w:val="TOC4"/>
            <w:tabs>
              <w:tab w:val="right" w:leader="dot" w:pos="9926"/>
            </w:tabs>
            <w:rPr>
              <w:b w:val="0"/>
              <w:noProof/>
              <w:color w:val="auto"/>
              <w:sz w:val="22"/>
              <w:lang w:val="en-DK" w:eastAsia="en-DK"/>
            </w:rPr>
          </w:pPr>
          <w:hyperlink w:anchor="_Toc53525156" w:history="1">
            <w:r w:rsidRPr="003078ED">
              <w:rPr>
                <w:rStyle w:val="Hyperlink"/>
                <w:noProof/>
              </w:rPr>
              <w:t>FACEBOOK INTERESSENTGRUPPER</w:t>
            </w:r>
            <w:r>
              <w:rPr>
                <w:noProof/>
                <w:webHidden/>
              </w:rPr>
              <w:tab/>
            </w:r>
            <w:r>
              <w:rPr>
                <w:noProof/>
                <w:webHidden/>
              </w:rPr>
              <w:fldChar w:fldCharType="begin"/>
            </w:r>
            <w:r>
              <w:rPr>
                <w:noProof/>
                <w:webHidden/>
              </w:rPr>
              <w:instrText xml:space="preserve"> PAGEREF _Toc53525156 \h </w:instrText>
            </w:r>
            <w:r>
              <w:rPr>
                <w:noProof/>
                <w:webHidden/>
              </w:rPr>
            </w:r>
            <w:r>
              <w:rPr>
                <w:noProof/>
                <w:webHidden/>
              </w:rPr>
              <w:fldChar w:fldCharType="separate"/>
            </w:r>
            <w:r>
              <w:rPr>
                <w:noProof/>
                <w:webHidden/>
              </w:rPr>
              <w:t>10</w:t>
            </w:r>
            <w:r>
              <w:rPr>
                <w:noProof/>
                <w:webHidden/>
              </w:rPr>
              <w:fldChar w:fldCharType="end"/>
            </w:r>
          </w:hyperlink>
        </w:p>
        <w:p w14:paraId="3AD667D2" w14:textId="2E48A2D8" w:rsidR="005E0258" w:rsidRDefault="005E0258">
          <w:pPr>
            <w:pStyle w:val="TOC4"/>
            <w:tabs>
              <w:tab w:val="right" w:leader="dot" w:pos="9926"/>
            </w:tabs>
            <w:rPr>
              <w:b w:val="0"/>
              <w:noProof/>
              <w:color w:val="auto"/>
              <w:sz w:val="22"/>
              <w:lang w:val="en-DK" w:eastAsia="en-DK"/>
            </w:rPr>
          </w:pPr>
          <w:hyperlink w:anchor="_Toc53525157" w:history="1">
            <w:r w:rsidRPr="003078ED">
              <w:rPr>
                <w:rStyle w:val="Hyperlink"/>
                <w:noProof/>
              </w:rPr>
              <w:t>ONLINE UNDERSØGELSE</w:t>
            </w:r>
            <w:r>
              <w:rPr>
                <w:noProof/>
                <w:webHidden/>
              </w:rPr>
              <w:tab/>
            </w:r>
            <w:r>
              <w:rPr>
                <w:noProof/>
                <w:webHidden/>
              </w:rPr>
              <w:fldChar w:fldCharType="begin"/>
            </w:r>
            <w:r>
              <w:rPr>
                <w:noProof/>
                <w:webHidden/>
              </w:rPr>
              <w:instrText xml:space="preserve"> PAGEREF _Toc53525157 \h </w:instrText>
            </w:r>
            <w:r>
              <w:rPr>
                <w:noProof/>
                <w:webHidden/>
              </w:rPr>
            </w:r>
            <w:r>
              <w:rPr>
                <w:noProof/>
                <w:webHidden/>
              </w:rPr>
              <w:fldChar w:fldCharType="separate"/>
            </w:r>
            <w:r>
              <w:rPr>
                <w:noProof/>
                <w:webHidden/>
              </w:rPr>
              <w:t>10</w:t>
            </w:r>
            <w:r>
              <w:rPr>
                <w:noProof/>
                <w:webHidden/>
              </w:rPr>
              <w:fldChar w:fldCharType="end"/>
            </w:r>
          </w:hyperlink>
        </w:p>
        <w:p w14:paraId="4E59A9A5" w14:textId="7CFEC8E3" w:rsidR="005E0258" w:rsidRDefault="005E0258">
          <w:pPr>
            <w:pStyle w:val="TOC3"/>
            <w:tabs>
              <w:tab w:val="right" w:leader="dot" w:pos="9926"/>
            </w:tabs>
            <w:rPr>
              <w:b w:val="0"/>
              <w:noProof/>
              <w:color w:val="auto"/>
              <w:sz w:val="22"/>
              <w:lang w:val="en-DK" w:eastAsia="en-DK"/>
            </w:rPr>
          </w:pPr>
          <w:hyperlink w:anchor="_Toc53525158" w:history="1">
            <w:r w:rsidRPr="003078ED">
              <w:rPr>
                <w:rStyle w:val="Hyperlink"/>
                <w:noProof/>
              </w:rPr>
              <w:t>EMPATHY MAP</w:t>
            </w:r>
            <w:r>
              <w:rPr>
                <w:noProof/>
                <w:webHidden/>
              </w:rPr>
              <w:tab/>
            </w:r>
            <w:r>
              <w:rPr>
                <w:noProof/>
                <w:webHidden/>
              </w:rPr>
              <w:fldChar w:fldCharType="begin"/>
            </w:r>
            <w:r>
              <w:rPr>
                <w:noProof/>
                <w:webHidden/>
              </w:rPr>
              <w:instrText xml:space="preserve"> PAGEREF _Toc53525158 \h </w:instrText>
            </w:r>
            <w:r>
              <w:rPr>
                <w:noProof/>
                <w:webHidden/>
              </w:rPr>
            </w:r>
            <w:r>
              <w:rPr>
                <w:noProof/>
                <w:webHidden/>
              </w:rPr>
              <w:fldChar w:fldCharType="separate"/>
            </w:r>
            <w:r>
              <w:rPr>
                <w:noProof/>
                <w:webHidden/>
              </w:rPr>
              <w:t>12</w:t>
            </w:r>
            <w:r>
              <w:rPr>
                <w:noProof/>
                <w:webHidden/>
              </w:rPr>
              <w:fldChar w:fldCharType="end"/>
            </w:r>
          </w:hyperlink>
        </w:p>
        <w:p w14:paraId="60CE0E48" w14:textId="4A4E1212" w:rsidR="005E0258" w:rsidRDefault="005E0258">
          <w:pPr>
            <w:pStyle w:val="TOC3"/>
            <w:tabs>
              <w:tab w:val="right" w:leader="dot" w:pos="9926"/>
            </w:tabs>
            <w:rPr>
              <w:b w:val="0"/>
              <w:noProof/>
              <w:color w:val="auto"/>
              <w:sz w:val="22"/>
              <w:lang w:val="en-DK" w:eastAsia="en-DK"/>
            </w:rPr>
          </w:pPr>
          <w:hyperlink w:anchor="_Toc53525159" w:history="1">
            <w:r w:rsidRPr="003078ED">
              <w:rPr>
                <w:rStyle w:val="Hyperlink"/>
                <w:noProof/>
              </w:rPr>
              <w:t>AFFINITY MAP</w:t>
            </w:r>
            <w:r>
              <w:rPr>
                <w:noProof/>
                <w:webHidden/>
              </w:rPr>
              <w:tab/>
            </w:r>
            <w:r>
              <w:rPr>
                <w:noProof/>
                <w:webHidden/>
              </w:rPr>
              <w:fldChar w:fldCharType="begin"/>
            </w:r>
            <w:r>
              <w:rPr>
                <w:noProof/>
                <w:webHidden/>
              </w:rPr>
              <w:instrText xml:space="preserve"> PAGEREF _Toc53525159 \h </w:instrText>
            </w:r>
            <w:r>
              <w:rPr>
                <w:noProof/>
                <w:webHidden/>
              </w:rPr>
            </w:r>
            <w:r>
              <w:rPr>
                <w:noProof/>
                <w:webHidden/>
              </w:rPr>
              <w:fldChar w:fldCharType="separate"/>
            </w:r>
            <w:r>
              <w:rPr>
                <w:noProof/>
                <w:webHidden/>
              </w:rPr>
              <w:t>13</w:t>
            </w:r>
            <w:r>
              <w:rPr>
                <w:noProof/>
                <w:webHidden/>
              </w:rPr>
              <w:fldChar w:fldCharType="end"/>
            </w:r>
          </w:hyperlink>
        </w:p>
        <w:p w14:paraId="5C06DD36" w14:textId="6255926A" w:rsidR="005E0258" w:rsidRDefault="005E0258">
          <w:pPr>
            <w:pStyle w:val="TOC2"/>
            <w:tabs>
              <w:tab w:val="right" w:leader="dot" w:pos="9926"/>
            </w:tabs>
            <w:rPr>
              <w:b w:val="0"/>
              <w:noProof/>
              <w:color w:val="auto"/>
              <w:sz w:val="22"/>
              <w:lang w:val="en-DK" w:eastAsia="en-DK"/>
            </w:rPr>
          </w:pPr>
          <w:hyperlink w:anchor="_Toc53525160" w:history="1">
            <w:r w:rsidRPr="003078ED">
              <w:rPr>
                <w:rStyle w:val="Hyperlink"/>
                <w:noProof/>
                <w:lang w:eastAsia="en-DK"/>
              </w:rPr>
              <w:t>SWOT</w:t>
            </w:r>
            <w:r>
              <w:rPr>
                <w:noProof/>
                <w:webHidden/>
              </w:rPr>
              <w:tab/>
            </w:r>
            <w:r>
              <w:rPr>
                <w:noProof/>
                <w:webHidden/>
              </w:rPr>
              <w:fldChar w:fldCharType="begin"/>
            </w:r>
            <w:r>
              <w:rPr>
                <w:noProof/>
                <w:webHidden/>
              </w:rPr>
              <w:instrText xml:space="preserve"> PAGEREF _Toc53525160 \h </w:instrText>
            </w:r>
            <w:r>
              <w:rPr>
                <w:noProof/>
                <w:webHidden/>
              </w:rPr>
            </w:r>
            <w:r>
              <w:rPr>
                <w:noProof/>
                <w:webHidden/>
              </w:rPr>
              <w:fldChar w:fldCharType="separate"/>
            </w:r>
            <w:r>
              <w:rPr>
                <w:noProof/>
                <w:webHidden/>
              </w:rPr>
              <w:t>14</w:t>
            </w:r>
            <w:r>
              <w:rPr>
                <w:noProof/>
                <w:webHidden/>
              </w:rPr>
              <w:fldChar w:fldCharType="end"/>
            </w:r>
          </w:hyperlink>
        </w:p>
        <w:p w14:paraId="0E614087" w14:textId="02286793" w:rsidR="005E0258" w:rsidRDefault="005E0258">
          <w:pPr>
            <w:pStyle w:val="TOC2"/>
            <w:tabs>
              <w:tab w:val="right" w:leader="dot" w:pos="9926"/>
            </w:tabs>
            <w:rPr>
              <w:b w:val="0"/>
              <w:noProof/>
              <w:color w:val="auto"/>
              <w:sz w:val="22"/>
              <w:lang w:val="en-DK" w:eastAsia="en-DK"/>
            </w:rPr>
          </w:pPr>
          <w:hyperlink w:anchor="_Toc53525161" w:history="1">
            <w:r w:rsidRPr="003078ED">
              <w:rPr>
                <w:rStyle w:val="Hyperlink"/>
                <w:noProof/>
              </w:rPr>
              <w:t>TOWS</w:t>
            </w:r>
            <w:r>
              <w:rPr>
                <w:noProof/>
                <w:webHidden/>
              </w:rPr>
              <w:tab/>
            </w:r>
            <w:r>
              <w:rPr>
                <w:noProof/>
                <w:webHidden/>
              </w:rPr>
              <w:fldChar w:fldCharType="begin"/>
            </w:r>
            <w:r>
              <w:rPr>
                <w:noProof/>
                <w:webHidden/>
              </w:rPr>
              <w:instrText xml:space="preserve"> PAGEREF _Toc53525161 \h </w:instrText>
            </w:r>
            <w:r>
              <w:rPr>
                <w:noProof/>
                <w:webHidden/>
              </w:rPr>
            </w:r>
            <w:r>
              <w:rPr>
                <w:noProof/>
                <w:webHidden/>
              </w:rPr>
              <w:fldChar w:fldCharType="separate"/>
            </w:r>
            <w:r>
              <w:rPr>
                <w:noProof/>
                <w:webHidden/>
              </w:rPr>
              <w:t>14</w:t>
            </w:r>
            <w:r>
              <w:rPr>
                <w:noProof/>
                <w:webHidden/>
              </w:rPr>
              <w:fldChar w:fldCharType="end"/>
            </w:r>
          </w:hyperlink>
        </w:p>
        <w:p w14:paraId="43F541B3" w14:textId="22137F08" w:rsidR="005E0258" w:rsidRDefault="005E0258">
          <w:pPr>
            <w:pStyle w:val="TOC4"/>
            <w:tabs>
              <w:tab w:val="right" w:leader="dot" w:pos="9926"/>
            </w:tabs>
            <w:rPr>
              <w:b w:val="0"/>
              <w:noProof/>
              <w:color w:val="auto"/>
              <w:sz w:val="22"/>
              <w:lang w:val="en-DK" w:eastAsia="en-DK"/>
            </w:rPr>
          </w:pPr>
          <w:hyperlink w:anchor="_Toc53525162" w:history="1">
            <w:r w:rsidRPr="003078ED">
              <w:rPr>
                <w:rStyle w:val="Hyperlink"/>
                <w:noProof/>
              </w:rPr>
              <w:t>SO-TILTAG</w:t>
            </w:r>
            <w:r>
              <w:rPr>
                <w:noProof/>
                <w:webHidden/>
              </w:rPr>
              <w:tab/>
            </w:r>
            <w:r>
              <w:rPr>
                <w:noProof/>
                <w:webHidden/>
              </w:rPr>
              <w:fldChar w:fldCharType="begin"/>
            </w:r>
            <w:r>
              <w:rPr>
                <w:noProof/>
                <w:webHidden/>
              </w:rPr>
              <w:instrText xml:space="preserve"> PAGEREF _Toc53525162 \h </w:instrText>
            </w:r>
            <w:r>
              <w:rPr>
                <w:noProof/>
                <w:webHidden/>
              </w:rPr>
            </w:r>
            <w:r>
              <w:rPr>
                <w:noProof/>
                <w:webHidden/>
              </w:rPr>
              <w:fldChar w:fldCharType="separate"/>
            </w:r>
            <w:r>
              <w:rPr>
                <w:noProof/>
                <w:webHidden/>
              </w:rPr>
              <w:t>14</w:t>
            </w:r>
            <w:r>
              <w:rPr>
                <w:noProof/>
                <w:webHidden/>
              </w:rPr>
              <w:fldChar w:fldCharType="end"/>
            </w:r>
          </w:hyperlink>
        </w:p>
        <w:p w14:paraId="32E654E2" w14:textId="5745454C" w:rsidR="005E0258" w:rsidRDefault="005E0258">
          <w:pPr>
            <w:pStyle w:val="TOC4"/>
            <w:tabs>
              <w:tab w:val="right" w:leader="dot" w:pos="9926"/>
            </w:tabs>
            <w:rPr>
              <w:b w:val="0"/>
              <w:noProof/>
              <w:color w:val="auto"/>
              <w:sz w:val="22"/>
              <w:lang w:val="en-DK" w:eastAsia="en-DK"/>
            </w:rPr>
          </w:pPr>
          <w:hyperlink w:anchor="_Toc53525163" w:history="1">
            <w:r w:rsidRPr="003078ED">
              <w:rPr>
                <w:rStyle w:val="Hyperlink"/>
                <w:noProof/>
              </w:rPr>
              <w:t>WO-TILTAG</w:t>
            </w:r>
            <w:r>
              <w:rPr>
                <w:noProof/>
                <w:webHidden/>
              </w:rPr>
              <w:tab/>
            </w:r>
            <w:r>
              <w:rPr>
                <w:noProof/>
                <w:webHidden/>
              </w:rPr>
              <w:fldChar w:fldCharType="begin"/>
            </w:r>
            <w:r>
              <w:rPr>
                <w:noProof/>
                <w:webHidden/>
              </w:rPr>
              <w:instrText xml:space="preserve"> PAGEREF _Toc53525163 \h </w:instrText>
            </w:r>
            <w:r>
              <w:rPr>
                <w:noProof/>
                <w:webHidden/>
              </w:rPr>
            </w:r>
            <w:r>
              <w:rPr>
                <w:noProof/>
                <w:webHidden/>
              </w:rPr>
              <w:fldChar w:fldCharType="separate"/>
            </w:r>
            <w:r>
              <w:rPr>
                <w:noProof/>
                <w:webHidden/>
              </w:rPr>
              <w:t>14</w:t>
            </w:r>
            <w:r>
              <w:rPr>
                <w:noProof/>
                <w:webHidden/>
              </w:rPr>
              <w:fldChar w:fldCharType="end"/>
            </w:r>
          </w:hyperlink>
        </w:p>
        <w:p w14:paraId="4953284F" w14:textId="2E46DDE4" w:rsidR="005E0258" w:rsidRDefault="005E0258">
          <w:pPr>
            <w:pStyle w:val="TOC4"/>
            <w:tabs>
              <w:tab w:val="right" w:leader="dot" w:pos="9926"/>
            </w:tabs>
            <w:rPr>
              <w:b w:val="0"/>
              <w:noProof/>
              <w:color w:val="auto"/>
              <w:sz w:val="22"/>
              <w:lang w:val="en-DK" w:eastAsia="en-DK"/>
            </w:rPr>
          </w:pPr>
          <w:hyperlink w:anchor="_Toc53525164" w:history="1">
            <w:r w:rsidRPr="003078ED">
              <w:rPr>
                <w:rStyle w:val="Hyperlink"/>
                <w:noProof/>
              </w:rPr>
              <w:t>ST- TILTAG</w:t>
            </w:r>
            <w:r>
              <w:rPr>
                <w:noProof/>
                <w:webHidden/>
              </w:rPr>
              <w:tab/>
            </w:r>
            <w:r>
              <w:rPr>
                <w:noProof/>
                <w:webHidden/>
              </w:rPr>
              <w:fldChar w:fldCharType="begin"/>
            </w:r>
            <w:r>
              <w:rPr>
                <w:noProof/>
                <w:webHidden/>
              </w:rPr>
              <w:instrText xml:space="preserve"> PAGEREF _Toc53525164 \h </w:instrText>
            </w:r>
            <w:r>
              <w:rPr>
                <w:noProof/>
                <w:webHidden/>
              </w:rPr>
            </w:r>
            <w:r>
              <w:rPr>
                <w:noProof/>
                <w:webHidden/>
              </w:rPr>
              <w:fldChar w:fldCharType="separate"/>
            </w:r>
            <w:r>
              <w:rPr>
                <w:noProof/>
                <w:webHidden/>
              </w:rPr>
              <w:t>2</w:t>
            </w:r>
            <w:r>
              <w:rPr>
                <w:noProof/>
                <w:webHidden/>
              </w:rPr>
              <w:fldChar w:fldCharType="end"/>
            </w:r>
          </w:hyperlink>
        </w:p>
        <w:p w14:paraId="163E401C" w14:textId="56502E7F" w:rsidR="005E0258" w:rsidRDefault="005E0258">
          <w:pPr>
            <w:pStyle w:val="TOC4"/>
            <w:tabs>
              <w:tab w:val="right" w:leader="dot" w:pos="9926"/>
            </w:tabs>
            <w:rPr>
              <w:b w:val="0"/>
              <w:noProof/>
              <w:color w:val="auto"/>
              <w:sz w:val="22"/>
              <w:lang w:val="en-DK" w:eastAsia="en-DK"/>
            </w:rPr>
          </w:pPr>
          <w:hyperlink w:anchor="_Toc53525165" w:history="1">
            <w:r w:rsidRPr="003078ED">
              <w:rPr>
                <w:rStyle w:val="Hyperlink"/>
                <w:noProof/>
              </w:rPr>
              <w:t>WT- TILTAG</w:t>
            </w:r>
            <w:r>
              <w:rPr>
                <w:noProof/>
                <w:webHidden/>
              </w:rPr>
              <w:tab/>
            </w:r>
            <w:r>
              <w:rPr>
                <w:noProof/>
                <w:webHidden/>
              </w:rPr>
              <w:fldChar w:fldCharType="begin"/>
            </w:r>
            <w:r>
              <w:rPr>
                <w:noProof/>
                <w:webHidden/>
              </w:rPr>
              <w:instrText xml:space="preserve"> PAGEREF _Toc53525165 \h </w:instrText>
            </w:r>
            <w:r>
              <w:rPr>
                <w:noProof/>
                <w:webHidden/>
              </w:rPr>
            </w:r>
            <w:r>
              <w:rPr>
                <w:noProof/>
                <w:webHidden/>
              </w:rPr>
              <w:fldChar w:fldCharType="separate"/>
            </w:r>
            <w:r>
              <w:rPr>
                <w:noProof/>
                <w:webHidden/>
              </w:rPr>
              <w:t>2</w:t>
            </w:r>
            <w:r>
              <w:rPr>
                <w:noProof/>
                <w:webHidden/>
              </w:rPr>
              <w:fldChar w:fldCharType="end"/>
            </w:r>
          </w:hyperlink>
        </w:p>
        <w:p w14:paraId="6D2E2ABE" w14:textId="06D1586A" w:rsidR="005E0258" w:rsidRDefault="005E0258">
          <w:pPr>
            <w:pStyle w:val="TOC2"/>
            <w:tabs>
              <w:tab w:val="right" w:leader="dot" w:pos="9926"/>
            </w:tabs>
            <w:rPr>
              <w:b w:val="0"/>
              <w:noProof/>
              <w:color w:val="auto"/>
              <w:sz w:val="22"/>
              <w:lang w:val="en-DK" w:eastAsia="en-DK"/>
            </w:rPr>
          </w:pPr>
          <w:hyperlink w:anchor="_Toc53525166" w:history="1">
            <w:r w:rsidRPr="003078ED">
              <w:rPr>
                <w:rStyle w:val="Hyperlink"/>
                <w:noProof/>
              </w:rPr>
              <w:t>BUSINESS MODEL CANVAS</w:t>
            </w:r>
            <w:r>
              <w:rPr>
                <w:noProof/>
                <w:webHidden/>
              </w:rPr>
              <w:tab/>
            </w:r>
            <w:r>
              <w:rPr>
                <w:noProof/>
                <w:webHidden/>
              </w:rPr>
              <w:fldChar w:fldCharType="begin"/>
            </w:r>
            <w:r>
              <w:rPr>
                <w:noProof/>
                <w:webHidden/>
              </w:rPr>
              <w:instrText xml:space="preserve"> PAGEREF _Toc53525166 \h </w:instrText>
            </w:r>
            <w:r>
              <w:rPr>
                <w:noProof/>
                <w:webHidden/>
              </w:rPr>
            </w:r>
            <w:r>
              <w:rPr>
                <w:noProof/>
                <w:webHidden/>
              </w:rPr>
              <w:fldChar w:fldCharType="separate"/>
            </w:r>
            <w:r>
              <w:rPr>
                <w:noProof/>
                <w:webHidden/>
              </w:rPr>
              <w:t>3</w:t>
            </w:r>
            <w:r>
              <w:rPr>
                <w:noProof/>
                <w:webHidden/>
              </w:rPr>
              <w:fldChar w:fldCharType="end"/>
            </w:r>
          </w:hyperlink>
        </w:p>
        <w:p w14:paraId="1F2A9A2F" w14:textId="1DA506F4" w:rsidR="005E0258" w:rsidRDefault="005E0258">
          <w:pPr>
            <w:pStyle w:val="TOC4"/>
            <w:tabs>
              <w:tab w:val="right" w:leader="dot" w:pos="9926"/>
            </w:tabs>
            <w:rPr>
              <w:b w:val="0"/>
              <w:noProof/>
              <w:color w:val="auto"/>
              <w:sz w:val="22"/>
              <w:lang w:val="en-DK" w:eastAsia="en-DK"/>
            </w:rPr>
          </w:pPr>
          <w:hyperlink w:anchor="_Toc53525167" w:history="1">
            <w:r w:rsidRPr="003078ED">
              <w:rPr>
                <w:rStyle w:val="Hyperlink"/>
                <w:noProof/>
              </w:rPr>
              <w:t>VALUE PROPOSITION</w:t>
            </w:r>
            <w:r>
              <w:rPr>
                <w:noProof/>
                <w:webHidden/>
              </w:rPr>
              <w:tab/>
            </w:r>
            <w:r>
              <w:rPr>
                <w:noProof/>
                <w:webHidden/>
              </w:rPr>
              <w:fldChar w:fldCharType="begin"/>
            </w:r>
            <w:r>
              <w:rPr>
                <w:noProof/>
                <w:webHidden/>
              </w:rPr>
              <w:instrText xml:space="preserve"> PAGEREF _Toc53525167 \h </w:instrText>
            </w:r>
            <w:r>
              <w:rPr>
                <w:noProof/>
                <w:webHidden/>
              </w:rPr>
            </w:r>
            <w:r>
              <w:rPr>
                <w:noProof/>
                <w:webHidden/>
              </w:rPr>
              <w:fldChar w:fldCharType="separate"/>
            </w:r>
            <w:r>
              <w:rPr>
                <w:noProof/>
                <w:webHidden/>
              </w:rPr>
              <w:t>3</w:t>
            </w:r>
            <w:r>
              <w:rPr>
                <w:noProof/>
                <w:webHidden/>
              </w:rPr>
              <w:fldChar w:fldCharType="end"/>
            </w:r>
          </w:hyperlink>
        </w:p>
        <w:p w14:paraId="4069CAED" w14:textId="0D3F3670" w:rsidR="005E0258" w:rsidRDefault="005E0258">
          <w:pPr>
            <w:pStyle w:val="TOC4"/>
            <w:tabs>
              <w:tab w:val="right" w:leader="dot" w:pos="9926"/>
            </w:tabs>
            <w:rPr>
              <w:b w:val="0"/>
              <w:noProof/>
              <w:color w:val="auto"/>
              <w:sz w:val="22"/>
              <w:lang w:val="en-DK" w:eastAsia="en-DK"/>
            </w:rPr>
          </w:pPr>
          <w:hyperlink w:anchor="_Toc53525168" w:history="1">
            <w:r w:rsidRPr="003078ED">
              <w:rPr>
                <w:rStyle w:val="Hyperlink"/>
                <w:noProof/>
              </w:rPr>
              <w:t>CUSTOMER SEGMENTS</w:t>
            </w:r>
            <w:r>
              <w:rPr>
                <w:noProof/>
                <w:webHidden/>
              </w:rPr>
              <w:tab/>
            </w:r>
            <w:r>
              <w:rPr>
                <w:noProof/>
                <w:webHidden/>
              </w:rPr>
              <w:fldChar w:fldCharType="begin"/>
            </w:r>
            <w:r>
              <w:rPr>
                <w:noProof/>
                <w:webHidden/>
              </w:rPr>
              <w:instrText xml:space="preserve"> PAGEREF _Toc53525168 \h </w:instrText>
            </w:r>
            <w:r>
              <w:rPr>
                <w:noProof/>
                <w:webHidden/>
              </w:rPr>
            </w:r>
            <w:r>
              <w:rPr>
                <w:noProof/>
                <w:webHidden/>
              </w:rPr>
              <w:fldChar w:fldCharType="separate"/>
            </w:r>
            <w:r>
              <w:rPr>
                <w:noProof/>
                <w:webHidden/>
              </w:rPr>
              <w:t>3</w:t>
            </w:r>
            <w:r>
              <w:rPr>
                <w:noProof/>
                <w:webHidden/>
              </w:rPr>
              <w:fldChar w:fldCharType="end"/>
            </w:r>
          </w:hyperlink>
        </w:p>
        <w:p w14:paraId="359AB55F" w14:textId="5C004735" w:rsidR="005E0258" w:rsidRDefault="005E0258">
          <w:pPr>
            <w:pStyle w:val="TOC4"/>
            <w:tabs>
              <w:tab w:val="right" w:leader="dot" w:pos="9926"/>
            </w:tabs>
            <w:rPr>
              <w:b w:val="0"/>
              <w:noProof/>
              <w:color w:val="auto"/>
              <w:sz w:val="22"/>
              <w:lang w:val="en-DK" w:eastAsia="en-DK"/>
            </w:rPr>
          </w:pPr>
          <w:hyperlink w:anchor="_Toc53525169" w:history="1">
            <w:r w:rsidRPr="003078ED">
              <w:rPr>
                <w:rStyle w:val="Hyperlink"/>
                <w:noProof/>
              </w:rPr>
              <w:t>CUSTOMER RELATIONSHIPS</w:t>
            </w:r>
            <w:r>
              <w:rPr>
                <w:noProof/>
                <w:webHidden/>
              </w:rPr>
              <w:tab/>
            </w:r>
            <w:r>
              <w:rPr>
                <w:noProof/>
                <w:webHidden/>
              </w:rPr>
              <w:fldChar w:fldCharType="begin"/>
            </w:r>
            <w:r>
              <w:rPr>
                <w:noProof/>
                <w:webHidden/>
              </w:rPr>
              <w:instrText xml:space="preserve"> PAGEREF _Toc53525169 \h </w:instrText>
            </w:r>
            <w:r>
              <w:rPr>
                <w:noProof/>
                <w:webHidden/>
              </w:rPr>
            </w:r>
            <w:r>
              <w:rPr>
                <w:noProof/>
                <w:webHidden/>
              </w:rPr>
              <w:fldChar w:fldCharType="separate"/>
            </w:r>
            <w:r>
              <w:rPr>
                <w:noProof/>
                <w:webHidden/>
              </w:rPr>
              <w:t>3</w:t>
            </w:r>
            <w:r>
              <w:rPr>
                <w:noProof/>
                <w:webHidden/>
              </w:rPr>
              <w:fldChar w:fldCharType="end"/>
            </w:r>
          </w:hyperlink>
        </w:p>
        <w:p w14:paraId="0B2CDE19" w14:textId="0AA865FD" w:rsidR="005E0258" w:rsidRDefault="005E0258">
          <w:pPr>
            <w:pStyle w:val="TOC4"/>
            <w:tabs>
              <w:tab w:val="right" w:leader="dot" w:pos="9926"/>
            </w:tabs>
            <w:rPr>
              <w:b w:val="0"/>
              <w:noProof/>
              <w:color w:val="auto"/>
              <w:sz w:val="22"/>
              <w:lang w:val="en-DK" w:eastAsia="en-DK"/>
            </w:rPr>
          </w:pPr>
          <w:hyperlink w:anchor="_Toc53525170" w:history="1">
            <w:r w:rsidRPr="003078ED">
              <w:rPr>
                <w:rStyle w:val="Hyperlink"/>
                <w:noProof/>
                <w:lang w:eastAsia="en-DK"/>
              </w:rPr>
              <w:t>CHANNELS</w:t>
            </w:r>
            <w:r>
              <w:rPr>
                <w:noProof/>
                <w:webHidden/>
              </w:rPr>
              <w:tab/>
            </w:r>
            <w:r>
              <w:rPr>
                <w:noProof/>
                <w:webHidden/>
              </w:rPr>
              <w:fldChar w:fldCharType="begin"/>
            </w:r>
            <w:r>
              <w:rPr>
                <w:noProof/>
                <w:webHidden/>
              </w:rPr>
              <w:instrText xml:space="preserve"> PAGEREF _Toc53525170 \h </w:instrText>
            </w:r>
            <w:r>
              <w:rPr>
                <w:noProof/>
                <w:webHidden/>
              </w:rPr>
            </w:r>
            <w:r>
              <w:rPr>
                <w:noProof/>
                <w:webHidden/>
              </w:rPr>
              <w:fldChar w:fldCharType="separate"/>
            </w:r>
            <w:r>
              <w:rPr>
                <w:noProof/>
                <w:webHidden/>
              </w:rPr>
              <w:t>3</w:t>
            </w:r>
            <w:r>
              <w:rPr>
                <w:noProof/>
                <w:webHidden/>
              </w:rPr>
              <w:fldChar w:fldCharType="end"/>
            </w:r>
          </w:hyperlink>
        </w:p>
        <w:p w14:paraId="53511DBA" w14:textId="1D2505D1" w:rsidR="005E0258" w:rsidRDefault="005E0258">
          <w:pPr>
            <w:pStyle w:val="TOC2"/>
            <w:tabs>
              <w:tab w:val="right" w:leader="dot" w:pos="9926"/>
            </w:tabs>
            <w:rPr>
              <w:b w:val="0"/>
              <w:noProof/>
              <w:color w:val="auto"/>
              <w:sz w:val="22"/>
              <w:lang w:val="en-DK" w:eastAsia="en-DK"/>
            </w:rPr>
          </w:pPr>
          <w:hyperlink w:anchor="_Toc53525171" w:history="1">
            <w:r w:rsidRPr="003078ED">
              <w:rPr>
                <w:rStyle w:val="Hyperlink"/>
                <w:noProof/>
              </w:rPr>
              <w:t>GOLDEN CIRCLE</w:t>
            </w:r>
            <w:r>
              <w:rPr>
                <w:noProof/>
                <w:webHidden/>
              </w:rPr>
              <w:tab/>
            </w:r>
            <w:r>
              <w:rPr>
                <w:noProof/>
                <w:webHidden/>
              </w:rPr>
              <w:fldChar w:fldCharType="begin"/>
            </w:r>
            <w:r>
              <w:rPr>
                <w:noProof/>
                <w:webHidden/>
              </w:rPr>
              <w:instrText xml:space="preserve"> PAGEREF _Toc53525171 \h </w:instrText>
            </w:r>
            <w:r>
              <w:rPr>
                <w:noProof/>
                <w:webHidden/>
              </w:rPr>
            </w:r>
            <w:r>
              <w:rPr>
                <w:noProof/>
                <w:webHidden/>
              </w:rPr>
              <w:fldChar w:fldCharType="separate"/>
            </w:r>
            <w:r>
              <w:rPr>
                <w:noProof/>
                <w:webHidden/>
              </w:rPr>
              <w:t>4</w:t>
            </w:r>
            <w:r>
              <w:rPr>
                <w:noProof/>
                <w:webHidden/>
              </w:rPr>
              <w:fldChar w:fldCharType="end"/>
            </w:r>
          </w:hyperlink>
        </w:p>
        <w:p w14:paraId="69EE4EB2" w14:textId="4407069C" w:rsidR="005E0258" w:rsidRDefault="005E0258">
          <w:pPr>
            <w:pStyle w:val="TOC4"/>
            <w:tabs>
              <w:tab w:val="right" w:leader="dot" w:pos="9926"/>
            </w:tabs>
            <w:rPr>
              <w:b w:val="0"/>
              <w:noProof/>
              <w:color w:val="auto"/>
              <w:sz w:val="22"/>
              <w:lang w:val="en-DK" w:eastAsia="en-DK"/>
            </w:rPr>
          </w:pPr>
          <w:hyperlink w:anchor="_Toc53525172" w:history="1">
            <w:r w:rsidRPr="003078ED">
              <w:rPr>
                <w:rStyle w:val="Hyperlink"/>
                <w:noProof/>
              </w:rPr>
              <w:t>WHY</w:t>
            </w:r>
            <w:r>
              <w:rPr>
                <w:noProof/>
                <w:webHidden/>
              </w:rPr>
              <w:tab/>
            </w:r>
            <w:r>
              <w:rPr>
                <w:noProof/>
                <w:webHidden/>
              </w:rPr>
              <w:fldChar w:fldCharType="begin"/>
            </w:r>
            <w:r>
              <w:rPr>
                <w:noProof/>
                <w:webHidden/>
              </w:rPr>
              <w:instrText xml:space="preserve"> PAGEREF _Toc53525172 \h </w:instrText>
            </w:r>
            <w:r>
              <w:rPr>
                <w:noProof/>
                <w:webHidden/>
              </w:rPr>
            </w:r>
            <w:r>
              <w:rPr>
                <w:noProof/>
                <w:webHidden/>
              </w:rPr>
              <w:fldChar w:fldCharType="separate"/>
            </w:r>
            <w:r>
              <w:rPr>
                <w:noProof/>
                <w:webHidden/>
              </w:rPr>
              <w:t>4</w:t>
            </w:r>
            <w:r>
              <w:rPr>
                <w:noProof/>
                <w:webHidden/>
              </w:rPr>
              <w:fldChar w:fldCharType="end"/>
            </w:r>
          </w:hyperlink>
        </w:p>
        <w:p w14:paraId="764DF29B" w14:textId="4B5C5FE3" w:rsidR="005E0258" w:rsidRDefault="005E0258">
          <w:pPr>
            <w:pStyle w:val="TOC4"/>
            <w:tabs>
              <w:tab w:val="right" w:leader="dot" w:pos="9926"/>
            </w:tabs>
            <w:rPr>
              <w:b w:val="0"/>
              <w:noProof/>
              <w:color w:val="auto"/>
              <w:sz w:val="22"/>
              <w:lang w:val="en-DK" w:eastAsia="en-DK"/>
            </w:rPr>
          </w:pPr>
          <w:hyperlink w:anchor="_Toc53525173" w:history="1">
            <w:r w:rsidRPr="003078ED">
              <w:rPr>
                <w:rStyle w:val="Hyperlink"/>
                <w:noProof/>
              </w:rPr>
              <w:t>HOW</w:t>
            </w:r>
            <w:r>
              <w:rPr>
                <w:noProof/>
                <w:webHidden/>
              </w:rPr>
              <w:tab/>
            </w:r>
            <w:r>
              <w:rPr>
                <w:noProof/>
                <w:webHidden/>
              </w:rPr>
              <w:fldChar w:fldCharType="begin"/>
            </w:r>
            <w:r>
              <w:rPr>
                <w:noProof/>
                <w:webHidden/>
              </w:rPr>
              <w:instrText xml:space="preserve"> PAGEREF _Toc53525173 \h </w:instrText>
            </w:r>
            <w:r>
              <w:rPr>
                <w:noProof/>
                <w:webHidden/>
              </w:rPr>
            </w:r>
            <w:r>
              <w:rPr>
                <w:noProof/>
                <w:webHidden/>
              </w:rPr>
              <w:fldChar w:fldCharType="separate"/>
            </w:r>
            <w:r>
              <w:rPr>
                <w:noProof/>
                <w:webHidden/>
              </w:rPr>
              <w:t>5</w:t>
            </w:r>
            <w:r>
              <w:rPr>
                <w:noProof/>
                <w:webHidden/>
              </w:rPr>
              <w:fldChar w:fldCharType="end"/>
            </w:r>
          </w:hyperlink>
        </w:p>
        <w:p w14:paraId="27610C63" w14:textId="74800E2B" w:rsidR="005E0258" w:rsidRDefault="005E0258">
          <w:pPr>
            <w:pStyle w:val="TOC4"/>
            <w:tabs>
              <w:tab w:val="right" w:leader="dot" w:pos="9926"/>
            </w:tabs>
            <w:rPr>
              <w:b w:val="0"/>
              <w:noProof/>
              <w:color w:val="auto"/>
              <w:sz w:val="22"/>
              <w:lang w:val="en-DK" w:eastAsia="en-DK"/>
            </w:rPr>
          </w:pPr>
          <w:hyperlink w:anchor="_Toc53525174" w:history="1">
            <w:r w:rsidRPr="003078ED">
              <w:rPr>
                <w:rStyle w:val="Hyperlink"/>
                <w:noProof/>
              </w:rPr>
              <w:t>WHAT</w:t>
            </w:r>
            <w:r>
              <w:rPr>
                <w:noProof/>
                <w:webHidden/>
              </w:rPr>
              <w:tab/>
            </w:r>
            <w:r>
              <w:rPr>
                <w:noProof/>
                <w:webHidden/>
              </w:rPr>
              <w:fldChar w:fldCharType="begin"/>
            </w:r>
            <w:r>
              <w:rPr>
                <w:noProof/>
                <w:webHidden/>
              </w:rPr>
              <w:instrText xml:space="preserve"> PAGEREF _Toc53525174 \h </w:instrText>
            </w:r>
            <w:r>
              <w:rPr>
                <w:noProof/>
                <w:webHidden/>
              </w:rPr>
            </w:r>
            <w:r>
              <w:rPr>
                <w:noProof/>
                <w:webHidden/>
              </w:rPr>
              <w:fldChar w:fldCharType="separate"/>
            </w:r>
            <w:r>
              <w:rPr>
                <w:noProof/>
                <w:webHidden/>
              </w:rPr>
              <w:t>5</w:t>
            </w:r>
            <w:r>
              <w:rPr>
                <w:noProof/>
                <w:webHidden/>
              </w:rPr>
              <w:fldChar w:fldCharType="end"/>
            </w:r>
          </w:hyperlink>
        </w:p>
        <w:p w14:paraId="5124F0FB" w14:textId="299F0914" w:rsidR="005E0258" w:rsidRDefault="005E0258">
          <w:pPr>
            <w:pStyle w:val="TOC2"/>
            <w:tabs>
              <w:tab w:val="right" w:leader="dot" w:pos="9926"/>
            </w:tabs>
            <w:rPr>
              <w:b w:val="0"/>
              <w:noProof/>
              <w:color w:val="auto"/>
              <w:sz w:val="22"/>
              <w:lang w:val="en-DK" w:eastAsia="en-DK"/>
            </w:rPr>
          </w:pPr>
          <w:hyperlink w:anchor="_Toc53525175" w:history="1">
            <w:r w:rsidRPr="003078ED">
              <w:rPr>
                <w:rStyle w:val="Hyperlink"/>
                <w:noProof/>
                <w:lang w:eastAsia="en-DK"/>
              </w:rPr>
              <w:t>PERSONAER</w:t>
            </w:r>
            <w:r>
              <w:rPr>
                <w:noProof/>
                <w:webHidden/>
              </w:rPr>
              <w:tab/>
            </w:r>
            <w:r>
              <w:rPr>
                <w:noProof/>
                <w:webHidden/>
              </w:rPr>
              <w:fldChar w:fldCharType="begin"/>
            </w:r>
            <w:r>
              <w:rPr>
                <w:noProof/>
                <w:webHidden/>
              </w:rPr>
              <w:instrText xml:space="preserve"> PAGEREF _Toc53525175 \h </w:instrText>
            </w:r>
            <w:r>
              <w:rPr>
                <w:noProof/>
                <w:webHidden/>
              </w:rPr>
            </w:r>
            <w:r>
              <w:rPr>
                <w:noProof/>
                <w:webHidden/>
              </w:rPr>
              <w:fldChar w:fldCharType="separate"/>
            </w:r>
            <w:r>
              <w:rPr>
                <w:noProof/>
                <w:webHidden/>
              </w:rPr>
              <w:t>5</w:t>
            </w:r>
            <w:r>
              <w:rPr>
                <w:noProof/>
                <w:webHidden/>
              </w:rPr>
              <w:fldChar w:fldCharType="end"/>
            </w:r>
          </w:hyperlink>
        </w:p>
        <w:p w14:paraId="113D9DCF" w14:textId="75E62377" w:rsidR="005E0258" w:rsidRDefault="005E0258">
          <w:pPr>
            <w:pStyle w:val="TOC2"/>
            <w:tabs>
              <w:tab w:val="right" w:leader="dot" w:pos="9926"/>
            </w:tabs>
            <w:rPr>
              <w:b w:val="0"/>
              <w:noProof/>
              <w:color w:val="auto"/>
              <w:sz w:val="22"/>
              <w:lang w:val="en-DK" w:eastAsia="en-DK"/>
            </w:rPr>
          </w:pPr>
          <w:hyperlink w:anchor="_Toc53525176" w:history="1">
            <w:r w:rsidRPr="003078ED">
              <w:rPr>
                <w:rStyle w:val="Hyperlink"/>
                <w:noProof/>
              </w:rPr>
              <w:t>HANDLINGSPLAN – SoMe STATEGI</w:t>
            </w:r>
            <w:r>
              <w:rPr>
                <w:noProof/>
                <w:webHidden/>
              </w:rPr>
              <w:tab/>
            </w:r>
            <w:r>
              <w:rPr>
                <w:noProof/>
                <w:webHidden/>
              </w:rPr>
              <w:fldChar w:fldCharType="begin"/>
            </w:r>
            <w:r>
              <w:rPr>
                <w:noProof/>
                <w:webHidden/>
              </w:rPr>
              <w:instrText xml:space="preserve"> PAGEREF _Toc53525176 \h </w:instrText>
            </w:r>
            <w:r>
              <w:rPr>
                <w:noProof/>
                <w:webHidden/>
              </w:rPr>
            </w:r>
            <w:r>
              <w:rPr>
                <w:noProof/>
                <w:webHidden/>
              </w:rPr>
              <w:fldChar w:fldCharType="separate"/>
            </w:r>
            <w:r>
              <w:rPr>
                <w:noProof/>
                <w:webHidden/>
              </w:rPr>
              <w:t>6</w:t>
            </w:r>
            <w:r>
              <w:rPr>
                <w:noProof/>
                <w:webHidden/>
              </w:rPr>
              <w:fldChar w:fldCharType="end"/>
            </w:r>
          </w:hyperlink>
        </w:p>
        <w:p w14:paraId="03DBD2C3" w14:textId="5369FA3E" w:rsidR="005E0258" w:rsidRDefault="005E0258">
          <w:pPr>
            <w:pStyle w:val="TOC4"/>
            <w:tabs>
              <w:tab w:val="right" w:leader="dot" w:pos="9926"/>
            </w:tabs>
            <w:rPr>
              <w:b w:val="0"/>
              <w:noProof/>
              <w:color w:val="auto"/>
              <w:sz w:val="22"/>
              <w:lang w:val="en-DK" w:eastAsia="en-DK"/>
            </w:rPr>
          </w:pPr>
          <w:hyperlink w:anchor="_Toc53525177" w:history="1">
            <w:r w:rsidRPr="003078ED">
              <w:rPr>
                <w:rStyle w:val="Hyperlink"/>
                <w:noProof/>
              </w:rPr>
              <w:t>VORES WHY</w:t>
            </w:r>
            <w:r>
              <w:rPr>
                <w:noProof/>
                <w:webHidden/>
              </w:rPr>
              <w:tab/>
            </w:r>
            <w:r>
              <w:rPr>
                <w:noProof/>
                <w:webHidden/>
              </w:rPr>
              <w:fldChar w:fldCharType="begin"/>
            </w:r>
            <w:r>
              <w:rPr>
                <w:noProof/>
                <w:webHidden/>
              </w:rPr>
              <w:instrText xml:space="preserve"> PAGEREF _Toc53525177 \h </w:instrText>
            </w:r>
            <w:r>
              <w:rPr>
                <w:noProof/>
                <w:webHidden/>
              </w:rPr>
            </w:r>
            <w:r>
              <w:rPr>
                <w:noProof/>
                <w:webHidden/>
              </w:rPr>
              <w:fldChar w:fldCharType="separate"/>
            </w:r>
            <w:r>
              <w:rPr>
                <w:noProof/>
                <w:webHidden/>
              </w:rPr>
              <w:t>6</w:t>
            </w:r>
            <w:r>
              <w:rPr>
                <w:noProof/>
                <w:webHidden/>
              </w:rPr>
              <w:fldChar w:fldCharType="end"/>
            </w:r>
          </w:hyperlink>
        </w:p>
        <w:p w14:paraId="23313E09" w14:textId="10E0BB7F" w:rsidR="005E0258" w:rsidRDefault="005E0258">
          <w:pPr>
            <w:pStyle w:val="TOC4"/>
            <w:tabs>
              <w:tab w:val="right" w:leader="dot" w:pos="9926"/>
            </w:tabs>
            <w:rPr>
              <w:b w:val="0"/>
              <w:noProof/>
              <w:color w:val="auto"/>
              <w:sz w:val="22"/>
              <w:lang w:val="en-DK" w:eastAsia="en-DK"/>
            </w:rPr>
          </w:pPr>
          <w:hyperlink w:anchor="_Toc53525178" w:history="1">
            <w:r w:rsidRPr="003078ED">
              <w:rPr>
                <w:rStyle w:val="Hyperlink"/>
                <w:noProof/>
                <w:lang w:eastAsia="en-DK"/>
              </w:rPr>
              <w:t>RELEVANT INDHOLD FOR PERSONA</w:t>
            </w:r>
            <w:r>
              <w:rPr>
                <w:noProof/>
                <w:webHidden/>
              </w:rPr>
              <w:tab/>
            </w:r>
            <w:r>
              <w:rPr>
                <w:noProof/>
                <w:webHidden/>
              </w:rPr>
              <w:fldChar w:fldCharType="begin"/>
            </w:r>
            <w:r>
              <w:rPr>
                <w:noProof/>
                <w:webHidden/>
              </w:rPr>
              <w:instrText xml:space="preserve"> PAGEREF _Toc53525178 \h </w:instrText>
            </w:r>
            <w:r>
              <w:rPr>
                <w:noProof/>
                <w:webHidden/>
              </w:rPr>
            </w:r>
            <w:r>
              <w:rPr>
                <w:noProof/>
                <w:webHidden/>
              </w:rPr>
              <w:fldChar w:fldCharType="separate"/>
            </w:r>
            <w:r>
              <w:rPr>
                <w:noProof/>
                <w:webHidden/>
              </w:rPr>
              <w:t>6</w:t>
            </w:r>
            <w:r>
              <w:rPr>
                <w:noProof/>
                <w:webHidden/>
              </w:rPr>
              <w:fldChar w:fldCharType="end"/>
            </w:r>
          </w:hyperlink>
        </w:p>
        <w:p w14:paraId="3325A5C7" w14:textId="521E983D" w:rsidR="005E0258" w:rsidRDefault="005E0258">
          <w:pPr>
            <w:pStyle w:val="TOC4"/>
            <w:tabs>
              <w:tab w:val="right" w:leader="dot" w:pos="9926"/>
            </w:tabs>
            <w:rPr>
              <w:b w:val="0"/>
              <w:noProof/>
              <w:color w:val="auto"/>
              <w:sz w:val="22"/>
              <w:lang w:val="en-DK" w:eastAsia="en-DK"/>
            </w:rPr>
          </w:pPr>
          <w:hyperlink w:anchor="_Toc53525179" w:history="1">
            <w:r w:rsidRPr="003078ED">
              <w:rPr>
                <w:rStyle w:val="Hyperlink"/>
                <w:noProof/>
                <w:lang w:eastAsia="en-DK"/>
              </w:rPr>
              <w:t>DET GODE INDHOLD</w:t>
            </w:r>
            <w:r>
              <w:rPr>
                <w:noProof/>
                <w:webHidden/>
              </w:rPr>
              <w:tab/>
            </w:r>
            <w:r>
              <w:rPr>
                <w:noProof/>
                <w:webHidden/>
              </w:rPr>
              <w:fldChar w:fldCharType="begin"/>
            </w:r>
            <w:r>
              <w:rPr>
                <w:noProof/>
                <w:webHidden/>
              </w:rPr>
              <w:instrText xml:space="preserve"> PAGEREF _Toc53525179 \h </w:instrText>
            </w:r>
            <w:r>
              <w:rPr>
                <w:noProof/>
                <w:webHidden/>
              </w:rPr>
            </w:r>
            <w:r>
              <w:rPr>
                <w:noProof/>
                <w:webHidden/>
              </w:rPr>
              <w:fldChar w:fldCharType="separate"/>
            </w:r>
            <w:r>
              <w:rPr>
                <w:noProof/>
                <w:webHidden/>
              </w:rPr>
              <w:t>7</w:t>
            </w:r>
            <w:r>
              <w:rPr>
                <w:noProof/>
                <w:webHidden/>
              </w:rPr>
              <w:fldChar w:fldCharType="end"/>
            </w:r>
          </w:hyperlink>
        </w:p>
        <w:p w14:paraId="46559A36" w14:textId="4BFE868A" w:rsidR="005E0258" w:rsidRDefault="005E0258">
          <w:pPr>
            <w:pStyle w:val="TOC4"/>
            <w:tabs>
              <w:tab w:val="right" w:leader="dot" w:pos="9926"/>
            </w:tabs>
            <w:rPr>
              <w:b w:val="0"/>
              <w:noProof/>
              <w:color w:val="auto"/>
              <w:sz w:val="22"/>
              <w:lang w:val="en-DK" w:eastAsia="en-DK"/>
            </w:rPr>
          </w:pPr>
          <w:hyperlink w:anchor="_Toc53525180" w:history="1">
            <w:r w:rsidRPr="003078ED">
              <w:rPr>
                <w:rStyle w:val="Hyperlink"/>
                <w:noProof/>
              </w:rPr>
              <w:t>INDHOLDSPLAN</w:t>
            </w:r>
            <w:r>
              <w:rPr>
                <w:noProof/>
                <w:webHidden/>
              </w:rPr>
              <w:tab/>
            </w:r>
            <w:r>
              <w:rPr>
                <w:noProof/>
                <w:webHidden/>
              </w:rPr>
              <w:fldChar w:fldCharType="begin"/>
            </w:r>
            <w:r>
              <w:rPr>
                <w:noProof/>
                <w:webHidden/>
              </w:rPr>
              <w:instrText xml:space="preserve"> PAGEREF _Toc53525180 \h </w:instrText>
            </w:r>
            <w:r>
              <w:rPr>
                <w:noProof/>
                <w:webHidden/>
              </w:rPr>
            </w:r>
            <w:r>
              <w:rPr>
                <w:noProof/>
                <w:webHidden/>
              </w:rPr>
              <w:fldChar w:fldCharType="separate"/>
            </w:r>
            <w:r>
              <w:rPr>
                <w:noProof/>
                <w:webHidden/>
              </w:rPr>
              <w:t>2</w:t>
            </w:r>
            <w:r>
              <w:rPr>
                <w:noProof/>
                <w:webHidden/>
              </w:rPr>
              <w:fldChar w:fldCharType="end"/>
            </w:r>
          </w:hyperlink>
        </w:p>
        <w:p w14:paraId="5D09D811" w14:textId="27648200" w:rsidR="005E0258" w:rsidRDefault="005E0258">
          <w:pPr>
            <w:pStyle w:val="TOC2"/>
            <w:tabs>
              <w:tab w:val="right" w:leader="dot" w:pos="9926"/>
            </w:tabs>
            <w:rPr>
              <w:b w:val="0"/>
              <w:noProof/>
              <w:color w:val="auto"/>
              <w:sz w:val="22"/>
              <w:lang w:val="en-DK" w:eastAsia="en-DK"/>
            </w:rPr>
          </w:pPr>
          <w:hyperlink w:anchor="_Toc53525181" w:history="1">
            <w:r w:rsidRPr="003078ED">
              <w:rPr>
                <w:rStyle w:val="Hyperlink"/>
                <w:noProof/>
                <w:lang w:eastAsia="en-DK"/>
              </w:rPr>
              <w:t>CUSTOMER JOURNEY</w:t>
            </w:r>
            <w:r>
              <w:rPr>
                <w:noProof/>
                <w:webHidden/>
              </w:rPr>
              <w:tab/>
            </w:r>
            <w:r>
              <w:rPr>
                <w:noProof/>
                <w:webHidden/>
              </w:rPr>
              <w:fldChar w:fldCharType="begin"/>
            </w:r>
            <w:r>
              <w:rPr>
                <w:noProof/>
                <w:webHidden/>
              </w:rPr>
              <w:instrText xml:space="preserve"> PAGEREF _Toc53525181 \h </w:instrText>
            </w:r>
            <w:r>
              <w:rPr>
                <w:noProof/>
                <w:webHidden/>
              </w:rPr>
            </w:r>
            <w:r>
              <w:rPr>
                <w:noProof/>
                <w:webHidden/>
              </w:rPr>
              <w:fldChar w:fldCharType="separate"/>
            </w:r>
            <w:r>
              <w:rPr>
                <w:noProof/>
                <w:webHidden/>
              </w:rPr>
              <w:t>2</w:t>
            </w:r>
            <w:r>
              <w:rPr>
                <w:noProof/>
                <w:webHidden/>
              </w:rPr>
              <w:fldChar w:fldCharType="end"/>
            </w:r>
          </w:hyperlink>
        </w:p>
        <w:p w14:paraId="5DB2E4D5" w14:textId="7F43F65C" w:rsidR="005E0258" w:rsidRDefault="005E0258">
          <w:pPr>
            <w:pStyle w:val="TOC4"/>
            <w:tabs>
              <w:tab w:val="right" w:leader="dot" w:pos="9926"/>
            </w:tabs>
            <w:rPr>
              <w:b w:val="0"/>
              <w:noProof/>
              <w:color w:val="auto"/>
              <w:sz w:val="22"/>
              <w:lang w:val="en-DK" w:eastAsia="en-DK"/>
            </w:rPr>
          </w:pPr>
          <w:hyperlink w:anchor="_Toc53525182" w:history="1">
            <w:r w:rsidRPr="003078ED">
              <w:rPr>
                <w:rStyle w:val="Hyperlink"/>
                <w:noProof/>
                <w:lang w:eastAsia="en-DK"/>
              </w:rPr>
              <w:t>AWARENESS</w:t>
            </w:r>
            <w:r>
              <w:rPr>
                <w:noProof/>
                <w:webHidden/>
              </w:rPr>
              <w:tab/>
            </w:r>
            <w:r>
              <w:rPr>
                <w:noProof/>
                <w:webHidden/>
              </w:rPr>
              <w:fldChar w:fldCharType="begin"/>
            </w:r>
            <w:r>
              <w:rPr>
                <w:noProof/>
                <w:webHidden/>
              </w:rPr>
              <w:instrText xml:space="preserve"> PAGEREF _Toc53525182 \h </w:instrText>
            </w:r>
            <w:r>
              <w:rPr>
                <w:noProof/>
                <w:webHidden/>
              </w:rPr>
            </w:r>
            <w:r>
              <w:rPr>
                <w:noProof/>
                <w:webHidden/>
              </w:rPr>
              <w:fldChar w:fldCharType="separate"/>
            </w:r>
            <w:r>
              <w:rPr>
                <w:noProof/>
                <w:webHidden/>
              </w:rPr>
              <w:t>2</w:t>
            </w:r>
            <w:r>
              <w:rPr>
                <w:noProof/>
                <w:webHidden/>
              </w:rPr>
              <w:fldChar w:fldCharType="end"/>
            </w:r>
          </w:hyperlink>
        </w:p>
        <w:p w14:paraId="3301A55C" w14:textId="210DB1F8" w:rsidR="005E0258" w:rsidRDefault="005E0258">
          <w:pPr>
            <w:pStyle w:val="TOC4"/>
            <w:tabs>
              <w:tab w:val="right" w:leader="dot" w:pos="9926"/>
            </w:tabs>
            <w:rPr>
              <w:b w:val="0"/>
              <w:noProof/>
              <w:color w:val="auto"/>
              <w:sz w:val="22"/>
              <w:lang w:val="en-DK" w:eastAsia="en-DK"/>
            </w:rPr>
          </w:pPr>
          <w:hyperlink w:anchor="_Toc53525183" w:history="1">
            <w:r w:rsidRPr="003078ED">
              <w:rPr>
                <w:rStyle w:val="Hyperlink"/>
                <w:noProof/>
                <w:lang w:eastAsia="en-DK"/>
              </w:rPr>
              <w:t>CONSIDERATION</w:t>
            </w:r>
            <w:r>
              <w:rPr>
                <w:noProof/>
                <w:webHidden/>
              </w:rPr>
              <w:tab/>
            </w:r>
            <w:r>
              <w:rPr>
                <w:noProof/>
                <w:webHidden/>
              </w:rPr>
              <w:fldChar w:fldCharType="begin"/>
            </w:r>
            <w:r>
              <w:rPr>
                <w:noProof/>
                <w:webHidden/>
              </w:rPr>
              <w:instrText xml:space="preserve"> PAGEREF _Toc53525183 \h </w:instrText>
            </w:r>
            <w:r>
              <w:rPr>
                <w:noProof/>
                <w:webHidden/>
              </w:rPr>
            </w:r>
            <w:r>
              <w:rPr>
                <w:noProof/>
                <w:webHidden/>
              </w:rPr>
              <w:fldChar w:fldCharType="separate"/>
            </w:r>
            <w:r>
              <w:rPr>
                <w:noProof/>
                <w:webHidden/>
              </w:rPr>
              <w:t>2</w:t>
            </w:r>
            <w:r>
              <w:rPr>
                <w:noProof/>
                <w:webHidden/>
              </w:rPr>
              <w:fldChar w:fldCharType="end"/>
            </w:r>
          </w:hyperlink>
        </w:p>
        <w:p w14:paraId="61317610" w14:textId="7BAA50BF" w:rsidR="005E0258" w:rsidRDefault="005E0258">
          <w:pPr>
            <w:pStyle w:val="TOC4"/>
            <w:tabs>
              <w:tab w:val="right" w:leader="dot" w:pos="9926"/>
            </w:tabs>
            <w:rPr>
              <w:b w:val="0"/>
              <w:noProof/>
              <w:color w:val="auto"/>
              <w:sz w:val="22"/>
              <w:lang w:val="en-DK" w:eastAsia="en-DK"/>
            </w:rPr>
          </w:pPr>
          <w:hyperlink w:anchor="_Toc53525184" w:history="1">
            <w:r w:rsidRPr="003078ED">
              <w:rPr>
                <w:rStyle w:val="Hyperlink"/>
                <w:noProof/>
                <w:lang w:eastAsia="en-DK"/>
              </w:rPr>
              <w:t>PURCHASE</w:t>
            </w:r>
            <w:r>
              <w:rPr>
                <w:noProof/>
                <w:webHidden/>
              </w:rPr>
              <w:tab/>
            </w:r>
            <w:r>
              <w:rPr>
                <w:noProof/>
                <w:webHidden/>
              </w:rPr>
              <w:fldChar w:fldCharType="begin"/>
            </w:r>
            <w:r>
              <w:rPr>
                <w:noProof/>
                <w:webHidden/>
              </w:rPr>
              <w:instrText xml:space="preserve"> PAGEREF _Toc53525184 \h </w:instrText>
            </w:r>
            <w:r>
              <w:rPr>
                <w:noProof/>
                <w:webHidden/>
              </w:rPr>
            </w:r>
            <w:r>
              <w:rPr>
                <w:noProof/>
                <w:webHidden/>
              </w:rPr>
              <w:fldChar w:fldCharType="separate"/>
            </w:r>
            <w:r>
              <w:rPr>
                <w:noProof/>
                <w:webHidden/>
              </w:rPr>
              <w:t>2</w:t>
            </w:r>
            <w:r>
              <w:rPr>
                <w:noProof/>
                <w:webHidden/>
              </w:rPr>
              <w:fldChar w:fldCharType="end"/>
            </w:r>
          </w:hyperlink>
        </w:p>
        <w:p w14:paraId="418B3421" w14:textId="7CE2A67A" w:rsidR="005E0258" w:rsidRDefault="005E0258">
          <w:pPr>
            <w:pStyle w:val="TOC4"/>
            <w:tabs>
              <w:tab w:val="right" w:leader="dot" w:pos="9926"/>
            </w:tabs>
            <w:rPr>
              <w:b w:val="0"/>
              <w:noProof/>
              <w:color w:val="auto"/>
              <w:sz w:val="22"/>
              <w:lang w:val="en-DK" w:eastAsia="en-DK"/>
            </w:rPr>
          </w:pPr>
          <w:hyperlink w:anchor="_Toc53525185" w:history="1">
            <w:r w:rsidRPr="003078ED">
              <w:rPr>
                <w:rStyle w:val="Hyperlink"/>
                <w:noProof/>
                <w:lang w:eastAsia="en-DK"/>
              </w:rPr>
              <w:t>RETENTION</w:t>
            </w:r>
            <w:r>
              <w:rPr>
                <w:noProof/>
                <w:webHidden/>
              </w:rPr>
              <w:tab/>
            </w:r>
            <w:r>
              <w:rPr>
                <w:noProof/>
                <w:webHidden/>
              </w:rPr>
              <w:fldChar w:fldCharType="begin"/>
            </w:r>
            <w:r>
              <w:rPr>
                <w:noProof/>
                <w:webHidden/>
              </w:rPr>
              <w:instrText xml:space="preserve"> PAGEREF _Toc53525185 \h </w:instrText>
            </w:r>
            <w:r>
              <w:rPr>
                <w:noProof/>
                <w:webHidden/>
              </w:rPr>
            </w:r>
            <w:r>
              <w:rPr>
                <w:noProof/>
                <w:webHidden/>
              </w:rPr>
              <w:fldChar w:fldCharType="separate"/>
            </w:r>
            <w:r>
              <w:rPr>
                <w:noProof/>
                <w:webHidden/>
              </w:rPr>
              <w:t>2</w:t>
            </w:r>
            <w:r>
              <w:rPr>
                <w:noProof/>
                <w:webHidden/>
              </w:rPr>
              <w:fldChar w:fldCharType="end"/>
            </w:r>
          </w:hyperlink>
        </w:p>
        <w:p w14:paraId="145BBA8C" w14:textId="014DD144" w:rsidR="005E0258" w:rsidRDefault="005E0258">
          <w:pPr>
            <w:pStyle w:val="TOC4"/>
            <w:tabs>
              <w:tab w:val="right" w:leader="dot" w:pos="9926"/>
            </w:tabs>
            <w:rPr>
              <w:b w:val="0"/>
              <w:noProof/>
              <w:color w:val="auto"/>
              <w:sz w:val="22"/>
              <w:lang w:val="en-DK" w:eastAsia="en-DK"/>
            </w:rPr>
          </w:pPr>
          <w:hyperlink w:anchor="_Toc53525186" w:history="1">
            <w:r w:rsidRPr="003078ED">
              <w:rPr>
                <w:rStyle w:val="Hyperlink"/>
                <w:noProof/>
                <w:lang w:eastAsia="en-DK"/>
              </w:rPr>
              <w:t>ADVOCACY</w:t>
            </w:r>
            <w:r>
              <w:rPr>
                <w:noProof/>
                <w:webHidden/>
              </w:rPr>
              <w:tab/>
            </w:r>
            <w:r>
              <w:rPr>
                <w:noProof/>
                <w:webHidden/>
              </w:rPr>
              <w:fldChar w:fldCharType="begin"/>
            </w:r>
            <w:r>
              <w:rPr>
                <w:noProof/>
                <w:webHidden/>
              </w:rPr>
              <w:instrText xml:space="preserve"> PAGEREF _Toc53525186 \h </w:instrText>
            </w:r>
            <w:r>
              <w:rPr>
                <w:noProof/>
                <w:webHidden/>
              </w:rPr>
            </w:r>
            <w:r>
              <w:rPr>
                <w:noProof/>
                <w:webHidden/>
              </w:rPr>
              <w:fldChar w:fldCharType="separate"/>
            </w:r>
            <w:r>
              <w:rPr>
                <w:noProof/>
                <w:webHidden/>
              </w:rPr>
              <w:t>2</w:t>
            </w:r>
            <w:r>
              <w:rPr>
                <w:noProof/>
                <w:webHidden/>
              </w:rPr>
              <w:fldChar w:fldCharType="end"/>
            </w:r>
          </w:hyperlink>
        </w:p>
        <w:p w14:paraId="1E103732" w14:textId="12756BFF" w:rsidR="005E0258" w:rsidRDefault="005E0258">
          <w:pPr>
            <w:pStyle w:val="TOC2"/>
            <w:tabs>
              <w:tab w:val="right" w:leader="dot" w:pos="9926"/>
            </w:tabs>
            <w:rPr>
              <w:b w:val="0"/>
              <w:noProof/>
              <w:color w:val="auto"/>
              <w:sz w:val="22"/>
              <w:lang w:val="en-DK" w:eastAsia="en-DK"/>
            </w:rPr>
          </w:pPr>
          <w:hyperlink w:anchor="_Toc53525187" w:history="1">
            <w:r w:rsidRPr="003078ED">
              <w:rPr>
                <w:rStyle w:val="Hyperlink"/>
                <w:noProof/>
                <w:lang w:eastAsia="en-DK"/>
              </w:rPr>
              <w:t>PROCESS</w:t>
            </w:r>
            <w:r>
              <w:rPr>
                <w:noProof/>
                <w:webHidden/>
              </w:rPr>
              <w:tab/>
            </w:r>
            <w:r>
              <w:rPr>
                <w:noProof/>
                <w:webHidden/>
              </w:rPr>
              <w:fldChar w:fldCharType="begin"/>
            </w:r>
            <w:r>
              <w:rPr>
                <w:noProof/>
                <w:webHidden/>
              </w:rPr>
              <w:instrText xml:space="preserve"> PAGEREF _Toc53525187 \h </w:instrText>
            </w:r>
            <w:r>
              <w:rPr>
                <w:noProof/>
                <w:webHidden/>
              </w:rPr>
            </w:r>
            <w:r>
              <w:rPr>
                <w:noProof/>
                <w:webHidden/>
              </w:rPr>
              <w:fldChar w:fldCharType="separate"/>
            </w:r>
            <w:r>
              <w:rPr>
                <w:noProof/>
                <w:webHidden/>
              </w:rPr>
              <w:t>3</w:t>
            </w:r>
            <w:r>
              <w:rPr>
                <w:noProof/>
                <w:webHidden/>
              </w:rPr>
              <w:fldChar w:fldCharType="end"/>
            </w:r>
          </w:hyperlink>
        </w:p>
        <w:p w14:paraId="6F2244B0" w14:textId="2436C0D6" w:rsidR="005E0258" w:rsidRDefault="005E0258">
          <w:pPr>
            <w:pStyle w:val="TOC3"/>
            <w:tabs>
              <w:tab w:val="right" w:leader="dot" w:pos="9926"/>
            </w:tabs>
            <w:rPr>
              <w:b w:val="0"/>
              <w:noProof/>
              <w:color w:val="auto"/>
              <w:sz w:val="22"/>
              <w:lang w:val="en-DK" w:eastAsia="en-DK"/>
            </w:rPr>
          </w:pPr>
          <w:hyperlink w:anchor="_Toc53525188" w:history="1">
            <w:r w:rsidRPr="003078ED">
              <w:rPr>
                <w:rStyle w:val="Hyperlink"/>
                <w:noProof/>
                <w:shd w:val="clear" w:color="auto" w:fill="FFFFFF"/>
              </w:rPr>
              <w:t>IDÉGENERERING</w:t>
            </w:r>
            <w:r>
              <w:rPr>
                <w:noProof/>
                <w:webHidden/>
              </w:rPr>
              <w:tab/>
            </w:r>
            <w:r>
              <w:rPr>
                <w:noProof/>
                <w:webHidden/>
              </w:rPr>
              <w:fldChar w:fldCharType="begin"/>
            </w:r>
            <w:r>
              <w:rPr>
                <w:noProof/>
                <w:webHidden/>
              </w:rPr>
              <w:instrText xml:space="preserve"> PAGEREF _Toc53525188 \h </w:instrText>
            </w:r>
            <w:r>
              <w:rPr>
                <w:noProof/>
                <w:webHidden/>
              </w:rPr>
            </w:r>
            <w:r>
              <w:rPr>
                <w:noProof/>
                <w:webHidden/>
              </w:rPr>
              <w:fldChar w:fldCharType="separate"/>
            </w:r>
            <w:r>
              <w:rPr>
                <w:noProof/>
                <w:webHidden/>
              </w:rPr>
              <w:t>3</w:t>
            </w:r>
            <w:r>
              <w:rPr>
                <w:noProof/>
                <w:webHidden/>
              </w:rPr>
              <w:fldChar w:fldCharType="end"/>
            </w:r>
          </w:hyperlink>
        </w:p>
        <w:p w14:paraId="10B217BD" w14:textId="03EB48F9" w:rsidR="005E0258" w:rsidRDefault="005E0258">
          <w:pPr>
            <w:pStyle w:val="TOC4"/>
            <w:tabs>
              <w:tab w:val="right" w:leader="dot" w:pos="9926"/>
            </w:tabs>
            <w:rPr>
              <w:b w:val="0"/>
              <w:noProof/>
              <w:color w:val="auto"/>
              <w:sz w:val="22"/>
              <w:lang w:val="en-DK" w:eastAsia="en-DK"/>
            </w:rPr>
          </w:pPr>
          <w:hyperlink w:anchor="_Toc53525189" w:history="1">
            <w:r w:rsidRPr="003078ED">
              <w:rPr>
                <w:rStyle w:val="Hyperlink"/>
                <w:noProof/>
              </w:rPr>
              <w:t>DESIGN PROCESS</w:t>
            </w:r>
            <w:r>
              <w:rPr>
                <w:noProof/>
                <w:webHidden/>
              </w:rPr>
              <w:tab/>
            </w:r>
            <w:r>
              <w:rPr>
                <w:noProof/>
                <w:webHidden/>
              </w:rPr>
              <w:fldChar w:fldCharType="begin"/>
            </w:r>
            <w:r>
              <w:rPr>
                <w:noProof/>
                <w:webHidden/>
              </w:rPr>
              <w:instrText xml:space="preserve"> PAGEREF _Toc53525189 \h </w:instrText>
            </w:r>
            <w:r>
              <w:rPr>
                <w:noProof/>
                <w:webHidden/>
              </w:rPr>
            </w:r>
            <w:r>
              <w:rPr>
                <w:noProof/>
                <w:webHidden/>
              </w:rPr>
              <w:fldChar w:fldCharType="separate"/>
            </w:r>
            <w:r>
              <w:rPr>
                <w:noProof/>
                <w:webHidden/>
              </w:rPr>
              <w:t>4</w:t>
            </w:r>
            <w:r>
              <w:rPr>
                <w:noProof/>
                <w:webHidden/>
              </w:rPr>
              <w:fldChar w:fldCharType="end"/>
            </w:r>
          </w:hyperlink>
        </w:p>
        <w:p w14:paraId="1B45749F" w14:textId="2DDADC9F" w:rsidR="005E0258" w:rsidRDefault="005E0258">
          <w:pPr>
            <w:pStyle w:val="TOC4"/>
            <w:tabs>
              <w:tab w:val="right" w:leader="dot" w:pos="9926"/>
            </w:tabs>
            <w:rPr>
              <w:b w:val="0"/>
              <w:noProof/>
              <w:color w:val="auto"/>
              <w:sz w:val="22"/>
              <w:lang w:val="en-DK" w:eastAsia="en-DK"/>
            </w:rPr>
          </w:pPr>
          <w:hyperlink w:anchor="_Toc53525190" w:history="1">
            <w:r w:rsidRPr="003078ED">
              <w:rPr>
                <w:rStyle w:val="Hyperlink"/>
                <w:noProof/>
              </w:rPr>
              <w:t>WIREFRAMES - SKITSER</w:t>
            </w:r>
            <w:r>
              <w:rPr>
                <w:noProof/>
                <w:webHidden/>
              </w:rPr>
              <w:tab/>
            </w:r>
            <w:r>
              <w:rPr>
                <w:noProof/>
                <w:webHidden/>
              </w:rPr>
              <w:fldChar w:fldCharType="begin"/>
            </w:r>
            <w:r>
              <w:rPr>
                <w:noProof/>
                <w:webHidden/>
              </w:rPr>
              <w:instrText xml:space="preserve"> PAGEREF _Toc53525190 \h </w:instrText>
            </w:r>
            <w:r>
              <w:rPr>
                <w:noProof/>
                <w:webHidden/>
              </w:rPr>
            </w:r>
            <w:r>
              <w:rPr>
                <w:noProof/>
                <w:webHidden/>
              </w:rPr>
              <w:fldChar w:fldCharType="separate"/>
            </w:r>
            <w:r>
              <w:rPr>
                <w:noProof/>
                <w:webHidden/>
              </w:rPr>
              <w:t>5</w:t>
            </w:r>
            <w:r>
              <w:rPr>
                <w:noProof/>
                <w:webHidden/>
              </w:rPr>
              <w:fldChar w:fldCharType="end"/>
            </w:r>
          </w:hyperlink>
        </w:p>
        <w:p w14:paraId="5297ABC3" w14:textId="247969F3" w:rsidR="005E0258" w:rsidRDefault="005E0258">
          <w:pPr>
            <w:pStyle w:val="TOC3"/>
            <w:tabs>
              <w:tab w:val="right" w:leader="dot" w:pos="9926"/>
            </w:tabs>
            <w:rPr>
              <w:b w:val="0"/>
              <w:noProof/>
              <w:color w:val="auto"/>
              <w:sz w:val="22"/>
              <w:lang w:val="en-DK" w:eastAsia="en-DK"/>
            </w:rPr>
          </w:pPr>
          <w:hyperlink w:anchor="_Toc53525191" w:history="1">
            <w:r w:rsidRPr="003078ED">
              <w:rPr>
                <w:rStyle w:val="Hyperlink"/>
                <w:noProof/>
              </w:rPr>
              <w:t>VIDEO</w:t>
            </w:r>
            <w:r>
              <w:rPr>
                <w:noProof/>
                <w:webHidden/>
              </w:rPr>
              <w:tab/>
            </w:r>
            <w:r>
              <w:rPr>
                <w:noProof/>
                <w:webHidden/>
              </w:rPr>
              <w:fldChar w:fldCharType="begin"/>
            </w:r>
            <w:r>
              <w:rPr>
                <w:noProof/>
                <w:webHidden/>
              </w:rPr>
              <w:instrText xml:space="preserve"> PAGEREF _Toc53525191 \h </w:instrText>
            </w:r>
            <w:r>
              <w:rPr>
                <w:noProof/>
                <w:webHidden/>
              </w:rPr>
            </w:r>
            <w:r>
              <w:rPr>
                <w:noProof/>
                <w:webHidden/>
              </w:rPr>
              <w:fldChar w:fldCharType="separate"/>
            </w:r>
            <w:r>
              <w:rPr>
                <w:noProof/>
                <w:webHidden/>
              </w:rPr>
              <w:t>6</w:t>
            </w:r>
            <w:r>
              <w:rPr>
                <w:noProof/>
                <w:webHidden/>
              </w:rPr>
              <w:fldChar w:fldCharType="end"/>
            </w:r>
          </w:hyperlink>
        </w:p>
        <w:p w14:paraId="1FA533EE" w14:textId="6E969AA5" w:rsidR="005E0258" w:rsidRDefault="005E0258">
          <w:pPr>
            <w:pStyle w:val="TOC3"/>
            <w:tabs>
              <w:tab w:val="right" w:leader="dot" w:pos="9926"/>
            </w:tabs>
            <w:rPr>
              <w:b w:val="0"/>
              <w:noProof/>
              <w:color w:val="auto"/>
              <w:sz w:val="22"/>
              <w:lang w:val="en-DK" w:eastAsia="en-DK"/>
            </w:rPr>
          </w:pPr>
          <w:hyperlink w:anchor="_Toc53525192" w:history="1">
            <w:r w:rsidRPr="003078ED">
              <w:rPr>
                <w:rStyle w:val="Hyperlink"/>
                <w:noProof/>
              </w:rPr>
              <w:t>VISUELT UDTRYK</w:t>
            </w:r>
            <w:r>
              <w:rPr>
                <w:noProof/>
                <w:webHidden/>
              </w:rPr>
              <w:tab/>
            </w:r>
            <w:r>
              <w:rPr>
                <w:noProof/>
                <w:webHidden/>
              </w:rPr>
              <w:fldChar w:fldCharType="begin"/>
            </w:r>
            <w:r>
              <w:rPr>
                <w:noProof/>
                <w:webHidden/>
              </w:rPr>
              <w:instrText xml:space="preserve"> PAGEREF _Toc53525192 \h </w:instrText>
            </w:r>
            <w:r>
              <w:rPr>
                <w:noProof/>
                <w:webHidden/>
              </w:rPr>
            </w:r>
            <w:r>
              <w:rPr>
                <w:noProof/>
                <w:webHidden/>
              </w:rPr>
              <w:fldChar w:fldCharType="separate"/>
            </w:r>
            <w:r>
              <w:rPr>
                <w:noProof/>
                <w:webHidden/>
              </w:rPr>
              <w:t>7</w:t>
            </w:r>
            <w:r>
              <w:rPr>
                <w:noProof/>
                <w:webHidden/>
              </w:rPr>
              <w:fldChar w:fldCharType="end"/>
            </w:r>
          </w:hyperlink>
        </w:p>
        <w:p w14:paraId="1FC5EE01" w14:textId="3E4D2B87" w:rsidR="005E0258" w:rsidRDefault="005E0258">
          <w:pPr>
            <w:pStyle w:val="TOC3"/>
            <w:tabs>
              <w:tab w:val="right" w:leader="dot" w:pos="9926"/>
            </w:tabs>
            <w:rPr>
              <w:b w:val="0"/>
              <w:noProof/>
              <w:color w:val="auto"/>
              <w:sz w:val="22"/>
              <w:lang w:val="en-DK" w:eastAsia="en-DK"/>
            </w:rPr>
          </w:pPr>
          <w:hyperlink w:anchor="_Toc53525193" w:history="1">
            <w:r w:rsidRPr="003078ED">
              <w:rPr>
                <w:rStyle w:val="Hyperlink"/>
                <w:noProof/>
              </w:rPr>
              <w:t>INFOGRAFIK</w:t>
            </w:r>
            <w:r>
              <w:rPr>
                <w:noProof/>
                <w:webHidden/>
              </w:rPr>
              <w:tab/>
            </w:r>
            <w:r>
              <w:rPr>
                <w:noProof/>
                <w:webHidden/>
              </w:rPr>
              <w:fldChar w:fldCharType="begin"/>
            </w:r>
            <w:r>
              <w:rPr>
                <w:noProof/>
                <w:webHidden/>
              </w:rPr>
              <w:instrText xml:space="preserve"> PAGEREF _Toc53525193 \h </w:instrText>
            </w:r>
            <w:r>
              <w:rPr>
                <w:noProof/>
                <w:webHidden/>
              </w:rPr>
            </w:r>
            <w:r>
              <w:rPr>
                <w:noProof/>
                <w:webHidden/>
              </w:rPr>
              <w:fldChar w:fldCharType="separate"/>
            </w:r>
            <w:r>
              <w:rPr>
                <w:noProof/>
                <w:webHidden/>
              </w:rPr>
              <w:t>9</w:t>
            </w:r>
            <w:r>
              <w:rPr>
                <w:noProof/>
                <w:webHidden/>
              </w:rPr>
              <w:fldChar w:fldCharType="end"/>
            </w:r>
          </w:hyperlink>
        </w:p>
        <w:p w14:paraId="07486D37" w14:textId="2348E31E" w:rsidR="005E0258" w:rsidRDefault="005E0258">
          <w:pPr>
            <w:pStyle w:val="TOC2"/>
            <w:tabs>
              <w:tab w:val="right" w:leader="dot" w:pos="9926"/>
            </w:tabs>
            <w:rPr>
              <w:b w:val="0"/>
              <w:noProof/>
              <w:color w:val="auto"/>
              <w:sz w:val="22"/>
              <w:lang w:val="en-DK" w:eastAsia="en-DK"/>
            </w:rPr>
          </w:pPr>
          <w:hyperlink w:anchor="_Toc53525194" w:history="1">
            <w:r w:rsidRPr="003078ED">
              <w:rPr>
                <w:rStyle w:val="Hyperlink"/>
                <w:noProof/>
              </w:rPr>
              <w:t>TEST</w:t>
            </w:r>
            <w:r>
              <w:rPr>
                <w:noProof/>
                <w:webHidden/>
              </w:rPr>
              <w:tab/>
            </w:r>
            <w:r>
              <w:rPr>
                <w:noProof/>
                <w:webHidden/>
              </w:rPr>
              <w:fldChar w:fldCharType="begin"/>
            </w:r>
            <w:r>
              <w:rPr>
                <w:noProof/>
                <w:webHidden/>
              </w:rPr>
              <w:instrText xml:space="preserve"> PAGEREF _Toc53525194 \h </w:instrText>
            </w:r>
            <w:r>
              <w:rPr>
                <w:noProof/>
                <w:webHidden/>
              </w:rPr>
            </w:r>
            <w:r>
              <w:rPr>
                <w:noProof/>
                <w:webHidden/>
              </w:rPr>
              <w:fldChar w:fldCharType="separate"/>
            </w:r>
            <w:r>
              <w:rPr>
                <w:noProof/>
                <w:webHidden/>
              </w:rPr>
              <w:t>10</w:t>
            </w:r>
            <w:r>
              <w:rPr>
                <w:noProof/>
                <w:webHidden/>
              </w:rPr>
              <w:fldChar w:fldCharType="end"/>
            </w:r>
          </w:hyperlink>
        </w:p>
        <w:p w14:paraId="00928A16" w14:textId="4897E111" w:rsidR="005E0258" w:rsidRDefault="005E0258">
          <w:pPr>
            <w:pStyle w:val="TOC2"/>
            <w:tabs>
              <w:tab w:val="right" w:leader="dot" w:pos="9926"/>
            </w:tabs>
            <w:rPr>
              <w:b w:val="0"/>
              <w:noProof/>
              <w:color w:val="auto"/>
              <w:sz w:val="22"/>
              <w:lang w:val="en-DK" w:eastAsia="en-DK"/>
            </w:rPr>
          </w:pPr>
          <w:hyperlink w:anchor="_Toc53525195" w:history="1">
            <w:r w:rsidRPr="003078ED">
              <w:rPr>
                <w:rStyle w:val="Hyperlink"/>
                <w:noProof/>
                <w:lang w:eastAsia="en-GB"/>
              </w:rPr>
              <w:t>KONKLUSION</w:t>
            </w:r>
            <w:r>
              <w:rPr>
                <w:noProof/>
                <w:webHidden/>
              </w:rPr>
              <w:tab/>
            </w:r>
            <w:r>
              <w:rPr>
                <w:noProof/>
                <w:webHidden/>
              </w:rPr>
              <w:fldChar w:fldCharType="begin"/>
            </w:r>
            <w:r>
              <w:rPr>
                <w:noProof/>
                <w:webHidden/>
              </w:rPr>
              <w:instrText xml:space="preserve"> PAGEREF _Toc53525195 \h </w:instrText>
            </w:r>
            <w:r>
              <w:rPr>
                <w:noProof/>
                <w:webHidden/>
              </w:rPr>
            </w:r>
            <w:r>
              <w:rPr>
                <w:noProof/>
                <w:webHidden/>
              </w:rPr>
              <w:fldChar w:fldCharType="separate"/>
            </w:r>
            <w:r>
              <w:rPr>
                <w:noProof/>
                <w:webHidden/>
              </w:rPr>
              <w:t>10</w:t>
            </w:r>
            <w:r>
              <w:rPr>
                <w:noProof/>
                <w:webHidden/>
              </w:rPr>
              <w:fldChar w:fldCharType="end"/>
            </w:r>
          </w:hyperlink>
        </w:p>
        <w:p w14:paraId="10C81CD3" w14:textId="220A207D" w:rsidR="005E0258" w:rsidRDefault="005E0258">
          <w:pPr>
            <w:pStyle w:val="TOC2"/>
            <w:tabs>
              <w:tab w:val="right" w:leader="dot" w:pos="9926"/>
            </w:tabs>
            <w:rPr>
              <w:b w:val="0"/>
              <w:noProof/>
              <w:color w:val="auto"/>
              <w:sz w:val="22"/>
              <w:lang w:val="en-DK" w:eastAsia="en-DK"/>
            </w:rPr>
          </w:pPr>
          <w:hyperlink w:anchor="_Toc53525196" w:history="1">
            <w:r w:rsidRPr="003078ED">
              <w:rPr>
                <w:rStyle w:val="Hyperlink"/>
                <w:noProof/>
              </w:rPr>
              <w:t>BILAG</w:t>
            </w:r>
            <w:r>
              <w:rPr>
                <w:noProof/>
                <w:webHidden/>
              </w:rPr>
              <w:tab/>
            </w:r>
            <w:r>
              <w:rPr>
                <w:noProof/>
                <w:webHidden/>
              </w:rPr>
              <w:fldChar w:fldCharType="begin"/>
            </w:r>
            <w:r>
              <w:rPr>
                <w:noProof/>
                <w:webHidden/>
              </w:rPr>
              <w:instrText xml:space="preserve"> PAGEREF _Toc53525196 \h </w:instrText>
            </w:r>
            <w:r>
              <w:rPr>
                <w:noProof/>
                <w:webHidden/>
              </w:rPr>
            </w:r>
            <w:r>
              <w:rPr>
                <w:noProof/>
                <w:webHidden/>
              </w:rPr>
              <w:fldChar w:fldCharType="separate"/>
            </w:r>
            <w:r>
              <w:rPr>
                <w:noProof/>
                <w:webHidden/>
              </w:rPr>
              <w:t>11</w:t>
            </w:r>
            <w:r>
              <w:rPr>
                <w:noProof/>
                <w:webHidden/>
              </w:rPr>
              <w:fldChar w:fldCharType="end"/>
            </w:r>
          </w:hyperlink>
        </w:p>
        <w:p w14:paraId="68069248" w14:textId="417E1090" w:rsidR="005E0258" w:rsidRDefault="005E0258">
          <w:pPr>
            <w:pStyle w:val="TOC4"/>
            <w:tabs>
              <w:tab w:val="right" w:leader="dot" w:pos="9926"/>
            </w:tabs>
            <w:rPr>
              <w:b w:val="0"/>
              <w:noProof/>
              <w:color w:val="auto"/>
              <w:sz w:val="22"/>
              <w:lang w:val="en-DK" w:eastAsia="en-DK"/>
            </w:rPr>
          </w:pPr>
          <w:hyperlink w:anchor="_Toc53525197" w:history="1">
            <w:r w:rsidRPr="003078ED">
              <w:rPr>
                <w:rStyle w:val="Hyperlink"/>
                <w:noProof/>
              </w:rPr>
              <w:t>LAYOUTDIAGRAM</w:t>
            </w:r>
            <w:r>
              <w:rPr>
                <w:noProof/>
                <w:webHidden/>
              </w:rPr>
              <w:tab/>
            </w:r>
            <w:r>
              <w:rPr>
                <w:noProof/>
                <w:webHidden/>
              </w:rPr>
              <w:fldChar w:fldCharType="begin"/>
            </w:r>
            <w:r>
              <w:rPr>
                <w:noProof/>
                <w:webHidden/>
              </w:rPr>
              <w:instrText xml:space="preserve"> PAGEREF _Toc53525197 \h </w:instrText>
            </w:r>
            <w:r>
              <w:rPr>
                <w:noProof/>
                <w:webHidden/>
              </w:rPr>
            </w:r>
            <w:r>
              <w:rPr>
                <w:noProof/>
                <w:webHidden/>
              </w:rPr>
              <w:fldChar w:fldCharType="separate"/>
            </w:r>
            <w:r>
              <w:rPr>
                <w:noProof/>
                <w:webHidden/>
              </w:rPr>
              <w:t>11</w:t>
            </w:r>
            <w:r>
              <w:rPr>
                <w:noProof/>
                <w:webHidden/>
              </w:rPr>
              <w:fldChar w:fldCharType="end"/>
            </w:r>
          </w:hyperlink>
        </w:p>
        <w:p w14:paraId="5F26D25F" w14:textId="2926B89E" w:rsidR="005E0258" w:rsidRDefault="005E0258">
          <w:pPr>
            <w:pStyle w:val="TOC2"/>
            <w:tabs>
              <w:tab w:val="right" w:leader="dot" w:pos="9926"/>
            </w:tabs>
            <w:rPr>
              <w:b w:val="0"/>
              <w:noProof/>
              <w:color w:val="auto"/>
              <w:sz w:val="22"/>
              <w:lang w:val="en-DK" w:eastAsia="en-DK"/>
            </w:rPr>
          </w:pPr>
          <w:hyperlink w:anchor="_Toc53525198" w:history="1">
            <w:r w:rsidRPr="003078ED">
              <w:rPr>
                <w:rStyle w:val="Hyperlink"/>
                <w:noProof/>
              </w:rPr>
              <w:t>LITTERATURLISTE</w:t>
            </w:r>
            <w:r>
              <w:rPr>
                <w:noProof/>
                <w:webHidden/>
              </w:rPr>
              <w:tab/>
            </w:r>
            <w:r>
              <w:rPr>
                <w:noProof/>
                <w:webHidden/>
              </w:rPr>
              <w:fldChar w:fldCharType="begin"/>
            </w:r>
            <w:r>
              <w:rPr>
                <w:noProof/>
                <w:webHidden/>
              </w:rPr>
              <w:instrText xml:space="preserve"> PAGEREF _Toc53525198 \h </w:instrText>
            </w:r>
            <w:r>
              <w:rPr>
                <w:noProof/>
                <w:webHidden/>
              </w:rPr>
            </w:r>
            <w:r>
              <w:rPr>
                <w:noProof/>
                <w:webHidden/>
              </w:rPr>
              <w:fldChar w:fldCharType="separate"/>
            </w:r>
            <w:r>
              <w:rPr>
                <w:noProof/>
                <w:webHidden/>
              </w:rPr>
              <w:t>12</w:t>
            </w:r>
            <w:r>
              <w:rPr>
                <w:noProof/>
                <w:webHidden/>
              </w:rPr>
              <w:fldChar w:fldCharType="end"/>
            </w:r>
          </w:hyperlink>
        </w:p>
        <w:p w14:paraId="053F0026" w14:textId="24983C3A" w:rsidR="00212E9E" w:rsidRPr="005E0258" w:rsidRDefault="006256B3" w:rsidP="005E0258">
          <w:pPr>
            <w:rPr>
              <w:bCs/>
              <w:noProof/>
            </w:rPr>
          </w:pPr>
          <w:r w:rsidRPr="00AE655A">
            <w:rPr>
              <w:bCs/>
              <w:noProof/>
            </w:rPr>
            <w:fldChar w:fldCharType="end"/>
          </w:r>
        </w:p>
      </w:sdtContent>
    </w:sdt>
    <w:tbl>
      <w:tblPr>
        <w:tblW w:w="9999" w:type="dxa"/>
        <w:tblInd w:w="40" w:type="dxa"/>
        <w:tblCellMar>
          <w:left w:w="0" w:type="dxa"/>
          <w:right w:w="0" w:type="dxa"/>
        </w:tblCellMar>
        <w:tblLook w:val="0000" w:firstRow="0" w:lastRow="0" w:firstColumn="0" w:lastColumn="0" w:noHBand="0" w:noVBand="0"/>
      </w:tblPr>
      <w:tblGrid>
        <w:gridCol w:w="9999"/>
      </w:tblGrid>
      <w:tr w:rsidR="008718B7" w:rsidRPr="00AE655A" w14:paraId="60E6523A" w14:textId="77777777" w:rsidTr="00360AB0">
        <w:trPr>
          <w:trHeight w:val="3546"/>
        </w:trPr>
        <w:tc>
          <w:tcPr>
            <w:tcW w:w="9999" w:type="dxa"/>
          </w:tcPr>
          <w:sdt>
            <w:sdtPr>
              <w:id w:val="1660650702"/>
              <w:placeholder>
                <w:docPart w:val="4042CC0AAD78441EB3110189A76AF9A9"/>
              </w:placeholder>
              <w15:dataBinding w:prefixMappings="xmlns:ns0='http://schemas.microsoft.com/temp/samples' " w:xpath="/ns0:employees[1]/ns0:employee[1]/ns0:CompanyName[1]" w:storeItemID="{00000000-0000-0000-0000-000000000000}"/>
              <w15:appearance w15:val="hidden"/>
            </w:sdtPr>
            <w:sdtEndPr>
              <w:rPr>
                <w:b/>
                <w:bCs/>
                <w:sz w:val="36"/>
                <w:szCs w:val="36"/>
              </w:rPr>
            </w:sdtEndPr>
            <w:sdtContent>
              <w:bookmarkStart w:id="0" w:name="_Toc53525148" w:displacedByCustomXml="prev"/>
              <w:p w14:paraId="100B6BA0" w14:textId="77777777" w:rsidR="001A5DAA" w:rsidRDefault="001A5DAA" w:rsidP="00AF7A04">
                <w:pPr>
                  <w:pStyle w:val="Heading2"/>
                </w:pPr>
              </w:p>
              <w:p w14:paraId="5703B800" w14:textId="19814A48" w:rsidR="008718B7" w:rsidRPr="001A5DAA" w:rsidRDefault="008718B7" w:rsidP="00AF7A04">
                <w:pPr>
                  <w:pStyle w:val="Heading2"/>
                </w:pPr>
                <w:r w:rsidRPr="00AE655A">
                  <w:rPr>
                    <w:rStyle w:val="SubtitleChar"/>
                  </w:rPr>
                  <w:t>Knap op for mulighederne</w:t>
                </w:r>
              </w:p>
            </w:sdtContent>
          </w:sdt>
          <w:bookmarkEnd w:id="0" w:displacedByCustomXml="prev"/>
          <w:p w14:paraId="44B6BFDA" w14:textId="77777777" w:rsidR="008718B7" w:rsidRPr="00AE655A" w:rsidRDefault="008718B7" w:rsidP="00360AB0"/>
          <w:p w14:paraId="5DF8E2F4" w14:textId="1FFA2DD1" w:rsidR="008762F0" w:rsidRPr="00AE655A" w:rsidRDefault="008718B7" w:rsidP="00360AB0">
            <w:pPr>
              <w:pStyle w:val="Content"/>
            </w:pPr>
            <w:r w:rsidRPr="00AE655A">
              <w:t xml:space="preserve">I denne opgave har vi udarbejdet en kampagne for Tuborg Nul, som er en alkoholfri øl, der blev lanceret i foråret 2020. Vi har arbejdet med en kampagne der tiltrækker de 25-30-årige, da vi mener der er størst sandsynlighed for at de vil købe produktet, og vi vil i denne rapport redegøre for dette. </w:t>
            </w:r>
          </w:p>
          <w:p w14:paraId="1A6A433D" w14:textId="7580468F" w:rsidR="008718B7" w:rsidRPr="00AE655A" w:rsidRDefault="008718B7" w:rsidP="00360AB0">
            <w:pPr>
              <w:pStyle w:val="Content"/>
            </w:pPr>
            <w:r w:rsidRPr="00AE655A">
              <w:t>En af problemstillingerne er, at der i Danmark findes en drukkultur, som tidligere har haft den virkning at de</w:t>
            </w:r>
            <w:r w:rsidR="00473BCD" w:rsidRPr="00AE655A">
              <w:t>r</w:t>
            </w:r>
            <w:r w:rsidRPr="00AE655A">
              <w:t xml:space="preserve"> bliver set ned på at fravælge alkoholen til fordel for en alkoholfri øl. Der kan dog på det seneste ses en stigende interesse for </w:t>
            </w:r>
            <w:proofErr w:type="spellStart"/>
            <w:r w:rsidRPr="00AE655A">
              <w:t>AFB’er</w:t>
            </w:r>
            <w:proofErr w:type="spellEnd"/>
            <w:r w:rsidRPr="00AE655A">
              <w:t xml:space="preserve"> på markedet og vi vil derfor gribe denne chance og arbejde på at videreføre </w:t>
            </w:r>
            <w:proofErr w:type="spellStart"/>
            <w:r w:rsidRPr="00AE655A">
              <w:t>afstigmatiseringen</w:t>
            </w:r>
            <w:proofErr w:type="spellEnd"/>
            <w:r w:rsidRPr="00AE655A">
              <w:t xml:space="preserve">. </w:t>
            </w:r>
          </w:p>
          <w:p w14:paraId="79A242B7" w14:textId="77777777" w:rsidR="008718B7" w:rsidRPr="00AE655A" w:rsidRDefault="008718B7" w:rsidP="00360AB0">
            <w:pPr>
              <w:pStyle w:val="Content"/>
            </w:pPr>
          </w:p>
        </w:tc>
      </w:tr>
      <w:tr w:rsidR="008718B7" w:rsidRPr="00AE655A" w14:paraId="67D8818D" w14:textId="77777777" w:rsidTr="00360AB0">
        <w:trPr>
          <w:trHeight w:val="1899"/>
        </w:trPr>
        <w:tc>
          <w:tcPr>
            <w:tcW w:w="9999" w:type="dxa"/>
            <w:shd w:val="clear" w:color="auto" w:fill="auto"/>
            <w:vAlign w:val="center"/>
          </w:tcPr>
          <w:p w14:paraId="400C71BF" w14:textId="09ABF124" w:rsidR="008718B7" w:rsidRPr="00AE655A" w:rsidRDefault="008718B7" w:rsidP="00360AB0">
            <w:pPr>
              <w:pStyle w:val="Content"/>
            </w:pPr>
            <w:r w:rsidRPr="00AE655A">
              <w:t xml:space="preserve">Vores kampagne har vi valgt at kalde </w:t>
            </w:r>
            <w:r w:rsidR="00CF5DF2" w:rsidRPr="00AE655A">
              <w:t>’</w:t>
            </w:r>
            <w:r w:rsidRPr="00AE655A">
              <w:t>Knap op for mulighederne</w:t>
            </w:r>
            <w:r w:rsidR="00CF5DF2" w:rsidRPr="00AE655A">
              <w:t>’</w:t>
            </w:r>
            <w:r w:rsidRPr="00AE655A">
              <w:t>, fordi vi gerne vil fokusere på de muligheder en alkoholfri øl giver forbrugeren fremfor begrænsninger.</w:t>
            </w:r>
          </w:p>
          <w:p w14:paraId="4CEA6F17" w14:textId="77777777" w:rsidR="008718B7" w:rsidRPr="00AE655A" w:rsidRDefault="008718B7" w:rsidP="00360AB0">
            <w:pPr>
              <w:pStyle w:val="Content"/>
            </w:pPr>
          </w:p>
          <w:p w14:paraId="581791AD" w14:textId="77777777" w:rsidR="00C36F31" w:rsidRPr="00AE655A" w:rsidRDefault="00C36F31" w:rsidP="00360AB0">
            <w:pPr>
              <w:pStyle w:val="Content"/>
            </w:pPr>
          </w:p>
          <w:p w14:paraId="7C53D465" w14:textId="77777777" w:rsidR="00C36F31" w:rsidRPr="00AE655A" w:rsidRDefault="00C36F31" w:rsidP="00360AB0">
            <w:pPr>
              <w:pStyle w:val="Content"/>
            </w:pPr>
          </w:p>
          <w:p w14:paraId="4E44B6E3" w14:textId="77777777" w:rsidR="00C36F31" w:rsidRPr="00AE655A" w:rsidRDefault="00C36F31" w:rsidP="00360AB0">
            <w:pPr>
              <w:pStyle w:val="Content"/>
            </w:pPr>
          </w:p>
          <w:p w14:paraId="6907E6A2" w14:textId="77777777" w:rsidR="00C36F31" w:rsidRPr="00AE655A" w:rsidRDefault="00C36F31" w:rsidP="00360AB0">
            <w:pPr>
              <w:pStyle w:val="Content"/>
            </w:pPr>
          </w:p>
          <w:p w14:paraId="655EF4AE" w14:textId="77777777" w:rsidR="00C36F31" w:rsidRPr="00AE655A" w:rsidRDefault="00C36F31" w:rsidP="00360AB0">
            <w:pPr>
              <w:pStyle w:val="Content"/>
            </w:pPr>
          </w:p>
          <w:p w14:paraId="38747C7C" w14:textId="6F27CFE2" w:rsidR="00C36F31" w:rsidRPr="00AE655A" w:rsidRDefault="00C36F31" w:rsidP="00360AB0">
            <w:pPr>
              <w:pStyle w:val="Content"/>
            </w:pPr>
          </w:p>
        </w:tc>
      </w:tr>
    </w:tbl>
    <w:p w14:paraId="4482500E" w14:textId="77777777" w:rsidR="00E70C50" w:rsidRPr="00AE655A" w:rsidRDefault="00E70C50" w:rsidP="00E70C50">
      <w:pPr>
        <w:tabs>
          <w:tab w:val="left" w:pos="2844"/>
        </w:tabs>
      </w:pPr>
    </w:p>
    <w:p w14:paraId="4ECDBE11" w14:textId="6B830DBB" w:rsidR="00E670C7" w:rsidRPr="00AE655A" w:rsidRDefault="00E670C7" w:rsidP="00E670C7">
      <w:r w:rsidRPr="00AE655A">
        <w:br w:type="page"/>
      </w:r>
    </w:p>
    <w:p w14:paraId="320872A4" w14:textId="04A36E22" w:rsidR="000613A3" w:rsidRDefault="000C195E" w:rsidP="00BC6388">
      <w:pPr>
        <w:pStyle w:val="Heading2"/>
        <w:rPr>
          <w:szCs w:val="32"/>
        </w:rPr>
      </w:pPr>
      <w:bookmarkStart w:id="1" w:name="_Toc53525149"/>
      <w:r w:rsidRPr="00AE655A">
        <w:rPr>
          <w:szCs w:val="32"/>
        </w:rPr>
        <w:lastRenderedPageBreak/>
        <w:t>PROJEKTSTYRING</w:t>
      </w:r>
      <w:bookmarkEnd w:id="1"/>
    </w:p>
    <w:p w14:paraId="0CC4C474" w14:textId="77777777" w:rsidR="00BC6388" w:rsidRPr="00BC6388" w:rsidRDefault="00BC6388" w:rsidP="00BC6388"/>
    <w:p w14:paraId="0B2F7304" w14:textId="5BC22C1B" w:rsidR="008B3681" w:rsidRDefault="00BC6388" w:rsidP="00576A68">
      <w:pPr>
        <w:pStyle w:val="Content"/>
        <w:pBdr>
          <w:bottom w:val="single" w:sz="6" w:space="1" w:color="auto"/>
        </w:pBdr>
        <w:rPr>
          <w:rStyle w:val="Heading4Char"/>
          <w:color w:val="082A75" w:themeColor="text2"/>
          <w:sz w:val="24"/>
          <w:szCs w:val="24"/>
        </w:rPr>
      </w:pPr>
      <w:bookmarkStart w:id="2" w:name="_Toc53525150"/>
      <w:r w:rsidRPr="00BC6388">
        <w:rPr>
          <w:rStyle w:val="Heading4Char"/>
          <w:color w:val="082A75" w:themeColor="text2"/>
          <w:sz w:val="24"/>
          <w:szCs w:val="24"/>
        </w:rPr>
        <w:t>GRUPPEKONTRANT</w:t>
      </w:r>
      <w:bookmarkEnd w:id="2"/>
    </w:p>
    <w:p w14:paraId="58ED6179" w14:textId="77777777" w:rsidR="00BC6388" w:rsidRPr="00AE655A" w:rsidRDefault="00BC6388" w:rsidP="00BC6388">
      <w:pPr>
        <w:pStyle w:val="Content"/>
      </w:pPr>
      <w:r w:rsidRPr="00AE655A">
        <w:t>Vi startede med at lave en gruppekontrakt for at forventningsafstemme hvad der skal ske, evt. hvis nogle gruppemedlemmer ikke er til stede de pågældende dage. </w:t>
      </w:r>
    </w:p>
    <w:p w14:paraId="5DD88EFE" w14:textId="77777777" w:rsidR="00BC6388" w:rsidRPr="00BC6388" w:rsidRDefault="00BC6388" w:rsidP="00576A68">
      <w:pPr>
        <w:pStyle w:val="Content"/>
        <w:rPr>
          <w:rFonts w:asciiTheme="majorHAnsi" w:eastAsiaTheme="majorEastAsia" w:hAnsiTheme="majorHAnsi" w:cstheme="majorBidi"/>
          <w:iCs/>
          <w:szCs w:val="24"/>
        </w:rPr>
      </w:pPr>
    </w:p>
    <w:p w14:paraId="0101779E" w14:textId="39E85D3F" w:rsidR="00EE78B1" w:rsidRPr="00AE655A" w:rsidRDefault="001A5DAA" w:rsidP="00473B78">
      <w:pPr>
        <w:pStyle w:val="Content"/>
      </w:pPr>
      <w:hyperlink r:id="rId11" w:history="1">
        <w:r w:rsidR="008B3681" w:rsidRPr="00AE655A">
          <w:rPr>
            <w:rStyle w:val="Hyperlink"/>
          </w:rPr>
          <w:t>https://docs.google.com/document/d/14rXAYXJF6nrF9V1hDtHWpw5SgHfmgKjJic1GwAJ5hFQ/edit?fbclid=IwAR09y4GpcaHiuBCxVV6mQREtKnR6Sjx88VosTW1iK5huIPwXHa2wNtgUTNw</w:t>
        </w:r>
      </w:hyperlink>
    </w:p>
    <w:p w14:paraId="113FEB46" w14:textId="77777777" w:rsidR="00576A68" w:rsidRPr="00AE655A" w:rsidRDefault="00576A68" w:rsidP="00473B78">
      <w:pPr>
        <w:pStyle w:val="Content"/>
      </w:pPr>
    </w:p>
    <w:p w14:paraId="56883F70" w14:textId="57F280C9" w:rsidR="008B3681" w:rsidRDefault="00BC6388" w:rsidP="00576A68">
      <w:pPr>
        <w:pStyle w:val="Content"/>
        <w:pBdr>
          <w:bottom w:val="single" w:sz="6" w:space="1" w:color="auto"/>
        </w:pBdr>
        <w:rPr>
          <w:rStyle w:val="Heading4Char"/>
          <w:color w:val="082A75" w:themeColor="text2"/>
          <w:sz w:val="24"/>
          <w:szCs w:val="24"/>
        </w:rPr>
      </w:pPr>
      <w:bookmarkStart w:id="3" w:name="_Toc53525151"/>
      <w:r w:rsidRPr="00BC6388">
        <w:rPr>
          <w:rStyle w:val="Heading4Char"/>
          <w:color w:val="082A75" w:themeColor="text2"/>
          <w:sz w:val="24"/>
          <w:szCs w:val="24"/>
        </w:rPr>
        <w:t>TRELLOBOARD</w:t>
      </w:r>
      <w:bookmarkEnd w:id="3"/>
    </w:p>
    <w:p w14:paraId="46D03EF1" w14:textId="77777777" w:rsidR="00BC6388" w:rsidRPr="00AE655A" w:rsidRDefault="00BC6388" w:rsidP="00BC6388">
      <w:pPr>
        <w:pStyle w:val="Content"/>
      </w:pPr>
      <w:r w:rsidRPr="00AE655A">
        <w:t>I vores TRELLO board holdt vi styr på udestående opgaver og hvem der stod på som hovedansvarlig for området.</w:t>
      </w:r>
    </w:p>
    <w:p w14:paraId="40B7074C" w14:textId="77777777" w:rsidR="00BC6388" w:rsidRPr="00BC6388" w:rsidRDefault="00BC6388" w:rsidP="00576A68">
      <w:pPr>
        <w:pStyle w:val="Content"/>
        <w:rPr>
          <w:szCs w:val="24"/>
        </w:rPr>
      </w:pPr>
    </w:p>
    <w:p w14:paraId="04A6DD90" w14:textId="4393C3E6" w:rsidR="00EE78B1" w:rsidRPr="00AE655A" w:rsidRDefault="001A5DAA" w:rsidP="00473B78">
      <w:pPr>
        <w:pStyle w:val="Content"/>
      </w:pPr>
      <w:hyperlink r:id="rId12" w:history="1">
        <w:hyperlink r:id="rId13" w:history="1">
          <w:r w:rsidR="00EE78B1" w:rsidRPr="00AE655A">
            <w:rPr>
              <w:rStyle w:val="Hyperlink"/>
            </w:rPr>
            <w:t>https://trello.com/b/QpPHd1aq/tuborg-nul</w:t>
          </w:r>
        </w:hyperlink>
      </w:hyperlink>
    </w:p>
    <w:p w14:paraId="7CD570AA" w14:textId="77777777" w:rsidR="00F51402" w:rsidRPr="00AE655A" w:rsidRDefault="00F51402" w:rsidP="00473B78">
      <w:pPr>
        <w:pStyle w:val="Content"/>
      </w:pPr>
    </w:p>
    <w:p w14:paraId="108E8AFC" w14:textId="33160CA6" w:rsidR="00EE78B1" w:rsidRPr="00AE655A" w:rsidRDefault="00EE78B1" w:rsidP="00473B78">
      <w:pPr>
        <w:pStyle w:val="Content"/>
      </w:pPr>
      <w:r w:rsidRPr="00AE655A">
        <w:rPr>
          <w:noProof/>
          <w:bdr w:val="none" w:sz="0" w:space="0" w:color="auto" w:frame="1"/>
        </w:rPr>
        <w:drawing>
          <wp:inline distT="0" distB="0" distL="0" distR="0" wp14:anchorId="5C7DA7D0" wp14:editId="534A7144">
            <wp:extent cx="6249597" cy="27508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75955" cy="2762422"/>
                    </a:xfrm>
                    <a:prstGeom prst="rect">
                      <a:avLst/>
                    </a:prstGeom>
                    <a:noFill/>
                    <a:ln>
                      <a:noFill/>
                    </a:ln>
                  </pic:spPr>
                </pic:pic>
              </a:graphicData>
            </a:graphic>
          </wp:inline>
        </w:drawing>
      </w:r>
    </w:p>
    <w:p w14:paraId="6FEFFB64" w14:textId="77777777" w:rsidR="002325F7" w:rsidRPr="00AE655A" w:rsidRDefault="002325F7" w:rsidP="00473B78">
      <w:pPr>
        <w:pStyle w:val="Content"/>
      </w:pPr>
    </w:p>
    <w:p w14:paraId="4C7716E7" w14:textId="77777777" w:rsidR="00537EED" w:rsidRPr="00AE655A" w:rsidRDefault="00EE78B1" w:rsidP="00473B78">
      <w:pPr>
        <w:pStyle w:val="Content"/>
      </w:pPr>
      <w:r w:rsidRPr="00AE655A">
        <w:t xml:space="preserve">Vi har gjort brug af </w:t>
      </w:r>
      <w:proofErr w:type="gramStart"/>
      <w:r w:rsidRPr="00AE655A">
        <w:t>SCRUM metoden</w:t>
      </w:r>
      <w:proofErr w:type="gramEnd"/>
      <w:r w:rsidRPr="00AE655A">
        <w:t xml:space="preserve"> til at holde styr på vores arbejde og har udarbejdet et </w:t>
      </w:r>
      <w:proofErr w:type="spellStart"/>
      <w:r w:rsidR="00AA16A1" w:rsidRPr="00AE655A">
        <w:t>t</w:t>
      </w:r>
      <w:r w:rsidRPr="00AE655A">
        <w:t>rello</w:t>
      </w:r>
      <w:proofErr w:type="spellEnd"/>
      <w:r w:rsidRPr="00AE655A">
        <w:t xml:space="preserve">-board hertil. Fordelen ved et </w:t>
      </w:r>
      <w:proofErr w:type="spellStart"/>
      <w:r w:rsidRPr="00AE655A">
        <w:t>trello</w:t>
      </w:r>
      <w:proofErr w:type="spellEnd"/>
      <w:r w:rsidRPr="00AE655A">
        <w:t>-board er, at alle opgaver bliver skrevet op og må ma</w:t>
      </w:r>
      <w:r w:rsidR="002325F7" w:rsidRPr="00AE655A">
        <w:t>x</w:t>
      </w:r>
      <w:r w:rsidRPr="00AE655A">
        <w:t xml:space="preserve"> vare to timer at udføre. Alle deltagere i gruppen har adgang til </w:t>
      </w:r>
      <w:proofErr w:type="spellStart"/>
      <w:r w:rsidRPr="00AE655A">
        <w:t>trello</w:t>
      </w:r>
      <w:proofErr w:type="spellEnd"/>
      <w:r w:rsidRPr="00AE655A">
        <w:t>-boardet og kan sætte sit navn på opgaverne, så der hele tiden er styr på hvem der er i gang med hvad.</w:t>
      </w:r>
    </w:p>
    <w:p w14:paraId="19394321" w14:textId="66EC22DE" w:rsidR="006D3E6B" w:rsidRPr="00AE655A" w:rsidRDefault="00EE78B1" w:rsidP="00473B78">
      <w:pPr>
        <w:pStyle w:val="Content"/>
      </w:pPr>
      <w:r w:rsidRPr="00AE655A">
        <w:t xml:space="preserve">Vi har løbende gjort brug af SCRUM-metoden ved at holde daglige møder, morgen og eftermiddag, for at aftale og opsummere opgaverne, så alle er enige om hvad der skal foregå den pågældende dag. </w:t>
      </w:r>
    </w:p>
    <w:p w14:paraId="0C02811C" w14:textId="77777777" w:rsidR="00361795" w:rsidRPr="00AE655A" w:rsidRDefault="00361795" w:rsidP="00473B78">
      <w:pPr>
        <w:pStyle w:val="Content"/>
        <w:rPr>
          <w:sz w:val="28"/>
        </w:rPr>
      </w:pPr>
    </w:p>
    <w:p w14:paraId="204FB475" w14:textId="5895E8FB" w:rsidR="006D3E6B" w:rsidRPr="00AE655A" w:rsidRDefault="000C195E" w:rsidP="00295093">
      <w:pPr>
        <w:pStyle w:val="Heading2"/>
      </w:pPr>
      <w:bookmarkStart w:id="4" w:name="_Toc53525152"/>
      <w:r w:rsidRPr="00AE655A">
        <w:lastRenderedPageBreak/>
        <w:t>RESEARCH</w:t>
      </w:r>
      <w:bookmarkEnd w:id="4"/>
    </w:p>
    <w:p w14:paraId="3296D0E9" w14:textId="186FA5FE" w:rsidR="00BC6D5A" w:rsidRPr="00AE655A" w:rsidRDefault="006D3E6B" w:rsidP="00473B78">
      <w:pPr>
        <w:pStyle w:val="Content"/>
        <w:rPr>
          <w:rFonts w:eastAsia="Times New Roman"/>
          <w:color w:val="auto"/>
          <w:szCs w:val="24"/>
        </w:rPr>
      </w:pPr>
      <w:r w:rsidRPr="00AE655A">
        <w:t xml:space="preserve">Vi startede projektet med </w:t>
      </w:r>
      <w:r w:rsidR="00765483" w:rsidRPr="00AE655A">
        <w:t xml:space="preserve">individuelle </w:t>
      </w:r>
      <w:proofErr w:type="spellStart"/>
      <w:r w:rsidRPr="00AE655A">
        <w:t>desk</w:t>
      </w:r>
      <w:proofErr w:type="spellEnd"/>
      <w:r w:rsidR="00765483" w:rsidRPr="00AE655A">
        <w:t>-</w:t>
      </w:r>
      <w:r w:rsidRPr="00AE655A">
        <w:t>research</w:t>
      </w:r>
      <w:r w:rsidR="00765483" w:rsidRPr="00AE655A">
        <w:t>es</w:t>
      </w:r>
      <w:r w:rsidRPr="00AE655A">
        <w:t xml:space="preserve"> for at finde nogle indsigter gennem sekundære datakilder.</w:t>
      </w:r>
      <w:r w:rsidR="00473BCD" w:rsidRPr="00AE655A">
        <w:rPr>
          <w:rFonts w:eastAsia="Times New Roman"/>
          <w:color w:val="auto"/>
          <w:szCs w:val="24"/>
        </w:rPr>
        <w:t xml:space="preserve"> </w:t>
      </w:r>
      <w:r w:rsidRPr="00AE655A">
        <w:t>I vores research kom vi frem til at vi vil udarbejde en kampagne til en primær målgruppe som er 25-</w:t>
      </w:r>
      <w:proofErr w:type="gramStart"/>
      <w:r w:rsidRPr="00AE655A">
        <w:t>30 årige</w:t>
      </w:r>
      <w:proofErr w:type="gramEnd"/>
      <w:r w:rsidRPr="00AE655A">
        <w:t xml:space="preserve"> nylige familier, der bor i storbyerne. Vores sekundære målgruppe er de sportslige. </w:t>
      </w:r>
    </w:p>
    <w:p w14:paraId="0E3FB953" w14:textId="77777777" w:rsidR="00473BCD" w:rsidRPr="00AE655A" w:rsidRDefault="00473BCD" w:rsidP="00473B78">
      <w:pPr>
        <w:pStyle w:val="Content"/>
        <w:rPr>
          <w:rFonts w:eastAsia="Times New Roman"/>
          <w:color w:val="auto"/>
          <w:szCs w:val="24"/>
        </w:rPr>
      </w:pPr>
    </w:p>
    <w:p w14:paraId="6657AA77" w14:textId="73B14F29" w:rsidR="00AE655A" w:rsidRDefault="00BC6388" w:rsidP="00543414">
      <w:pPr>
        <w:pBdr>
          <w:bottom w:val="single" w:sz="6" w:space="1" w:color="auto"/>
        </w:pBdr>
        <w:rPr>
          <w:b w:val="0"/>
          <w:bCs/>
          <w:sz w:val="24"/>
          <w:szCs w:val="24"/>
        </w:rPr>
      </w:pPr>
      <w:r>
        <w:rPr>
          <w:b w:val="0"/>
          <w:bCs/>
          <w:sz w:val="24"/>
          <w:szCs w:val="24"/>
        </w:rPr>
        <w:t>DEKSTOP RESEARCH</w:t>
      </w:r>
    </w:p>
    <w:p w14:paraId="13423592" w14:textId="669246DB" w:rsidR="00BC6388" w:rsidRPr="00BC6388" w:rsidRDefault="00BC6388" w:rsidP="00543414">
      <w:pPr>
        <w:rPr>
          <w:b w:val="0"/>
          <w:bCs/>
          <w:sz w:val="24"/>
          <w:szCs w:val="24"/>
        </w:rPr>
      </w:pPr>
    </w:p>
    <w:p w14:paraId="68CB8DA0" w14:textId="22B94313" w:rsidR="000229B3" w:rsidRPr="00AE655A" w:rsidRDefault="00CE0E8E" w:rsidP="00EC7553">
      <w:pPr>
        <w:pStyle w:val="Content"/>
      </w:pPr>
      <w:r w:rsidRPr="00AE655A">
        <w:t>Vi fandt</w:t>
      </w:r>
      <w:r w:rsidR="00EC7553" w:rsidRPr="00AE655A">
        <w:t xml:space="preserve"> </w:t>
      </w:r>
      <w:r w:rsidR="00890AAD" w:rsidRPr="00AE655A">
        <w:t xml:space="preserve">bl.a. </w:t>
      </w:r>
      <w:r w:rsidR="00D05747" w:rsidRPr="00AE655A">
        <w:t xml:space="preserve">referencer til </w:t>
      </w:r>
      <w:r w:rsidR="00B73803" w:rsidRPr="00AE655A">
        <w:t>den mærkbare stigning i salg af øl uden procenter</w:t>
      </w:r>
      <w:r w:rsidR="008A14DF" w:rsidRPr="00AE655A">
        <w:t>, og inden for rammen på 0,5%</w:t>
      </w:r>
      <w:r w:rsidR="00890AAD" w:rsidRPr="00AE655A">
        <w:t xml:space="preserve"> alkohol, som er max indhold i en øl for at måtte kalde den alkoholfri.</w:t>
      </w:r>
      <w:r w:rsidRPr="00AE655A">
        <w:t xml:space="preserve"> </w:t>
      </w:r>
      <w:r w:rsidR="00CF5DF2" w:rsidRPr="00AE655A">
        <w:t>(</w:t>
      </w:r>
      <w:r w:rsidR="00CF5DF2" w:rsidRPr="00AE655A">
        <w:rPr>
          <w:szCs w:val="24"/>
        </w:rPr>
        <w:t xml:space="preserve">Bryggeriforeningen, </w:t>
      </w:r>
      <w:proofErr w:type="spellStart"/>
      <w:r w:rsidR="00CF5DF2" w:rsidRPr="00AE655A">
        <w:rPr>
          <w:szCs w:val="24"/>
        </w:rPr>
        <w:t>n.d</w:t>
      </w:r>
      <w:proofErr w:type="spellEnd"/>
      <w:r w:rsidR="00CF5DF2" w:rsidRPr="00AE655A">
        <w:rPr>
          <w:szCs w:val="24"/>
        </w:rPr>
        <w:t>.)</w:t>
      </w:r>
    </w:p>
    <w:p w14:paraId="44584D4A" w14:textId="16FC5AA8" w:rsidR="00B4665C" w:rsidRPr="00AE655A" w:rsidRDefault="00B4665C" w:rsidP="00C23851">
      <w:pPr>
        <w:pStyle w:val="Content"/>
      </w:pPr>
    </w:p>
    <w:tbl>
      <w:tblPr>
        <w:tblW w:w="10095" w:type="dxa"/>
        <w:tblInd w:w="40" w:type="dxa"/>
        <w:tblCellMar>
          <w:left w:w="0" w:type="dxa"/>
          <w:right w:w="0" w:type="dxa"/>
        </w:tblCellMar>
        <w:tblLook w:val="0000" w:firstRow="0" w:lastRow="0" w:firstColumn="0" w:lastColumn="0" w:noHBand="0" w:noVBand="0"/>
      </w:tblPr>
      <w:tblGrid>
        <w:gridCol w:w="10095"/>
      </w:tblGrid>
      <w:tr w:rsidR="001C2B30" w:rsidRPr="00AE655A" w14:paraId="05ADB56F" w14:textId="77777777" w:rsidTr="00360AB0">
        <w:trPr>
          <w:trHeight w:val="1475"/>
        </w:trPr>
        <w:tc>
          <w:tcPr>
            <w:tcW w:w="10095" w:type="dxa"/>
            <w:shd w:val="clear" w:color="auto" w:fill="F2F2F2" w:themeFill="background1" w:themeFillShade="F2"/>
            <w:vAlign w:val="center"/>
          </w:tcPr>
          <w:p w14:paraId="4B9A9E0A" w14:textId="77777777" w:rsidR="001C2B30" w:rsidRPr="00AE655A" w:rsidRDefault="001C2B30" w:rsidP="00360AB0">
            <w:pPr>
              <w:pStyle w:val="EmphasisText"/>
            </w:pPr>
            <w:r w:rsidRPr="00AE655A">
              <w:rPr>
                <w:noProof/>
              </w:rPr>
              <mc:AlternateContent>
                <mc:Choice Requires="wps">
                  <w:drawing>
                    <wp:anchor distT="0" distB="0" distL="114300" distR="114300" simplePos="0" relativeHeight="251495936" behindDoc="0" locked="0" layoutInCell="1" allowOverlap="1" wp14:anchorId="741627F5" wp14:editId="1107CA88">
                      <wp:simplePos x="0" y="0"/>
                      <wp:positionH relativeFrom="column">
                        <wp:posOffset>215900</wp:posOffset>
                      </wp:positionH>
                      <wp:positionV relativeFrom="page">
                        <wp:posOffset>160655</wp:posOffset>
                      </wp:positionV>
                      <wp:extent cx="5821680" cy="59436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5821680" cy="594360"/>
                              </a:xfrm>
                              <a:prstGeom prst="rect">
                                <a:avLst/>
                              </a:prstGeom>
                              <a:noFill/>
                              <a:ln w="6350">
                                <a:noFill/>
                              </a:ln>
                            </wps:spPr>
                            <wps:txbx>
                              <w:txbxContent>
                                <w:p w14:paraId="64C74478" w14:textId="3E85450E" w:rsidR="00CE0E8E" w:rsidRPr="00FA1E7F" w:rsidRDefault="00CE0E8E" w:rsidP="001C2B30">
                                  <w:pPr>
                                    <w:jc w:val="center"/>
                                    <w:rPr>
                                      <w:rStyle w:val="ContentChar"/>
                                      <w:i/>
                                    </w:rPr>
                                  </w:pPr>
                                  <w:r w:rsidRPr="00FA1E7F">
                                    <w:rPr>
                                      <w:i/>
                                      <w:sz w:val="36"/>
                                    </w:rPr>
                                    <w:t>“</w:t>
                                  </w:r>
                                  <w:r w:rsidRPr="00FA1E7F">
                                    <w:rPr>
                                      <w:rStyle w:val="ContentChar"/>
                                      <w:i/>
                                    </w:rPr>
                                    <w:t>… Hos de helt unge er det ikke så populært, men fra 25-års alderen...”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627F5" id="Text Box 40" o:spid="_x0000_s1027" type="#_x0000_t202" style="position:absolute;margin-left:17pt;margin-top:12.65pt;width:458.4pt;height:46.8pt;z-index:2514959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" filled="f" stroked="f" strokeweight=".5pt">
                      <v:textbox>
                        <w:txbxContent>
                          <w:p w14:paraId="64C74478" w14:textId="3E85450E" w:rsidR="00CE0E8E" w:rsidRPr="00FA1E7F" w:rsidRDefault="00CE0E8E" w:rsidP="001C2B30">
                            <w:pPr>
                              <w:jc w:val="center"/>
                              <w:rPr>
                                <w:rStyle w:val="ContentChar"/>
                                <w:i/>
                              </w:rPr>
                            </w:pPr>
                            <w:r w:rsidRPr="00FA1E7F">
                              <w:rPr>
                                <w:i/>
                                <w:sz w:val="36"/>
                              </w:rPr>
                              <w:t>“</w:t>
                            </w:r>
                            <w:r w:rsidRPr="00FA1E7F">
                              <w:rPr>
                                <w:rStyle w:val="ContentChar"/>
                                <w:i/>
                              </w:rPr>
                              <w:t>… Hos de helt unge er det ikke så populært, men fra 25-års alderen...”</w:t>
                            </w:r>
                          </w:p>
                        </w:txbxContent>
                      </v:textbox>
                      <w10:wrap anchory="page"/>
                    </v:shape>
                  </w:pict>
                </mc:Fallback>
              </mc:AlternateContent>
            </w:r>
          </w:p>
        </w:tc>
      </w:tr>
    </w:tbl>
    <w:p w14:paraId="26DF6F8D" w14:textId="77777777" w:rsidR="001C2B30" w:rsidRPr="00AE655A" w:rsidRDefault="001C2B30" w:rsidP="00C23851">
      <w:pPr>
        <w:pStyle w:val="Content"/>
      </w:pPr>
    </w:p>
    <w:p w14:paraId="00728E3C" w14:textId="34D78A39" w:rsidR="0045390D" w:rsidRPr="00AE655A" w:rsidRDefault="00215918" w:rsidP="00C23851">
      <w:pPr>
        <w:pStyle w:val="Content"/>
      </w:pPr>
      <w:r w:rsidRPr="00AE655A">
        <w:t xml:space="preserve">Ud fra </w:t>
      </w:r>
      <w:r w:rsidR="00B51B65" w:rsidRPr="00AE655A">
        <w:t xml:space="preserve">iblandt andet, </w:t>
      </w:r>
      <w:r w:rsidR="00881602" w:rsidRPr="00AE655A">
        <w:t xml:space="preserve">udtalelser fra </w:t>
      </w:r>
      <w:r w:rsidR="00B51B65" w:rsidRPr="00AE655A">
        <w:t xml:space="preserve">Niels </w:t>
      </w:r>
      <w:r w:rsidR="002F17FD" w:rsidRPr="00AE655A">
        <w:t>Hald - direktør for Bryggeriforeningen</w:t>
      </w:r>
      <w:r w:rsidR="00881602" w:rsidRPr="00AE655A">
        <w:t xml:space="preserve">, </w:t>
      </w:r>
      <w:r w:rsidR="00C64765" w:rsidRPr="00AE655A">
        <w:t>kom vi frem til vores målgruppe på 25-</w:t>
      </w:r>
      <w:proofErr w:type="gramStart"/>
      <w:r w:rsidR="00C64765" w:rsidRPr="00AE655A">
        <w:t>30 årige</w:t>
      </w:r>
      <w:proofErr w:type="gramEnd"/>
      <w:r w:rsidR="00C64765" w:rsidRPr="00AE655A">
        <w:t>.</w:t>
      </w:r>
    </w:p>
    <w:p w14:paraId="5DA43C80" w14:textId="77777777" w:rsidR="00B70E6D" w:rsidRPr="00AE655A" w:rsidRDefault="00B70E6D" w:rsidP="00C23851">
      <w:pPr>
        <w:pStyle w:val="Content"/>
      </w:pPr>
    </w:p>
    <w:p w14:paraId="417EF9DD" w14:textId="0E945727" w:rsidR="00B87C2D" w:rsidRPr="00AE655A" w:rsidRDefault="001C368B" w:rsidP="001C368B">
      <w:pPr>
        <w:pStyle w:val="Content"/>
        <w:rPr>
          <w:i/>
          <w:iCs/>
        </w:rPr>
      </w:pPr>
      <w:r w:rsidRPr="00AE655A">
        <w:rPr>
          <w:i/>
          <w:iCs/>
        </w:rPr>
        <w:t xml:space="preserve">”Mere end to tredjedele af dem, der drikker alkoholfri øl, er mænd. Hos de helt unge er det ikke så populært, men fra 25-års alderen fordeler alkoholfri </w:t>
      </w:r>
      <w:proofErr w:type="spellStart"/>
      <w:r w:rsidRPr="00AE655A">
        <w:rPr>
          <w:i/>
          <w:iCs/>
        </w:rPr>
        <w:t>øl-drikkere</w:t>
      </w:r>
      <w:proofErr w:type="spellEnd"/>
      <w:r w:rsidRPr="00AE655A">
        <w:rPr>
          <w:i/>
          <w:iCs/>
        </w:rPr>
        <w:t xml:space="preserve"> sig jævnt i aldersgrupperne. Og salget af alkoholfri øl stiger mest i de store byer”</w:t>
      </w:r>
      <w:r w:rsidR="00CF5DF2" w:rsidRPr="00AE655A">
        <w:rPr>
          <w:i/>
          <w:iCs/>
        </w:rPr>
        <w:t xml:space="preserve">. </w:t>
      </w:r>
      <w:r w:rsidR="00CF5DF2" w:rsidRPr="00AE655A">
        <w:t>(</w:t>
      </w:r>
      <w:r w:rsidR="00CF5DF2" w:rsidRPr="00AE655A">
        <w:rPr>
          <w:szCs w:val="24"/>
        </w:rPr>
        <w:t xml:space="preserve">Bryggeriforeningen, </w:t>
      </w:r>
      <w:proofErr w:type="spellStart"/>
      <w:r w:rsidR="00CF5DF2" w:rsidRPr="00AE655A">
        <w:rPr>
          <w:szCs w:val="24"/>
        </w:rPr>
        <w:t>n.d</w:t>
      </w:r>
      <w:proofErr w:type="spellEnd"/>
      <w:r w:rsidR="00CF5DF2" w:rsidRPr="00AE655A">
        <w:rPr>
          <w:szCs w:val="24"/>
        </w:rPr>
        <w:t>.)</w:t>
      </w:r>
      <w:r w:rsidR="001912F1" w:rsidRPr="00AE655A">
        <w:rPr>
          <w:i/>
          <w:iCs/>
        </w:rPr>
        <w:t xml:space="preserve"> </w:t>
      </w:r>
    </w:p>
    <w:tbl>
      <w:tblPr>
        <w:tblpPr w:leftFromText="180" w:rightFromText="180" w:vertAnchor="text" w:horzAnchor="margin" w:tblpY="143"/>
        <w:tblW w:w="10095" w:type="dxa"/>
        <w:tblCellMar>
          <w:left w:w="0" w:type="dxa"/>
          <w:right w:w="0" w:type="dxa"/>
        </w:tblCellMar>
        <w:tblLook w:val="0000" w:firstRow="0" w:lastRow="0" w:firstColumn="0" w:lastColumn="0" w:noHBand="0" w:noVBand="0"/>
      </w:tblPr>
      <w:tblGrid>
        <w:gridCol w:w="10095"/>
      </w:tblGrid>
      <w:tr w:rsidR="001D699B" w:rsidRPr="00AE655A" w14:paraId="09F88E96" w14:textId="77777777" w:rsidTr="001D699B">
        <w:trPr>
          <w:trHeight w:val="1475"/>
        </w:trPr>
        <w:tc>
          <w:tcPr>
            <w:tcW w:w="10095" w:type="dxa"/>
            <w:shd w:val="clear" w:color="auto" w:fill="F2F2F2" w:themeFill="background1" w:themeFillShade="F2"/>
            <w:vAlign w:val="center"/>
          </w:tcPr>
          <w:p w14:paraId="44156452" w14:textId="77777777" w:rsidR="001D699B" w:rsidRPr="00AE655A" w:rsidRDefault="001D699B" w:rsidP="001D699B">
            <w:pPr>
              <w:pStyle w:val="EmphasisText"/>
            </w:pPr>
          </w:p>
          <w:p w14:paraId="03B676CF" w14:textId="77777777" w:rsidR="001D699B" w:rsidRPr="00AE655A" w:rsidRDefault="001D699B" w:rsidP="001D699B">
            <w:pPr>
              <w:pStyle w:val="EmphasisText"/>
            </w:pPr>
            <w:r w:rsidRPr="00AE655A">
              <w:rPr>
                <w:noProof/>
              </w:rPr>
              <mc:AlternateContent>
                <mc:Choice Requires="wps">
                  <w:drawing>
                    <wp:anchor distT="0" distB="0" distL="114300" distR="114300" simplePos="0" relativeHeight="251502080" behindDoc="0" locked="0" layoutInCell="1" allowOverlap="1" wp14:anchorId="1F82CA7D" wp14:editId="779EE783">
                      <wp:simplePos x="0" y="0"/>
                      <wp:positionH relativeFrom="column">
                        <wp:posOffset>215900</wp:posOffset>
                      </wp:positionH>
                      <wp:positionV relativeFrom="page">
                        <wp:posOffset>160655</wp:posOffset>
                      </wp:positionV>
                      <wp:extent cx="5821680" cy="59436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5821680" cy="594360"/>
                              </a:xfrm>
                              <a:prstGeom prst="rect">
                                <a:avLst/>
                              </a:prstGeom>
                              <a:noFill/>
                              <a:ln w="6350">
                                <a:noFill/>
                              </a:ln>
                            </wps:spPr>
                            <wps:txbx>
                              <w:txbxContent>
                                <w:p w14:paraId="31E1F233" w14:textId="5A76E81B" w:rsidR="00CE0E8E" w:rsidRPr="00BA49E1" w:rsidRDefault="00CE0E8E" w:rsidP="001D699B">
                                  <w:pPr>
                                    <w:jc w:val="center"/>
                                    <w:rPr>
                                      <w:rStyle w:val="ContentChar"/>
                                    </w:rPr>
                                  </w:pPr>
                                  <w:r>
                                    <w:rPr>
                                      <w:i/>
                                      <w:sz w:val="36"/>
                                    </w:rPr>
                                    <w:t>“</w:t>
                                  </w:r>
                                  <w:r w:rsidRPr="00BA49E1">
                                    <w:rPr>
                                      <w:rStyle w:val="ContentChar"/>
                                    </w:rPr>
                                    <w:t xml:space="preserve">… </w:t>
                                  </w:r>
                                  <w:r w:rsidRPr="00A4288A">
                                    <w:rPr>
                                      <w:i/>
                                      <w:iCs/>
                                    </w:rPr>
                                    <w:t>Blandt visse forbrugergrupper er alkoholfri øl blevet trendy</w:t>
                                  </w:r>
                                  <w:r w:rsidRPr="00BA49E1">
                                    <w:rPr>
                                      <w:rStyle w:val="ContentCha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2CA7D" id="Text Box 41" o:spid="_x0000_s1028" type="#_x0000_t202" style="position:absolute;margin-left:17pt;margin-top:12.65pt;width:458.4pt;height:46.8pt;z-index:2515020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" filled="f" stroked="f" strokeweight=".5pt">
                      <v:textbox>
                        <w:txbxContent>
                          <w:p w14:paraId="31E1F233" w14:textId="5A76E81B" w:rsidR="00CE0E8E" w:rsidRPr="00BA49E1" w:rsidRDefault="00CE0E8E" w:rsidP="001D699B">
                            <w:pPr>
                              <w:jc w:val="center"/>
                              <w:rPr>
                                <w:rStyle w:val="ContentChar"/>
                              </w:rPr>
                            </w:pPr>
                            <w:r>
                              <w:rPr>
                                <w:i/>
                                <w:sz w:val="36"/>
                              </w:rPr>
                              <w:t>“</w:t>
                            </w:r>
                            <w:r w:rsidRPr="00BA49E1">
                              <w:rPr>
                                <w:rStyle w:val="ContentChar"/>
                              </w:rPr>
                              <w:t xml:space="preserve">… </w:t>
                            </w:r>
                            <w:r w:rsidRPr="00A4288A">
                              <w:rPr>
                                <w:i/>
                                <w:iCs/>
                              </w:rPr>
                              <w:t>Blandt visse forbrugergrupper er alkoholfri øl blevet trendy</w:t>
                            </w:r>
                            <w:r w:rsidRPr="00BA49E1">
                              <w:rPr>
                                <w:rStyle w:val="ContentChar"/>
                              </w:rPr>
                              <w:t>...”</w:t>
                            </w:r>
                          </w:p>
                        </w:txbxContent>
                      </v:textbox>
                      <w10:wrap anchory="page"/>
                    </v:shape>
                  </w:pict>
                </mc:Fallback>
              </mc:AlternateContent>
            </w:r>
          </w:p>
        </w:tc>
      </w:tr>
    </w:tbl>
    <w:p w14:paraId="4F80A3AE" w14:textId="77777777" w:rsidR="00B87C2D" w:rsidRPr="00AE655A" w:rsidRDefault="00B87C2D" w:rsidP="001C368B">
      <w:pPr>
        <w:pStyle w:val="Content"/>
      </w:pPr>
    </w:p>
    <w:p w14:paraId="739D4A2E" w14:textId="77777777" w:rsidR="00CF5DF2" w:rsidRPr="00AE655A" w:rsidRDefault="00720191" w:rsidP="00F71AE9">
      <w:pPr>
        <w:pStyle w:val="Content"/>
      </w:pPr>
      <w:r w:rsidRPr="00AE655A">
        <w:t xml:space="preserve">I en artikel på </w:t>
      </w:r>
      <w:proofErr w:type="spellStart"/>
      <w:r w:rsidR="00F509B3" w:rsidRPr="00AE655A">
        <w:t>FødevareWatch</w:t>
      </w:r>
      <w:proofErr w:type="spellEnd"/>
      <w:r w:rsidR="00CF5DF2" w:rsidRPr="00AE655A">
        <w:t xml:space="preserve"> </w:t>
      </w:r>
      <w:r w:rsidR="00A321B3" w:rsidRPr="00AE655A">
        <w:t>uddyber</w:t>
      </w:r>
      <w:r w:rsidR="00173D81" w:rsidRPr="00AE655A">
        <w:t xml:space="preserve"> Hald </w:t>
      </w:r>
      <w:r w:rsidR="00A321B3" w:rsidRPr="00AE655A">
        <w:t xml:space="preserve">sammenhængen mellem </w:t>
      </w:r>
      <w:proofErr w:type="spellStart"/>
      <w:r w:rsidR="00A321B3" w:rsidRPr="00AE655A">
        <w:t>AFB’ers</w:t>
      </w:r>
      <w:proofErr w:type="spellEnd"/>
      <w:r w:rsidR="00A321B3" w:rsidRPr="00AE655A">
        <w:t xml:space="preserve"> fremdrift og </w:t>
      </w:r>
      <w:r w:rsidR="007529E1" w:rsidRPr="00AE655A">
        <w:t xml:space="preserve">forbrugernes stigende lyst til </w:t>
      </w:r>
      <w:r w:rsidR="007B31DE" w:rsidRPr="00AE655A">
        <w:t>at leve en aktiv livsstil.</w:t>
      </w:r>
    </w:p>
    <w:p w14:paraId="7DED7895" w14:textId="77777777" w:rsidR="00CF5DF2" w:rsidRPr="00AE655A" w:rsidRDefault="00CF5DF2" w:rsidP="00F71AE9">
      <w:pPr>
        <w:pStyle w:val="Content"/>
      </w:pPr>
    </w:p>
    <w:p w14:paraId="45DCB839" w14:textId="76F83E2A" w:rsidR="00F71AE9" w:rsidRPr="00AE655A" w:rsidRDefault="00F71AE9" w:rsidP="00F71AE9">
      <w:pPr>
        <w:pStyle w:val="Content"/>
      </w:pPr>
      <w:r w:rsidRPr="00AE655A">
        <w:rPr>
          <w:i/>
          <w:iCs/>
        </w:rPr>
        <w:t>"Succesen for alkoholfrit øl hænger givetvis sammen med, at flere forbrugere gerne vil have en aktiv livsstil. Blandt visse forbrugergrupper er alkoholfri øl blevet trendy</w:t>
      </w:r>
      <w:r w:rsidR="00CF5DF2" w:rsidRPr="00AE655A">
        <w:rPr>
          <w:i/>
          <w:iCs/>
        </w:rPr>
        <w:t>.</w:t>
      </w:r>
      <w:r w:rsidRPr="00AE655A">
        <w:rPr>
          <w:i/>
          <w:iCs/>
        </w:rPr>
        <w:t>"</w:t>
      </w:r>
      <w:r w:rsidR="0064057E" w:rsidRPr="00AE655A">
        <w:rPr>
          <w:b/>
          <w:bCs/>
          <w:szCs w:val="24"/>
        </w:rPr>
        <w:t xml:space="preserve"> </w:t>
      </w:r>
      <w:r w:rsidR="0064057E" w:rsidRPr="00AE655A">
        <w:rPr>
          <w:szCs w:val="24"/>
        </w:rPr>
        <w:t>(Jørgen Rudbeck, 2019)</w:t>
      </w:r>
    </w:p>
    <w:p w14:paraId="1B4C1B51" w14:textId="49758B06" w:rsidR="00D161D9" w:rsidRPr="00AE655A" w:rsidRDefault="00D161D9" w:rsidP="00F71AE9">
      <w:pPr>
        <w:pStyle w:val="Content"/>
      </w:pPr>
    </w:p>
    <w:p w14:paraId="6B524AEB" w14:textId="77777777" w:rsidR="00D161D9" w:rsidRPr="00AE655A" w:rsidRDefault="00D161D9" w:rsidP="00F71AE9">
      <w:pPr>
        <w:pStyle w:val="Content"/>
      </w:pPr>
    </w:p>
    <w:p w14:paraId="3F6EA3FD" w14:textId="77777777" w:rsidR="00E3621B" w:rsidRPr="00AE655A" w:rsidRDefault="00E3621B" w:rsidP="00F71AE9">
      <w:pPr>
        <w:pStyle w:val="Content"/>
      </w:pPr>
    </w:p>
    <w:tbl>
      <w:tblPr>
        <w:tblpPr w:leftFromText="180" w:rightFromText="180" w:vertAnchor="text" w:horzAnchor="margin" w:tblpY="-41"/>
        <w:tblW w:w="10095" w:type="dxa"/>
        <w:tblCellMar>
          <w:left w:w="0" w:type="dxa"/>
          <w:right w:w="0" w:type="dxa"/>
        </w:tblCellMar>
        <w:tblLook w:val="0000" w:firstRow="0" w:lastRow="0" w:firstColumn="0" w:lastColumn="0" w:noHBand="0" w:noVBand="0"/>
      </w:tblPr>
      <w:tblGrid>
        <w:gridCol w:w="10095"/>
      </w:tblGrid>
      <w:tr w:rsidR="00E3621B" w:rsidRPr="00AE655A" w14:paraId="4C13795F" w14:textId="77777777" w:rsidTr="00E3621B">
        <w:trPr>
          <w:trHeight w:val="1475"/>
        </w:trPr>
        <w:tc>
          <w:tcPr>
            <w:tcW w:w="10095" w:type="dxa"/>
            <w:shd w:val="clear" w:color="auto" w:fill="F2F2F2" w:themeFill="background1" w:themeFillShade="F2"/>
            <w:vAlign w:val="center"/>
          </w:tcPr>
          <w:p w14:paraId="4499B6AA" w14:textId="77777777" w:rsidR="00E3621B" w:rsidRPr="00AE655A" w:rsidRDefault="00E3621B" w:rsidP="00E3621B">
            <w:pPr>
              <w:pStyle w:val="EmphasisText"/>
            </w:pPr>
          </w:p>
          <w:p w14:paraId="58017C89" w14:textId="77777777" w:rsidR="00E3621B" w:rsidRPr="00AE655A" w:rsidRDefault="00E3621B" w:rsidP="00E3621B">
            <w:pPr>
              <w:pStyle w:val="EmphasisText"/>
            </w:pPr>
            <w:r w:rsidRPr="00AE655A">
              <w:rPr>
                <w:noProof/>
              </w:rPr>
              <mc:AlternateContent>
                <mc:Choice Requires="wps">
                  <w:drawing>
                    <wp:anchor distT="0" distB="0" distL="114300" distR="114300" simplePos="0" relativeHeight="251497984" behindDoc="0" locked="0" layoutInCell="1" allowOverlap="1" wp14:anchorId="2224170B" wp14:editId="5D94B931">
                      <wp:simplePos x="0" y="0"/>
                      <wp:positionH relativeFrom="column">
                        <wp:posOffset>215900</wp:posOffset>
                      </wp:positionH>
                      <wp:positionV relativeFrom="page">
                        <wp:posOffset>160655</wp:posOffset>
                      </wp:positionV>
                      <wp:extent cx="5821680" cy="59436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5821680" cy="594360"/>
                              </a:xfrm>
                              <a:prstGeom prst="rect">
                                <a:avLst/>
                              </a:prstGeom>
                              <a:noFill/>
                              <a:ln w="6350">
                                <a:noFill/>
                              </a:ln>
                            </wps:spPr>
                            <wps:txbx>
                              <w:txbxContent>
                                <w:p w14:paraId="63AB7AFA" w14:textId="6FEDA6C0" w:rsidR="00CE0E8E" w:rsidRPr="00471D76" w:rsidRDefault="00CE0E8E" w:rsidP="00BC6388">
                                  <w:pPr>
                                    <w:pStyle w:val="Content"/>
                                    <w:jc w:val="center"/>
                                    <w:rPr>
                                      <w:rStyle w:val="ContentChar"/>
                                      <w:b/>
                                      <w:bCs/>
                                      <w:i/>
                                      <w:iCs/>
                                    </w:rPr>
                                  </w:pPr>
                                  <w:r w:rsidRPr="00471D76">
                                    <w:rPr>
                                      <w:b/>
                                      <w:bCs/>
                                      <w:i/>
                                      <w:iCs/>
                                      <w:sz w:val="36"/>
                                    </w:rPr>
                                    <w:t>”</w:t>
                                  </w:r>
                                  <w:r w:rsidRPr="00471D76">
                                    <w:rPr>
                                      <w:b/>
                                      <w:bCs/>
                                      <w:i/>
                                      <w:iCs/>
                                    </w:rPr>
                                    <w:t xml:space="preserve">Du kan simpelthen ikke finde et bedre segment at tjene penge </w:t>
                                  </w:r>
                                  <w:proofErr w:type="gramStart"/>
                                  <w:r w:rsidRPr="00471D76">
                                    <w:rPr>
                                      <w:b/>
                                      <w:bCs/>
                                      <w:i/>
                                      <w:iCs/>
                                    </w:rPr>
                                    <w:t>på</w:t>
                                  </w:r>
                                  <w:r w:rsidRPr="00471D76">
                                    <w:rPr>
                                      <w:rStyle w:val="ContentChar"/>
                                      <w:b/>
                                      <w:bCs/>
                                      <w:i/>
                                      <w:iCs/>
                                    </w:rPr>
                                    <w:t xml:space="preserve"> </w:t>
                                  </w:r>
                                  <w:r w:rsidR="00BC6388">
                                    <w:rPr>
                                      <w:rStyle w:val="ContentChar"/>
                                      <w:b/>
                                      <w:bCs/>
                                      <w:i/>
                                      <w:iCs/>
                                    </w:rPr>
                                    <w:t>..</w:t>
                                  </w:r>
                                  <w:r w:rsidRPr="00471D76">
                                    <w:rPr>
                                      <w:rStyle w:val="ContentChar"/>
                                      <w:b/>
                                      <w:bCs/>
                                      <w:i/>
                                      <w:iCs/>
                                    </w:rPr>
                                    <w:t>.”</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4170B" id="Text Box 42" o:spid="_x0000_s1029" type="#_x0000_t202" style="position:absolute;margin-left:17pt;margin-top:12.65pt;width:458.4pt;height:46.8pt;z-index:2514979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" filled="f" stroked="f" strokeweight=".5pt">
                      <v:textbox>
                        <w:txbxContent>
                          <w:p w14:paraId="63AB7AFA" w14:textId="6FEDA6C0" w:rsidR="00CE0E8E" w:rsidRPr="00471D76" w:rsidRDefault="00CE0E8E" w:rsidP="00BC6388">
                            <w:pPr>
                              <w:pStyle w:val="Content"/>
                              <w:jc w:val="center"/>
                              <w:rPr>
                                <w:rStyle w:val="ContentChar"/>
                                <w:b/>
                                <w:bCs/>
                                <w:i/>
                                <w:iCs/>
                              </w:rPr>
                            </w:pPr>
                            <w:r w:rsidRPr="00471D76">
                              <w:rPr>
                                <w:b/>
                                <w:bCs/>
                                <w:i/>
                                <w:iCs/>
                                <w:sz w:val="36"/>
                              </w:rPr>
                              <w:t>”</w:t>
                            </w:r>
                            <w:r w:rsidRPr="00471D76">
                              <w:rPr>
                                <w:b/>
                                <w:bCs/>
                                <w:i/>
                                <w:iCs/>
                              </w:rPr>
                              <w:t xml:space="preserve">Du kan simpelthen ikke finde et bedre segment at tjene penge </w:t>
                            </w:r>
                            <w:proofErr w:type="gramStart"/>
                            <w:r w:rsidRPr="00471D76">
                              <w:rPr>
                                <w:b/>
                                <w:bCs/>
                                <w:i/>
                                <w:iCs/>
                              </w:rPr>
                              <w:t>på</w:t>
                            </w:r>
                            <w:r w:rsidRPr="00471D76">
                              <w:rPr>
                                <w:rStyle w:val="ContentChar"/>
                                <w:b/>
                                <w:bCs/>
                                <w:i/>
                                <w:iCs/>
                              </w:rPr>
                              <w:t xml:space="preserve"> </w:t>
                            </w:r>
                            <w:r w:rsidR="00BC6388">
                              <w:rPr>
                                <w:rStyle w:val="ContentChar"/>
                                <w:b/>
                                <w:bCs/>
                                <w:i/>
                                <w:iCs/>
                              </w:rPr>
                              <w:t>..</w:t>
                            </w:r>
                            <w:r w:rsidRPr="00471D76">
                              <w:rPr>
                                <w:rStyle w:val="ContentChar"/>
                                <w:b/>
                                <w:bCs/>
                                <w:i/>
                                <w:iCs/>
                              </w:rPr>
                              <w:t>.”</w:t>
                            </w:r>
                            <w:proofErr w:type="gramEnd"/>
                          </w:p>
                        </w:txbxContent>
                      </v:textbox>
                      <w10:wrap anchory="page"/>
                    </v:shape>
                  </w:pict>
                </mc:Fallback>
              </mc:AlternateContent>
            </w:r>
          </w:p>
        </w:tc>
      </w:tr>
    </w:tbl>
    <w:p w14:paraId="179D476A" w14:textId="07C95B25" w:rsidR="00802FA4" w:rsidRPr="00AE655A" w:rsidRDefault="00802FA4" w:rsidP="00F71AE9">
      <w:pPr>
        <w:pStyle w:val="Content"/>
      </w:pPr>
    </w:p>
    <w:p w14:paraId="52BA3F4E" w14:textId="2C75D2F6" w:rsidR="00802FA4" w:rsidRPr="00AE655A" w:rsidRDefault="006129BE" w:rsidP="00F71AE9">
      <w:pPr>
        <w:pStyle w:val="Content"/>
      </w:pPr>
      <w:r w:rsidRPr="00AE655A">
        <w:t xml:space="preserve">I Berlingske Tidende </w:t>
      </w:r>
      <w:r w:rsidR="00241AAB" w:rsidRPr="00AE655A">
        <w:t xml:space="preserve">kan man læse om den rivende udvikling </w:t>
      </w:r>
      <w:r w:rsidR="00543414" w:rsidRPr="00AE655A">
        <w:t xml:space="preserve">af </w:t>
      </w:r>
      <w:r w:rsidR="00241AAB" w:rsidRPr="00AE655A">
        <w:t>AFB</w:t>
      </w:r>
      <w:r w:rsidR="00D646F8" w:rsidRPr="00AE655A">
        <w:t xml:space="preserve"> </w:t>
      </w:r>
      <w:r w:rsidR="00543414" w:rsidRPr="00AE655A">
        <w:t xml:space="preserve">der har været </w:t>
      </w:r>
      <w:r w:rsidR="00C928B3" w:rsidRPr="00AE655A">
        <w:t xml:space="preserve">de seneste år, hvor </w:t>
      </w:r>
      <w:r w:rsidR="00A24D2E" w:rsidRPr="00AE655A">
        <w:t xml:space="preserve">salget af AFB </w:t>
      </w:r>
      <w:r w:rsidR="00C54B39" w:rsidRPr="00AE655A">
        <w:t>er femdoblet mellem 2012 og 2019 til 4.713.000 enheder</w:t>
      </w:r>
      <w:r w:rsidR="00D646F8" w:rsidRPr="00AE655A">
        <w:t>.</w:t>
      </w:r>
    </w:p>
    <w:p w14:paraId="3DBF8C52" w14:textId="78770253" w:rsidR="00C54B39" w:rsidRPr="00AE655A" w:rsidRDefault="00C54B39" w:rsidP="00F71AE9">
      <w:pPr>
        <w:pStyle w:val="Content"/>
      </w:pPr>
    </w:p>
    <w:p w14:paraId="33530211" w14:textId="3AF78A21" w:rsidR="00D646F8" w:rsidRPr="00AE655A" w:rsidRDefault="00E3621B" w:rsidP="00D465EB">
      <w:pPr>
        <w:pStyle w:val="Content"/>
        <w:rPr>
          <w:i/>
          <w:iCs/>
        </w:rPr>
      </w:pPr>
      <w:r w:rsidRPr="00AE655A">
        <w:rPr>
          <w:i/>
          <w:iCs/>
        </w:rPr>
        <w:t>”</w:t>
      </w:r>
      <w:r w:rsidR="00D465EB" w:rsidRPr="00AE655A">
        <w:rPr>
          <w:i/>
          <w:iCs/>
        </w:rPr>
        <w:t>Du kan simpelthen ikke finde et bedre segment at tjene penge på end alkoholfri øl. Overalt bevæger vi os i en sundhedstrend, og det er en tendens, som virksomhederne rykker sig mere og mere hen imod. De har fået øje på, at der er vækst i alkoholfri øl,</w:t>
      </w:r>
      <w:r w:rsidRPr="00AE655A">
        <w:rPr>
          <w:i/>
          <w:iCs/>
        </w:rPr>
        <w:t>”</w:t>
      </w:r>
      <w:r w:rsidR="00D465EB" w:rsidRPr="00AE655A">
        <w:rPr>
          <w:i/>
          <w:iCs/>
        </w:rPr>
        <w:t xml:space="preserve"> </w:t>
      </w:r>
      <w:r w:rsidR="0064057E" w:rsidRPr="00AE655A">
        <w:rPr>
          <w:i/>
          <w:iCs/>
        </w:rPr>
        <w:t>(</w:t>
      </w:r>
      <w:r w:rsidR="0064057E" w:rsidRPr="00AE655A">
        <w:rPr>
          <w:szCs w:val="24"/>
        </w:rPr>
        <w:t>Mathilde Marie Lange, 2020.)</w:t>
      </w:r>
    </w:p>
    <w:p w14:paraId="041DCF15" w14:textId="77777777" w:rsidR="0064057E" w:rsidRPr="00AE655A" w:rsidRDefault="0064057E" w:rsidP="00C633B5">
      <w:pPr>
        <w:pStyle w:val="Content"/>
      </w:pPr>
    </w:p>
    <w:p w14:paraId="3F12DB6D" w14:textId="0C4A4333" w:rsidR="00A902D5" w:rsidRPr="00FE5C37" w:rsidRDefault="00A902D5" w:rsidP="00C633B5">
      <w:pPr>
        <w:pStyle w:val="Content"/>
        <w:rPr>
          <w:lang w:val="en-US"/>
        </w:rPr>
      </w:pPr>
      <w:r w:rsidRPr="00FE5C37">
        <w:rPr>
          <w:lang w:val="en-US"/>
        </w:rPr>
        <w:t xml:space="preserve">Morten </w:t>
      </w:r>
      <w:proofErr w:type="spellStart"/>
      <w:r w:rsidRPr="00FE5C37">
        <w:rPr>
          <w:lang w:val="en-US"/>
        </w:rPr>
        <w:t>Boye</w:t>
      </w:r>
      <w:proofErr w:type="spellEnd"/>
      <w:r w:rsidRPr="00FE5C37">
        <w:rPr>
          <w:lang w:val="en-US"/>
        </w:rPr>
        <w:t xml:space="preserve">, vice </w:t>
      </w:r>
      <w:proofErr w:type="spellStart"/>
      <w:r w:rsidR="00AE655A" w:rsidRPr="00FE5C37">
        <w:rPr>
          <w:lang w:val="en-US"/>
        </w:rPr>
        <w:t>præsident</w:t>
      </w:r>
      <w:proofErr w:type="spellEnd"/>
      <w:r w:rsidRPr="00FE5C37">
        <w:rPr>
          <w:lang w:val="en-US"/>
        </w:rPr>
        <w:t xml:space="preserve"> of marketing </w:t>
      </w:r>
      <w:proofErr w:type="spellStart"/>
      <w:r w:rsidRPr="00FE5C37">
        <w:rPr>
          <w:lang w:val="en-US"/>
        </w:rPr>
        <w:t>fra</w:t>
      </w:r>
      <w:proofErr w:type="spellEnd"/>
      <w:r w:rsidRPr="00FE5C37">
        <w:rPr>
          <w:lang w:val="en-US"/>
        </w:rPr>
        <w:t xml:space="preserve"> Carlsberg Group Commercial</w:t>
      </w:r>
    </w:p>
    <w:p w14:paraId="5003D93F" w14:textId="024EBF03" w:rsidR="004C15AE" w:rsidRPr="00AE655A" w:rsidRDefault="004C15AE" w:rsidP="00C633B5">
      <w:pPr>
        <w:pStyle w:val="Content"/>
      </w:pPr>
      <w:r w:rsidRPr="00AE655A">
        <w:t xml:space="preserve">Vi vil ikke længere være </w:t>
      </w:r>
      <w:r w:rsidR="006E53A7" w:rsidRPr="00AE655A">
        <w:t>fri, for alkoholfri øl</w:t>
      </w:r>
      <w:r w:rsidR="00AE655A">
        <w:t>.</w:t>
      </w:r>
    </w:p>
    <w:p w14:paraId="4FA3EAAE" w14:textId="7140340A" w:rsidR="006E53A7" w:rsidRPr="00AE655A" w:rsidRDefault="006E53A7" w:rsidP="00C633B5">
      <w:pPr>
        <w:pStyle w:val="Content"/>
      </w:pPr>
    </w:p>
    <w:p w14:paraId="79EFA04B" w14:textId="5254E3B7" w:rsidR="00C633B5" w:rsidRPr="00AE655A" w:rsidRDefault="006E53A7" w:rsidP="00C633B5">
      <w:pPr>
        <w:pStyle w:val="Content"/>
      </w:pPr>
      <w:r w:rsidRPr="00AE655A">
        <w:rPr>
          <w:i/>
          <w:iCs/>
        </w:rPr>
        <w:t>“</w:t>
      </w:r>
      <w:proofErr w:type="spellStart"/>
      <w:r w:rsidRPr="00AE655A">
        <w:rPr>
          <w:i/>
          <w:iCs/>
        </w:rPr>
        <w:t>Rejection</w:t>
      </w:r>
      <w:proofErr w:type="spellEnd"/>
      <w:r w:rsidRPr="00AE655A">
        <w:rPr>
          <w:i/>
          <w:iCs/>
        </w:rPr>
        <w:t xml:space="preserve">-raten lå på 67 %. Det var altså 2/3 af de danske forbrugere, der sagde: </w:t>
      </w:r>
      <w:r w:rsidR="00AE655A">
        <w:rPr>
          <w:i/>
          <w:iCs/>
        </w:rPr>
        <w:t>’</w:t>
      </w:r>
      <w:r w:rsidRPr="00AE655A">
        <w:rPr>
          <w:i/>
          <w:iCs/>
        </w:rPr>
        <w:t>Det er ikke noget for mig’</w:t>
      </w:r>
      <w:r w:rsidR="00AE655A">
        <w:t>.</w:t>
      </w:r>
      <w:r w:rsidRPr="00AE655A">
        <w:t>”</w:t>
      </w:r>
      <w:r w:rsidR="00AE655A">
        <w:t>,</w:t>
      </w:r>
      <w:r w:rsidR="006C0E1D" w:rsidRPr="00AE655A">
        <w:t xml:space="preserve"> </w:t>
      </w:r>
      <w:r w:rsidR="0043367D" w:rsidRPr="00AE655A">
        <w:t xml:space="preserve">udtaler Morten Boye, vice </w:t>
      </w:r>
      <w:r w:rsidR="00AE655A" w:rsidRPr="00AE655A">
        <w:t>præsident</w:t>
      </w:r>
      <w:r w:rsidR="0043367D" w:rsidRPr="00AE655A">
        <w:t xml:space="preserve"> of marketing fra Carlsberg Group Commercial</w:t>
      </w:r>
      <w:r w:rsidR="005C1DD1" w:rsidRPr="00AE655A">
        <w:t xml:space="preserve"> til mediet </w:t>
      </w:r>
      <w:proofErr w:type="spellStart"/>
      <w:r w:rsidR="005C1DD1" w:rsidRPr="00AE655A">
        <w:t>Bureaubiz</w:t>
      </w:r>
      <w:proofErr w:type="spellEnd"/>
      <w:r w:rsidR="00AE655A">
        <w:t>. (</w:t>
      </w:r>
      <w:r w:rsidR="00AE655A" w:rsidRPr="00AE655A">
        <w:rPr>
          <w:szCs w:val="24"/>
        </w:rPr>
        <w:t xml:space="preserve">Jasmin </w:t>
      </w:r>
      <w:proofErr w:type="spellStart"/>
      <w:r w:rsidR="00AE655A" w:rsidRPr="00AE655A">
        <w:rPr>
          <w:szCs w:val="24"/>
        </w:rPr>
        <w:t>Schier</w:t>
      </w:r>
      <w:proofErr w:type="spellEnd"/>
      <w:r w:rsidR="00AE655A" w:rsidRPr="00AE655A">
        <w:rPr>
          <w:szCs w:val="24"/>
        </w:rPr>
        <w:t xml:space="preserve"> Mortensen, 2020.</w:t>
      </w:r>
      <w:r w:rsidR="00AE655A">
        <w:rPr>
          <w:szCs w:val="24"/>
        </w:rPr>
        <w:t>)</w:t>
      </w:r>
    </w:p>
    <w:p w14:paraId="1D918DB9" w14:textId="77777777" w:rsidR="00C633B5" w:rsidRPr="00AE655A" w:rsidRDefault="00C633B5" w:rsidP="00D465EB">
      <w:pPr>
        <w:pStyle w:val="Content"/>
      </w:pPr>
    </w:p>
    <w:p w14:paraId="785CEE3C" w14:textId="77777777" w:rsidR="008F3230" w:rsidRPr="00AE655A" w:rsidRDefault="008F3230" w:rsidP="00D465EB">
      <w:pPr>
        <w:pStyle w:val="Content"/>
      </w:pPr>
    </w:p>
    <w:p w14:paraId="097326D1" w14:textId="6A0200F5" w:rsidR="003E252E" w:rsidRPr="00AE655A" w:rsidRDefault="00250611" w:rsidP="00250611">
      <w:pPr>
        <w:pStyle w:val="Heading3"/>
        <w:pBdr>
          <w:bottom w:val="single" w:sz="6" w:space="1" w:color="auto"/>
        </w:pBdr>
      </w:pPr>
      <w:bookmarkStart w:id="5" w:name="_Toc53525153"/>
      <w:r w:rsidRPr="00AE655A">
        <w:t>KVALITATIV DATAINDSAMLING</w:t>
      </w:r>
      <w:bookmarkEnd w:id="5"/>
    </w:p>
    <w:p w14:paraId="5FC3207C" w14:textId="77777777" w:rsidR="00BC6388" w:rsidRPr="00AE655A" w:rsidRDefault="00BC6388" w:rsidP="005917B3"/>
    <w:p w14:paraId="04363CFA" w14:textId="0B22FF6D" w:rsidR="00433808" w:rsidRPr="00AE655A" w:rsidRDefault="00F45FDF" w:rsidP="00F45FDF">
      <w:pPr>
        <w:pStyle w:val="Content"/>
      </w:pPr>
      <w:r w:rsidRPr="00AE655A">
        <w:t xml:space="preserve">Gennem forespørgsler </w:t>
      </w:r>
      <w:r w:rsidR="003239B4" w:rsidRPr="00AE655A">
        <w:t>ved diverse distributører og Tuborg samarbejdspartnere</w:t>
      </w:r>
      <w:r w:rsidR="00C46E60" w:rsidRPr="00AE655A">
        <w:t xml:space="preserve"> kunne vi konkludere at </w:t>
      </w:r>
      <w:r w:rsidR="00F52F04" w:rsidRPr="00AE655A">
        <w:t xml:space="preserve">ingen af de adspurgte </w:t>
      </w:r>
      <w:r w:rsidR="00130695" w:rsidRPr="00AE655A">
        <w:t>havde hørt om, eller var blevet kontaktet om at sælge eller distribuere</w:t>
      </w:r>
      <w:r w:rsidR="00433808" w:rsidRPr="00AE655A">
        <w:t xml:space="preserve"> Tuborg Nul fra deres respektive beværtninger</w:t>
      </w:r>
      <w:r w:rsidR="00BF487C" w:rsidRPr="00AE655A">
        <w:t xml:space="preserve"> eller salgsplatforme</w:t>
      </w:r>
      <w:r w:rsidR="00433808" w:rsidRPr="00AE655A">
        <w:t>.</w:t>
      </w:r>
      <w:r w:rsidR="00656D0B" w:rsidRPr="00AE655A">
        <w:t xml:space="preserve"> </w:t>
      </w:r>
      <w:r w:rsidR="006D1CEB" w:rsidRPr="00AE655A">
        <w:t xml:space="preserve">Dog kunne ledelsen og kasserer hos </w:t>
      </w:r>
      <w:r w:rsidR="00BF68C4" w:rsidRPr="00AE655A">
        <w:t xml:space="preserve">Spillestedet Stengade bevidne at salget af </w:t>
      </w:r>
      <w:proofErr w:type="spellStart"/>
      <w:r w:rsidR="00BF68C4" w:rsidRPr="00AE655A">
        <w:t>AFB’er</w:t>
      </w:r>
      <w:proofErr w:type="spellEnd"/>
      <w:r w:rsidR="00BF68C4" w:rsidRPr="00AE655A">
        <w:t xml:space="preserve"> til koncerterne </w:t>
      </w:r>
      <w:r w:rsidR="00977571" w:rsidRPr="00AE655A">
        <w:t>er</w:t>
      </w:r>
      <w:r w:rsidR="00BF68C4" w:rsidRPr="00AE655A">
        <w:t xml:space="preserve"> steget markant </w:t>
      </w:r>
      <w:r w:rsidR="00186190" w:rsidRPr="00AE655A">
        <w:t>siden indførslen i 2019. (Dog fra et konkurrerende produkt)</w:t>
      </w:r>
      <w:r w:rsidR="0022751B" w:rsidRPr="00AE655A">
        <w:t>.</w:t>
      </w:r>
      <w:r w:rsidR="00BC6388">
        <w:t xml:space="preserve"> </w:t>
      </w:r>
    </w:p>
    <w:p w14:paraId="681D2A5A" w14:textId="77777777" w:rsidR="000E230C" w:rsidRPr="00AE655A" w:rsidRDefault="000E230C" w:rsidP="00F45FDF">
      <w:pPr>
        <w:pStyle w:val="Content"/>
      </w:pPr>
    </w:p>
    <w:p w14:paraId="04E984CC" w14:textId="19CBE549" w:rsidR="00A11AEB" w:rsidRPr="00AE655A" w:rsidRDefault="00977571" w:rsidP="00F45FDF">
      <w:pPr>
        <w:pStyle w:val="Content"/>
      </w:pPr>
      <w:r w:rsidRPr="00AE655A">
        <w:t xml:space="preserve">På Festivalbarer </w:t>
      </w:r>
      <w:r w:rsidR="000A43F5" w:rsidRPr="00AE655A">
        <w:t xml:space="preserve">på Roskilde Festival, </w:t>
      </w:r>
      <w:proofErr w:type="spellStart"/>
      <w:r w:rsidR="000A43F5" w:rsidRPr="00AE655A">
        <w:t>Fællestival</w:t>
      </w:r>
      <w:proofErr w:type="spellEnd"/>
      <w:r w:rsidR="000A43F5" w:rsidRPr="00AE655A">
        <w:t>, Gutter Island Festival</w:t>
      </w:r>
      <w:r w:rsidR="00C45275" w:rsidRPr="00AE655A">
        <w:t xml:space="preserve"> og Nakkefestival havde barkoordinatorerne </w:t>
      </w:r>
      <w:r w:rsidR="00753FED" w:rsidRPr="00AE655A">
        <w:t>enten ikke</w:t>
      </w:r>
      <w:r w:rsidR="00717A9A" w:rsidRPr="00AE655A">
        <w:t xml:space="preserve"> hørt om Tuborg Nul, eller overvejet at indføre alkoholfrie øl i sortimen</w:t>
      </w:r>
      <w:r w:rsidR="00A11AEB" w:rsidRPr="00AE655A">
        <w:t>tet da efterspørgslen har været minimal.</w:t>
      </w:r>
      <w:r w:rsidR="00BC6388">
        <w:t xml:space="preserve"> </w:t>
      </w:r>
      <w:r w:rsidR="00A11AEB" w:rsidRPr="00AE655A">
        <w:t xml:space="preserve">Vi har </w:t>
      </w:r>
      <w:r w:rsidR="000C0711" w:rsidRPr="00AE655A">
        <w:t>derfor valgt at sigte mod en allerede modtagelig målgruppe i de a</w:t>
      </w:r>
      <w:r w:rsidR="001B301B" w:rsidRPr="00AE655A">
        <w:t>ktive 25-</w:t>
      </w:r>
      <w:proofErr w:type="gramStart"/>
      <w:r w:rsidR="001B301B" w:rsidRPr="00AE655A">
        <w:t>30 årige</w:t>
      </w:r>
      <w:proofErr w:type="gramEnd"/>
      <w:r w:rsidR="001637D0" w:rsidRPr="00AE655A">
        <w:t xml:space="preserve">, da festival segmentet ofte ønsker at indtage </w:t>
      </w:r>
      <w:r w:rsidR="00302371" w:rsidRPr="00AE655A">
        <w:t>drikkevarer med alkohol involveret</w:t>
      </w:r>
      <w:r w:rsidR="001B301B" w:rsidRPr="00AE655A">
        <w:t>.</w:t>
      </w:r>
    </w:p>
    <w:p w14:paraId="6323C0F0" w14:textId="4A4758CB" w:rsidR="00DD48C5" w:rsidRPr="00AE655A" w:rsidRDefault="00DD48C5" w:rsidP="00F45FDF">
      <w:pPr>
        <w:pStyle w:val="Content"/>
      </w:pPr>
    </w:p>
    <w:p w14:paraId="2E264860" w14:textId="3E27D1B3" w:rsidR="000C4B7E" w:rsidRDefault="000C4B7E" w:rsidP="00F45FDF">
      <w:pPr>
        <w:pStyle w:val="Content"/>
      </w:pPr>
    </w:p>
    <w:p w14:paraId="18A49200" w14:textId="7C81D8E5" w:rsidR="00BC6388" w:rsidRDefault="00BC6388" w:rsidP="00F45FDF">
      <w:pPr>
        <w:pStyle w:val="Content"/>
      </w:pPr>
    </w:p>
    <w:p w14:paraId="1C6AD3A9" w14:textId="77777777" w:rsidR="00BC6388" w:rsidRPr="00AE655A" w:rsidRDefault="00BC6388" w:rsidP="00F45FDF">
      <w:pPr>
        <w:pStyle w:val="Content"/>
      </w:pPr>
    </w:p>
    <w:p w14:paraId="3A3961D5" w14:textId="4FAFFE5A" w:rsidR="00DD48C5" w:rsidRDefault="00BC7822" w:rsidP="00BC7822">
      <w:pPr>
        <w:pStyle w:val="Heading3"/>
        <w:pBdr>
          <w:bottom w:val="single" w:sz="6" w:space="1" w:color="auto"/>
        </w:pBdr>
      </w:pPr>
      <w:bookmarkStart w:id="6" w:name="_Toc53525154"/>
      <w:r w:rsidRPr="00AE655A">
        <w:lastRenderedPageBreak/>
        <w:t>KVANTITATIV DATAINDSAMLING</w:t>
      </w:r>
      <w:bookmarkEnd w:id="6"/>
    </w:p>
    <w:p w14:paraId="568E101F" w14:textId="77777777" w:rsidR="00BC6388" w:rsidRPr="00BC6388" w:rsidRDefault="00BC6388" w:rsidP="00BC6388"/>
    <w:p w14:paraId="5A7ABA0B" w14:textId="34F54073" w:rsidR="00BC7822" w:rsidRPr="00AE655A" w:rsidRDefault="001335F8" w:rsidP="001335F8">
      <w:pPr>
        <w:pStyle w:val="Content"/>
      </w:pPr>
      <w:r w:rsidRPr="00AE655A">
        <w:t xml:space="preserve">Vi gennemførte </w:t>
      </w:r>
      <w:r w:rsidR="0052265E" w:rsidRPr="00AE655A">
        <w:t xml:space="preserve">2 </w:t>
      </w:r>
      <w:r w:rsidR="00957EEE" w:rsidRPr="00AE655A">
        <w:t>spørgeskemaundersøgelser</w:t>
      </w:r>
      <w:r w:rsidR="00CB1BA7" w:rsidRPr="00AE655A">
        <w:t>, henholdsvis online og fysisk.</w:t>
      </w:r>
    </w:p>
    <w:p w14:paraId="5412E26A" w14:textId="628CB154" w:rsidR="00BC6388" w:rsidRDefault="00BC6388" w:rsidP="00BC6388">
      <w:pPr>
        <w:pStyle w:val="Heading4"/>
      </w:pPr>
    </w:p>
    <w:p w14:paraId="058D270D" w14:textId="7D3D9008" w:rsidR="008A1EAA" w:rsidRDefault="008A1EAA" w:rsidP="00BC6388">
      <w:pPr>
        <w:pStyle w:val="Heading4"/>
        <w:pBdr>
          <w:bottom w:val="single" w:sz="6" w:space="1" w:color="auto"/>
        </w:pBdr>
        <w:rPr>
          <w:color w:val="082A75" w:themeColor="text2"/>
        </w:rPr>
      </w:pPr>
      <w:bookmarkStart w:id="7" w:name="_Toc53525155"/>
      <w:r w:rsidRPr="00BC6388">
        <w:rPr>
          <w:color w:val="082A75" w:themeColor="text2"/>
        </w:rPr>
        <w:t>FYSISK UNDERS</w:t>
      </w:r>
      <w:r w:rsidR="0057185B" w:rsidRPr="00BC6388">
        <w:rPr>
          <w:color w:val="082A75" w:themeColor="text2"/>
        </w:rPr>
        <w:t>ØGELSE</w:t>
      </w:r>
      <w:bookmarkEnd w:id="7"/>
    </w:p>
    <w:p w14:paraId="08C01BBE" w14:textId="7FADB6B7" w:rsidR="0057185B" w:rsidRPr="00AE655A" w:rsidRDefault="0057185B" w:rsidP="0057185B"/>
    <w:p w14:paraId="2AAF434A" w14:textId="22F70791" w:rsidR="005A3834" w:rsidRPr="00AE655A" w:rsidRDefault="00CB1BA7" w:rsidP="00A06621">
      <w:pPr>
        <w:pStyle w:val="Content"/>
      </w:pPr>
      <w:r w:rsidRPr="00AE655A">
        <w:t>I den fysiske</w:t>
      </w:r>
      <w:r w:rsidR="009706DB" w:rsidRPr="00AE655A">
        <w:t xml:space="preserve"> undersøgelse, som blev udført på det brune værtshus</w:t>
      </w:r>
      <w:r w:rsidR="00B570B2" w:rsidRPr="00AE655A">
        <w:t>, Sorte René på Nørrebro</w:t>
      </w:r>
      <w:r w:rsidR="002E4221" w:rsidRPr="00AE655A">
        <w:t xml:space="preserve">, bad vi </w:t>
      </w:r>
      <w:r w:rsidR="00E9654F" w:rsidRPr="00AE655A">
        <w:t>gæsterne svar</w:t>
      </w:r>
      <w:r w:rsidR="006D5CD5" w:rsidRPr="00AE655A">
        <w:t>e</w:t>
      </w:r>
      <w:r w:rsidR="00E9654F" w:rsidRPr="00AE655A">
        <w:t xml:space="preserve"> på </w:t>
      </w:r>
      <w:r w:rsidR="00E42ED2">
        <w:t xml:space="preserve">en række ja/nej spørgsmål. </w:t>
      </w:r>
      <w:r w:rsidR="00AB2EDE" w:rsidRPr="00AE655A">
        <w:t xml:space="preserve">Fra </w:t>
      </w:r>
      <w:r w:rsidR="000E7ED2" w:rsidRPr="00AE655A">
        <w:t>de 36 svar</w:t>
      </w:r>
      <w:r w:rsidR="003A6590" w:rsidRPr="00AE655A">
        <w:t xml:space="preserve"> vi fik,</w:t>
      </w:r>
      <w:r w:rsidR="00AB2EDE" w:rsidRPr="00AE655A">
        <w:t xml:space="preserve"> kunne vi indsnævre målgruppen yderligere</w:t>
      </w:r>
      <w:r w:rsidR="005A3834" w:rsidRPr="00AE655A">
        <w:t>.</w:t>
      </w:r>
      <w:r w:rsidR="00E42ED2">
        <w:t xml:space="preserve"> L</w:t>
      </w:r>
      <w:r w:rsidR="0034740E" w:rsidRPr="00AE655A">
        <w:t xml:space="preserve">angt størstedelen </w:t>
      </w:r>
      <w:r w:rsidR="00E076AD" w:rsidRPr="00AE655A">
        <w:t>havde prøvet AFB, men det var de færreste der rent faktisk havde hørt om Tuborg Nul.</w:t>
      </w:r>
    </w:p>
    <w:p w14:paraId="7AB128D3" w14:textId="24A1E16A" w:rsidR="005A5005" w:rsidRPr="00AE655A" w:rsidRDefault="00BC6388" w:rsidP="00A06621">
      <w:pPr>
        <w:pStyle w:val="Content"/>
      </w:pPr>
      <w:r w:rsidRPr="00AE655A">
        <w:rPr>
          <w:noProof/>
        </w:rPr>
        <w:drawing>
          <wp:anchor distT="0" distB="0" distL="114300" distR="114300" simplePos="0" relativeHeight="251513344" behindDoc="0" locked="0" layoutInCell="1" allowOverlap="1" wp14:anchorId="29F00B27" wp14:editId="6D54CFDD">
            <wp:simplePos x="0" y="0"/>
            <wp:positionH relativeFrom="margin">
              <wp:posOffset>-41470</wp:posOffset>
            </wp:positionH>
            <wp:positionV relativeFrom="paragraph">
              <wp:posOffset>191770</wp:posOffset>
            </wp:positionV>
            <wp:extent cx="3749040" cy="2544445"/>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49040" cy="2544445"/>
                    </a:xfrm>
                    <a:prstGeom prst="rect">
                      <a:avLst/>
                    </a:prstGeom>
                  </pic:spPr>
                </pic:pic>
              </a:graphicData>
            </a:graphic>
            <wp14:sizeRelH relativeFrom="margin">
              <wp14:pctWidth>0</wp14:pctWidth>
            </wp14:sizeRelH>
            <wp14:sizeRelV relativeFrom="margin">
              <wp14:pctHeight>0</wp14:pctHeight>
            </wp14:sizeRelV>
          </wp:anchor>
        </w:drawing>
      </w:r>
    </w:p>
    <w:p w14:paraId="7D88457D" w14:textId="1FEE4002" w:rsidR="005A5005" w:rsidRDefault="005A5005" w:rsidP="00A06621">
      <w:pPr>
        <w:pStyle w:val="Content"/>
      </w:pPr>
    </w:p>
    <w:p w14:paraId="121A3E8F" w14:textId="13DE9F69" w:rsidR="00E42ED2" w:rsidRDefault="00E42ED2" w:rsidP="00A06621">
      <w:pPr>
        <w:pStyle w:val="Content"/>
      </w:pPr>
    </w:p>
    <w:p w14:paraId="5E96401B" w14:textId="45263828" w:rsidR="00E42ED2" w:rsidRDefault="00E42ED2" w:rsidP="00A06621">
      <w:pPr>
        <w:pStyle w:val="Content"/>
      </w:pPr>
    </w:p>
    <w:p w14:paraId="66452308" w14:textId="055DD535" w:rsidR="00E42ED2" w:rsidRDefault="00E42ED2" w:rsidP="00A06621">
      <w:pPr>
        <w:pStyle w:val="Content"/>
      </w:pPr>
    </w:p>
    <w:p w14:paraId="7BC909EC" w14:textId="6A8EA15C" w:rsidR="00E42ED2" w:rsidRDefault="00E42ED2" w:rsidP="00A06621">
      <w:pPr>
        <w:pStyle w:val="Content"/>
      </w:pPr>
    </w:p>
    <w:p w14:paraId="7CD145B9" w14:textId="036CBB5A" w:rsidR="00E42ED2" w:rsidRDefault="00E42ED2" w:rsidP="00A06621">
      <w:pPr>
        <w:pStyle w:val="Content"/>
      </w:pPr>
    </w:p>
    <w:p w14:paraId="7D5C29F5" w14:textId="53C29A08" w:rsidR="00E42ED2" w:rsidRDefault="00E42ED2" w:rsidP="00A06621">
      <w:pPr>
        <w:pStyle w:val="Content"/>
      </w:pPr>
    </w:p>
    <w:p w14:paraId="6B9C12D3" w14:textId="5D8B1466" w:rsidR="00E42ED2" w:rsidRDefault="00E42ED2" w:rsidP="00A06621">
      <w:pPr>
        <w:pStyle w:val="Content"/>
      </w:pPr>
    </w:p>
    <w:p w14:paraId="3B9A6EB0" w14:textId="2E95236A" w:rsidR="00E42ED2" w:rsidRDefault="00E42ED2" w:rsidP="00A06621">
      <w:pPr>
        <w:pStyle w:val="Content"/>
      </w:pPr>
    </w:p>
    <w:p w14:paraId="2A7C6C4E" w14:textId="0253BB2A" w:rsidR="00E42ED2" w:rsidRDefault="00E42ED2" w:rsidP="00A06621">
      <w:pPr>
        <w:pStyle w:val="Content"/>
      </w:pPr>
    </w:p>
    <w:p w14:paraId="613FF107" w14:textId="6D0E9147" w:rsidR="00E42ED2" w:rsidRDefault="00E42ED2" w:rsidP="00A06621">
      <w:pPr>
        <w:pStyle w:val="Content"/>
      </w:pPr>
    </w:p>
    <w:p w14:paraId="62E84BAC" w14:textId="04AC017F" w:rsidR="00E42ED2" w:rsidRDefault="00E42ED2" w:rsidP="00A06621">
      <w:pPr>
        <w:pStyle w:val="Content"/>
      </w:pPr>
    </w:p>
    <w:p w14:paraId="55C209DA" w14:textId="77777777" w:rsidR="00E42ED2" w:rsidRPr="00AE655A" w:rsidRDefault="00E42ED2" w:rsidP="00A06621">
      <w:pPr>
        <w:pStyle w:val="Content"/>
      </w:pPr>
    </w:p>
    <w:p w14:paraId="572B0BCC" w14:textId="62CF858A" w:rsidR="0000470D" w:rsidRPr="00AE655A" w:rsidRDefault="00B20943" w:rsidP="00A06621">
      <w:pPr>
        <w:pStyle w:val="Content"/>
      </w:pPr>
      <w:r w:rsidRPr="00AE655A">
        <w:t xml:space="preserve">Mange mente at alkoholfri øl </w:t>
      </w:r>
      <w:r w:rsidR="00E42ED2">
        <w:t xml:space="preserve">ikke </w:t>
      </w:r>
      <w:r w:rsidRPr="00AE655A">
        <w:t>smager som almindelig</w:t>
      </w:r>
      <w:r w:rsidR="00642938" w:rsidRPr="00AE655A">
        <w:t xml:space="preserve"> øl, </w:t>
      </w:r>
      <w:r w:rsidR="005C3CF8" w:rsidRPr="00AE655A">
        <w:t xml:space="preserve">og en del fandt det samtidig sandsynligt at </w:t>
      </w:r>
      <w:r w:rsidR="006D3FB1" w:rsidRPr="00AE655A">
        <w:t>deres omgangskreds ville se ned på dem hvis de ikke deltog i festlighederne med almindelig øl</w:t>
      </w:r>
      <w:r w:rsidR="0000470D" w:rsidRPr="00AE655A">
        <w:t>, indeholdende procenter.</w:t>
      </w:r>
      <w:r w:rsidR="00E42ED2">
        <w:t xml:space="preserve"> </w:t>
      </w:r>
      <w:r w:rsidR="0000470D" w:rsidRPr="00AE655A">
        <w:t xml:space="preserve">Kun meget få kunne finde på at indtage AFB en hel aften </w:t>
      </w:r>
      <w:r w:rsidR="006B05BB" w:rsidRPr="00AE655A">
        <w:t>til fest eller koncert.</w:t>
      </w:r>
    </w:p>
    <w:p w14:paraId="0BC2D392" w14:textId="4C3B3A9E" w:rsidR="00A272FC" w:rsidRPr="00AE655A" w:rsidRDefault="00A272FC" w:rsidP="00A06621">
      <w:pPr>
        <w:pStyle w:val="Content"/>
      </w:pPr>
    </w:p>
    <w:p w14:paraId="17448A2E" w14:textId="078A6F44" w:rsidR="00A272FC" w:rsidRPr="00FE5C37" w:rsidRDefault="003F5BDE" w:rsidP="00A06621">
      <w:pPr>
        <w:pStyle w:val="Content"/>
        <w:rPr>
          <w:lang w:val="en-US"/>
        </w:rPr>
      </w:pPr>
      <w:proofErr w:type="gramStart"/>
      <w:r w:rsidRPr="00FE5C37">
        <w:rPr>
          <w:lang w:val="en-US"/>
        </w:rPr>
        <w:t>”</w:t>
      </w:r>
      <w:r w:rsidR="00150DE1" w:rsidRPr="00FE5C37">
        <w:rPr>
          <w:i/>
          <w:iCs/>
          <w:lang w:val="en-US"/>
        </w:rPr>
        <w:t>In</w:t>
      </w:r>
      <w:proofErr w:type="gramEnd"/>
      <w:r w:rsidR="00150DE1" w:rsidRPr="00FE5C37">
        <w:rPr>
          <w:i/>
          <w:iCs/>
          <w:lang w:val="en-US"/>
        </w:rPr>
        <w:t xml:space="preserve"> my bar</w:t>
      </w:r>
      <w:r w:rsidR="00D5068D" w:rsidRPr="00FE5C37">
        <w:rPr>
          <w:i/>
          <w:iCs/>
          <w:lang w:val="en-US"/>
        </w:rPr>
        <w:t>:</w:t>
      </w:r>
      <w:r w:rsidR="00150DE1" w:rsidRPr="00FE5C37">
        <w:rPr>
          <w:i/>
          <w:iCs/>
          <w:lang w:val="en-US"/>
        </w:rPr>
        <w:t xml:space="preserve"> (Highlanders, </w:t>
      </w:r>
      <w:r w:rsidR="00920770" w:rsidRPr="00FE5C37">
        <w:rPr>
          <w:i/>
          <w:iCs/>
          <w:lang w:val="en-US"/>
        </w:rPr>
        <w:t>Aarhus) we sell Alcohol free beer on tap and bottles</w:t>
      </w:r>
      <w:r w:rsidR="00596D8A" w:rsidRPr="00FE5C37">
        <w:rPr>
          <w:i/>
          <w:iCs/>
          <w:lang w:val="en-US"/>
        </w:rPr>
        <w:t xml:space="preserve"> – Lots of people buy it</w:t>
      </w:r>
      <w:r w:rsidR="00703426" w:rsidRPr="00FE5C37">
        <w:rPr>
          <w:i/>
          <w:iCs/>
          <w:lang w:val="en-US"/>
        </w:rPr>
        <w:t xml:space="preserve"> (Recovering Alcohol</w:t>
      </w:r>
      <w:r w:rsidR="00665205" w:rsidRPr="00FE5C37">
        <w:rPr>
          <w:i/>
          <w:iCs/>
          <w:lang w:val="en-US"/>
        </w:rPr>
        <w:t>ics and Pregnant people)”</w:t>
      </w:r>
      <w:r w:rsidR="00D72FB8" w:rsidRPr="00FE5C37">
        <w:rPr>
          <w:i/>
          <w:iCs/>
          <w:lang w:val="en-US"/>
        </w:rPr>
        <w:t xml:space="preserve"> – </w:t>
      </w:r>
      <w:proofErr w:type="spellStart"/>
      <w:r w:rsidR="00D72FB8" w:rsidRPr="00FE5C37">
        <w:rPr>
          <w:i/>
          <w:iCs/>
          <w:lang w:val="en-US"/>
        </w:rPr>
        <w:t>Citat</w:t>
      </w:r>
      <w:proofErr w:type="spellEnd"/>
      <w:r w:rsidR="00D72FB8" w:rsidRPr="00FE5C37">
        <w:rPr>
          <w:i/>
          <w:iCs/>
          <w:lang w:val="en-US"/>
        </w:rPr>
        <w:t xml:space="preserve">: </w:t>
      </w:r>
      <w:proofErr w:type="spellStart"/>
      <w:r w:rsidR="00D72FB8" w:rsidRPr="00FE5C37">
        <w:rPr>
          <w:i/>
          <w:iCs/>
          <w:lang w:val="en-US"/>
        </w:rPr>
        <w:t>Unavngiven</w:t>
      </w:r>
      <w:proofErr w:type="spellEnd"/>
      <w:r w:rsidR="00D72FB8" w:rsidRPr="00FE5C37">
        <w:rPr>
          <w:i/>
          <w:iCs/>
          <w:lang w:val="en-US"/>
        </w:rPr>
        <w:t xml:space="preserve"> </w:t>
      </w:r>
      <w:proofErr w:type="spellStart"/>
      <w:r w:rsidR="00D72FB8" w:rsidRPr="00FE5C37">
        <w:rPr>
          <w:lang w:val="en-US"/>
        </w:rPr>
        <w:t>forbruger</w:t>
      </w:r>
      <w:proofErr w:type="spellEnd"/>
      <w:r w:rsidR="00D72FB8" w:rsidRPr="00FE5C37">
        <w:rPr>
          <w:lang w:val="en-US"/>
        </w:rPr>
        <w:t>.</w:t>
      </w:r>
    </w:p>
    <w:p w14:paraId="31E97E3E" w14:textId="77777777" w:rsidR="008B0FF4" w:rsidRPr="00FE5C37" w:rsidRDefault="008B0FF4" w:rsidP="00A06621">
      <w:pPr>
        <w:pStyle w:val="Content"/>
        <w:rPr>
          <w:lang w:val="en-US"/>
        </w:rPr>
      </w:pPr>
    </w:p>
    <w:p w14:paraId="2EB5B39E" w14:textId="735B1A9E" w:rsidR="00151BB5" w:rsidRPr="00FE5C37" w:rsidRDefault="00151BB5" w:rsidP="00A06621">
      <w:pPr>
        <w:pStyle w:val="Content"/>
        <w:rPr>
          <w:lang w:val="en-US"/>
        </w:rPr>
      </w:pPr>
    </w:p>
    <w:p w14:paraId="0919211A" w14:textId="2417A61C" w:rsidR="00E42ED2" w:rsidRPr="00FE5C37" w:rsidRDefault="00E42ED2" w:rsidP="00A06621">
      <w:pPr>
        <w:pStyle w:val="Content"/>
        <w:rPr>
          <w:lang w:val="en-US"/>
        </w:rPr>
      </w:pPr>
    </w:p>
    <w:p w14:paraId="3A4C3479" w14:textId="001D6014" w:rsidR="00E42ED2" w:rsidRPr="00FE5C37" w:rsidRDefault="00E42ED2" w:rsidP="00A06621">
      <w:pPr>
        <w:pStyle w:val="Content"/>
        <w:rPr>
          <w:lang w:val="en-US"/>
        </w:rPr>
      </w:pPr>
    </w:p>
    <w:p w14:paraId="01FB8449" w14:textId="4AF4865E" w:rsidR="00E42ED2" w:rsidRPr="00FE5C37" w:rsidRDefault="00E42ED2" w:rsidP="00A06621">
      <w:pPr>
        <w:pStyle w:val="Content"/>
        <w:rPr>
          <w:lang w:val="en-US"/>
        </w:rPr>
      </w:pPr>
    </w:p>
    <w:p w14:paraId="63206797" w14:textId="77777777" w:rsidR="00E42ED2" w:rsidRPr="00FE5C37" w:rsidRDefault="00E42ED2" w:rsidP="00E42ED2">
      <w:pPr>
        <w:pStyle w:val="Heading4"/>
        <w:pBdr>
          <w:bottom w:val="single" w:sz="6" w:space="1" w:color="auto"/>
        </w:pBdr>
        <w:rPr>
          <w:lang w:val="en-US"/>
        </w:rPr>
      </w:pPr>
    </w:p>
    <w:p w14:paraId="75853436" w14:textId="43BA74D2" w:rsidR="00CC0B8A" w:rsidRPr="00E42ED2" w:rsidRDefault="00E42ED2" w:rsidP="00E42ED2">
      <w:pPr>
        <w:pStyle w:val="Heading4"/>
        <w:pBdr>
          <w:bottom w:val="single" w:sz="6" w:space="1" w:color="auto"/>
        </w:pBdr>
        <w:rPr>
          <w:color w:val="082A75" w:themeColor="text2"/>
        </w:rPr>
      </w:pPr>
      <w:bookmarkStart w:id="8" w:name="_Toc53525156"/>
      <w:r w:rsidRPr="00E42ED2">
        <w:rPr>
          <w:color w:val="082A75" w:themeColor="text2"/>
        </w:rPr>
        <w:t>FACEBOOK</w:t>
      </w:r>
      <w:r w:rsidR="00041A8D" w:rsidRPr="00E42ED2">
        <w:rPr>
          <w:color w:val="082A75" w:themeColor="text2"/>
        </w:rPr>
        <w:t xml:space="preserve"> </w:t>
      </w:r>
      <w:r w:rsidR="001D516C" w:rsidRPr="00E42ED2">
        <w:rPr>
          <w:color w:val="082A75" w:themeColor="text2"/>
        </w:rPr>
        <w:t>INTERESSENTGRUPPER</w:t>
      </w:r>
      <w:bookmarkEnd w:id="8"/>
    </w:p>
    <w:p w14:paraId="216F7EB4" w14:textId="77777777" w:rsidR="00C91DFB" w:rsidRPr="00AE655A" w:rsidRDefault="00C91DFB" w:rsidP="00C91DFB"/>
    <w:p w14:paraId="11CD3F80" w14:textId="71072174" w:rsidR="00041A8D" w:rsidRPr="00AE655A" w:rsidRDefault="00041A8D" w:rsidP="00A06621">
      <w:pPr>
        <w:pStyle w:val="Content"/>
      </w:pPr>
      <w:r w:rsidRPr="00AE655A">
        <w:t xml:space="preserve">Danske </w:t>
      </w:r>
      <w:proofErr w:type="spellStart"/>
      <w:r w:rsidRPr="00AE655A">
        <w:t>ølfolk</w:t>
      </w:r>
      <w:proofErr w:type="spellEnd"/>
      <w:r w:rsidRPr="00AE655A">
        <w:t xml:space="preserve"> (ca. 1500 medlemmer)</w:t>
      </w:r>
    </w:p>
    <w:p w14:paraId="399B4DA9" w14:textId="6C819733" w:rsidR="00041A8D" w:rsidRPr="00AE655A" w:rsidRDefault="001A5DAA" w:rsidP="00A06621">
      <w:pPr>
        <w:pStyle w:val="Content"/>
      </w:pPr>
      <w:hyperlink r:id="rId16" w:history="1">
        <w:r w:rsidR="00041A8D" w:rsidRPr="00AE655A">
          <w:rPr>
            <w:rStyle w:val="Hyperlink"/>
          </w:rPr>
          <w:t>https://www.facebook.com/groups/1693759514178884</w:t>
        </w:r>
      </w:hyperlink>
    </w:p>
    <w:p w14:paraId="42927F35" w14:textId="0926DB84" w:rsidR="00041A8D" w:rsidRPr="00AE655A" w:rsidRDefault="00041A8D" w:rsidP="00A06621">
      <w:pPr>
        <w:pStyle w:val="Content"/>
      </w:pPr>
    </w:p>
    <w:p w14:paraId="32C00077" w14:textId="010BE3A3" w:rsidR="00041A8D" w:rsidRPr="00AE655A" w:rsidRDefault="001D7EAF" w:rsidP="00A06621">
      <w:pPr>
        <w:pStyle w:val="Content"/>
      </w:pPr>
      <w:r w:rsidRPr="00AE655A">
        <w:t xml:space="preserve">Alverdens </w:t>
      </w:r>
      <w:r w:rsidR="00BE25FC" w:rsidRPr="00AE655A">
        <w:t>øl-barer (ca. 1300 medlemmer)</w:t>
      </w:r>
    </w:p>
    <w:p w14:paraId="40289C1D" w14:textId="0DA8E70F" w:rsidR="00BE25FC" w:rsidRPr="00AE655A" w:rsidRDefault="001A5DAA" w:rsidP="00A06621">
      <w:pPr>
        <w:pStyle w:val="Content"/>
      </w:pPr>
      <w:hyperlink r:id="rId17" w:history="1">
        <w:r w:rsidR="00BE25FC" w:rsidRPr="00AE655A">
          <w:rPr>
            <w:rStyle w:val="Hyperlink"/>
          </w:rPr>
          <w:t>https://www.facebook.com/groups/228243894011668</w:t>
        </w:r>
      </w:hyperlink>
    </w:p>
    <w:p w14:paraId="23B4DD07" w14:textId="6C902052" w:rsidR="00BE25FC" w:rsidRPr="00AE655A" w:rsidRDefault="00BE25FC" w:rsidP="00A06621">
      <w:pPr>
        <w:pStyle w:val="Content"/>
      </w:pPr>
    </w:p>
    <w:p w14:paraId="7034CE44" w14:textId="69324030" w:rsidR="00BE25FC" w:rsidRPr="00AE655A" w:rsidRDefault="00D43189" w:rsidP="00A06621">
      <w:pPr>
        <w:pStyle w:val="Content"/>
      </w:pPr>
      <w:r w:rsidRPr="00AE655A">
        <w:t>Gratis øl – Fri entre!</w:t>
      </w:r>
    </w:p>
    <w:p w14:paraId="47D562E1" w14:textId="1152F52F" w:rsidR="00D43189" w:rsidRPr="00AE655A" w:rsidRDefault="001A5DAA" w:rsidP="00A06621">
      <w:pPr>
        <w:pStyle w:val="Content"/>
      </w:pPr>
      <w:hyperlink r:id="rId18" w:history="1">
        <w:r w:rsidR="00D43189" w:rsidRPr="00AE655A">
          <w:rPr>
            <w:rStyle w:val="Hyperlink"/>
          </w:rPr>
          <w:t>https://www.facebook.com/groups/114009128646967</w:t>
        </w:r>
      </w:hyperlink>
    </w:p>
    <w:p w14:paraId="76F67C7E" w14:textId="77777777" w:rsidR="004B4D41" w:rsidRPr="00AE655A" w:rsidRDefault="004B4D41" w:rsidP="00A06621">
      <w:pPr>
        <w:pStyle w:val="Content"/>
      </w:pPr>
    </w:p>
    <w:p w14:paraId="4D43930C" w14:textId="6E434A36" w:rsidR="002750D8" w:rsidRPr="00AE655A" w:rsidRDefault="00B70489" w:rsidP="00A06621">
      <w:pPr>
        <w:pStyle w:val="Content"/>
      </w:pPr>
      <w:r w:rsidRPr="00AE655A">
        <w:t xml:space="preserve">Foreningen </w:t>
      </w:r>
      <w:proofErr w:type="spellStart"/>
      <w:r w:rsidRPr="00AE655A">
        <w:t>Fællestival</w:t>
      </w:r>
      <w:proofErr w:type="spellEnd"/>
      <w:r w:rsidRPr="00AE655A">
        <w:t xml:space="preserve"> medlemmer (</w:t>
      </w:r>
      <w:r w:rsidR="0063258F" w:rsidRPr="00AE655A">
        <w:t>ca. 2300 medlemmer)</w:t>
      </w:r>
    </w:p>
    <w:p w14:paraId="2682FCF8" w14:textId="58264359" w:rsidR="0063258F" w:rsidRPr="00AE655A" w:rsidRDefault="001A5DAA" w:rsidP="00A06621">
      <w:pPr>
        <w:pStyle w:val="Content"/>
      </w:pPr>
      <w:hyperlink r:id="rId19" w:history="1">
        <w:r w:rsidR="0063258F" w:rsidRPr="00AE655A">
          <w:rPr>
            <w:rStyle w:val="Hyperlink"/>
          </w:rPr>
          <w:t>https://www.facebook.com/groups/faellestival</w:t>
        </w:r>
      </w:hyperlink>
    </w:p>
    <w:p w14:paraId="4EF283A6" w14:textId="48B15ABC" w:rsidR="00742F2E" w:rsidRPr="00AE655A" w:rsidRDefault="00742F2E" w:rsidP="00A06621">
      <w:pPr>
        <w:pStyle w:val="Content"/>
      </w:pPr>
    </w:p>
    <w:p w14:paraId="56F2B98F" w14:textId="786B87FF" w:rsidR="00742F2E" w:rsidRPr="00AE655A" w:rsidRDefault="00742F2E" w:rsidP="00A06621">
      <w:pPr>
        <w:pStyle w:val="Content"/>
      </w:pPr>
      <w:r w:rsidRPr="00AE655A">
        <w:t xml:space="preserve">Spillestedet Stengade </w:t>
      </w:r>
      <w:proofErr w:type="spellStart"/>
      <w:r w:rsidRPr="00AE655A">
        <w:t>Crew</w:t>
      </w:r>
      <w:proofErr w:type="spellEnd"/>
      <w:r w:rsidRPr="00AE655A">
        <w:t xml:space="preserve"> (</w:t>
      </w:r>
      <w:r w:rsidR="00BE5E67" w:rsidRPr="00AE655A">
        <w:t>ca. 100 medlemmer)</w:t>
      </w:r>
    </w:p>
    <w:p w14:paraId="504D4237" w14:textId="6D32FABF" w:rsidR="00BE5E67" w:rsidRDefault="001A5DAA" w:rsidP="00A06621">
      <w:pPr>
        <w:pStyle w:val="Content"/>
        <w:rPr>
          <w:rStyle w:val="Hyperlink"/>
        </w:rPr>
      </w:pPr>
      <w:hyperlink r:id="rId20" w:history="1">
        <w:r w:rsidR="00BE5E67" w:rsidRPr="00AE655A">
          <w:rPr>
            <w:rStyle w:val="Hyperlink"/>
          </w:rPr>
          <w:t>https://www.facebook.com/groups/STENGADECREW</w:t>
        </w:r>
      </w:hyperlink>
    </w:p>
    <w:p w14:paraId="57CA6AFF" w14:textId="1281E327" w:rsidR="00E42ED2" w:rsidRDefault="00E42ED2" w:rsidP="00A06621">
      <w:pPr>
        <w:pStyle w:val="Content"/>
        <w:rPr>
          <w:rStyle w:val="Hyperlink"/>
        </w:rPr>
      </w:pPr>
    </w:p>
    <w:p w14:paraId="1BF40B1D" w14:textId="77777777" w:rsidR="00E42ED2" w:rsidRDefault="00E42ED2" w:rsidP="00A06621">
      <w:pPr>
        <w:pStyle w:val="Content"/>
        <w:rPr>
          <w:rStyle w:val="Hyperlink"/>
        </w:rPr>
      </w:pPr>
    </w:p>
    <w:p w14:paraId="7E4DD965" w14:textId="77777777" w:rsidR="00E42ED2" w:rsidRPr="00E42ED2" w:rsidRDefault="00E42ED2" w:rsidP="00E42ED2">
      <w:pPr>
        <w:pStyle w:val="Heading4"/>
        <w:pBdr>
          <w:bottom w:val="single" w:sz="6" w:space="1" w:color="auto"/>
        </w:pBdr>
        <w:rPr>
          <w:color w:val="082A75" w:themeColor="text2"/>
        </w:rPr>
      </w:pPr>
      <w:bookmarkStart w:id="9" w:name="_Toc53525157"/>
      <w:r w:rsidRPr="00E42ED2">
        <w:rPr>
          <w:color w:val="082A75" w:themeColor="text2"/>
        </w:rPr>
        <w:t>ONLINE UNDERSØGELSE</w:t>
      </w:r>
      <w:bookmarkEnd w:id="9"/>
    </w:p>
    <w:p w14:paraId="0B9A054F" w14:textId="77777777" w:rsidR="00E42ED2" w:rsidRPr="00E42ED2" w:rsidRDefault="00E42ED2" w:rsidP="00E42ED2"/>
    <w:p w14:paraId="2ECA66DD" w14:textId="77777777" w:rsidR="00E42ED2" w:rsidRPr="00AE655A" w:rsidRDefault="001A5DAA" w:rsidP="00E42ED2">
      <w:pPr>
        <w:pStyle w:val="Content"/>
      </w:pPr>
      <w:hyperlink r:id="rId21" w:history="1">
        <w:r w:rsidR="00E42ED2" w:rsidRPr="00AE655A">
          <w:rPr>
            <w:rStyle w:val="Hyperlink"/>
          </w:rPr>
          <w:t>https://docs.google.com/forms/d/1zY4_QgrXaqBTLrLD82MVP2ZRLkWTOPDvVsE6N7T3vBQ/</w:t>
        </w:r>
      </w:hyperlink>
    </w:p>
    <w:p w14:paraId="25D90AD9" w14:textId="77777777" w:rsidR="00E42ED2" w:rsidRPr="00AE655A" w:rsidRDefault="00E42ED2" w:rsidP="00E42ED2">
      <w:pPr>
        <w:pStyle w:val="Content"/>
      </w:pPr>
      <w:r w:rsidRPr="00AE655A">
        <w:t>Undersøgelsen blev foretaget gennem udvalgte øl og frivillig-interessentgrupper på Facebook.</w:t>
      </w:r>
    </w:p>
    <w:p w14:paraId="3B7D8574" w14:textId="77777777" w:rsidR="00E42ED2" w:rsidRPr="00AE655A" w:rsidRDefault="00E42ED2" w:rsidP="00A06621">
      <w:pPr>
        <w:pStyle w:val="Content"/>
      </w:pPr>
    </w:p>
    <w:p w14:paraId="5359B444" w14:textId="599655ED" w:rsidR="006E7F74" w:rsidRPr="00AE655A" w:rsidRDefault="00374BBF" w:rsidP="00A06621">
      <w:pPr>
        <w:pStyle w:val="Content"/>
      </w:pPr>
      <w:r w:rsidRPr="00AE655A">
        <w:t>I online</w:t>
      </w:r>
      <w:r w:rsidR="00055490" w:rsidRPr="00AE655A">
        <w:t>undersøgelse</w:t>
      </w:r>
      <w:r w:rsidR="006630B6" w:rsidRPr="00AE655A">
        <w:t>n</w:t>
      </w:r>
      <w:r w:rsidR="00055490" w:rsidRPr="00AE655A">
        <w:t xml:space="preserve"> lagde vi vægt på </w:t>
      </w:r>
      <w:r w:rsidR="00F24212" w:rsidRPr="00AE655A">
        <w:t xml:space="preserve">de sociale medier, og undersøge </w:t>
      </w:r>
      <w:r w:rsidR="006F4CC0" w:rsidRPr="00AE655A">
        <w:t>hvilke</w:t>
      </w:r>
      <w:r w:rsidR="0092250C" w:rsidRPr="00AE655A">
        <w:t xml:space="preserve"> medier</w:t>
      </w:r>
      <w:r w:rsidR="006F4CC0" w:rsidRPr="00AE655A">
        <w:t xml:space="preserve"> forbrugerne benytter</w:t>
      </w:r>
      <w:r w:rsidR="00B626BC" w:rsidRPr="00AE655A">
        <w:t>, hvor lang tid de er online</w:t>
      </w:r>
      <w:r w:rsidR="007C5163" w:rsidRPr="00AE655A">
        <w:t>, h</w:t>
      </w:r>
      <w:r w:rsidR="006F4CC0" w:rsidRPr="00AE655A">
        <w:t>vor gamle de er</w:t>
      </w:r>
      <w:r w:rsidR="007C5163" w:rsidRPr="00AE655A">
        <w:t xml:space="preserve">, </w:t>
      </w:r>
      <w:r w:rsidR="00B626BC" w:rsidRPr="00AE655A">
        <w:t xml:space="preserve">og </w:t>
      </w:r>
      <w:r w:rsidR="007C5163" w:rsidRPr="00AE655A">
        <w:t xml:space="preserve">om de </w:t>
      </w:r>
      <w:r w:rsidR="002F45B2" w:rsidRPr="00AE655A">
        <w:t xml:space="preserve">nogensinde </w:t>
      </w:r>
      <w:r w:rsidR="007C5163" w:rsidRPr="00AE655A">
        <w:t>drikker AFB</w:t>
      </w:r>
      <w:r w:rsidR="00E42ED2">
        <w:t xml:space="preserve">. </w:t>
      </w:r>
      <w:r w:rsidR="00EC5BAF" w:rsidRPr="00AE655A">
        <w:t>Ud af 232 svar fik vi følgende data:</w:t>
      </w:r>
    </w:p>
    <w:p w14:paraId="7C974C89" w14:textId="1D3728FE" w:rsidR="00C91DFB" w:rsidRPr="00AE655A" w:rsidRDefault="00C91DFB" w:rsidP="00A06621">
      <w:pPr>
        <w:pStyle w:val="Content"/>
      </w:pPr>
    </w:p>
    <w:p w14:paraId="1B3C2D54" w14:textId="220159C5" w:rsidR="00261E9B" w:rsidRPr="00AE655A" w:rsidRDefault="00110261" w:rsidP="00A06621">
      <w:pPr>
        <w:pStyle w:val="Content"/>
      </w:pPr>
      <w:r w:rsidRPr="00AE655A">
        <w:rPr>
          <w:noProof/>
        </w:rPr>
        <w:drawing>
          <wp:inline distT="0" distB="0" distL="0" distR="0" wp14:anchorId="52423C49" wp14:editId="52D8776D">
            <wp:extent cx="5525477" cy="2323415"/>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8419" cy="2349882"/>
                    </a:xfrm>
                    <a:prstGeom prst="rect">
                      <a:avLst/>
                    </a:prstGeom>
                  </pic:spPr>
                </pic:pic>
              </a:graphicData>
            </a:graphic>
          </wp:inline>
        </w:drawing>
      </w:r>
    </w:p>
    <w:p w14:paraId="181DCB86" w14:textId="735F3274" w:rsidR="00261E9B" w:rsidRPr="00AE655A" w:rsidRDefault="0045678B" w:rsidP="00A06621">
      <w:pPr>
        <w:pStyle w:val="Content"/>
      </w:pPr>
      <w:r w:rsidRPr="00AE655A">
        <w:rPr>
          <w:noProof/>
        </w:rPr>
        <w:lastRenderedPageBreak/>
        <w:drawing>
          <wp:inline distT="0" distB="0" distL="0" distR="0" wp14:anchorId="0140907F" wp14:editId="6F090822">
            <wp:extent cx="6309360" cy="26403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09360" cy="2640330"/>
                    </a:xfrm>
                    <a:prstGeom prst="rect">
                      <a:avLst/>
                    </a:prstGeom>
                  </pic:spPr>
                </pic:pic>
              </a:graphicData>
            </a:graphic>
          </wp:inline>
        </w:drawing>
      </w:r>
    </w:p>
    <w:p w14:paraId="27FE2854" w14:textId="7524089A" w:rsidR="0029644E" w:rsidRPr="00AE655A" w:rsidRDefault="00C42BD5" w:rsidP="00A06621">
      <w:pPr>
        <w:pStyle w:val="Content"/>
      </w:pPr>
      <w:r w:rsidRPr="00AE655A">
        <w:rPr>
          <w:noProof/>
        </w:rPr>
        <w:drawing>
          <wp:inline distT="0" distB="0" distL="0" distR="0" wp14:anchorId="33E65E98" wp14:editId="2F99E55A">
            <wp:extent cx="6309360" cy="45548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09360" cy="4554855"/>
                    </a:xfrm>
                    <a:prstGeom prst="rect">
                      <a:avLst/>
                    </a:prstGeom>
                  </pic:spPr>
                </pic:pic>
              </a:graphicData>
            </a:graphic>
          </wp:inline>
        </w:drawing>
      </w:r>
    </w:p>
    <w:p w14:paraId="1B2A76F3" w14:textId="7915CA19" w:rsidR="0029644E" w:rsidRPr="00AE655A" w:rsidRDefault="004B3BB9" w:rsidP="00A06621">
      <w:pPr>
        <w:pStyle w:val="Content"/>
      </w:pPr>
      <w:r w:rsidRPr="00AE655A">
        <w:rPr>
          <w:noProof/>
        </w:rPr>
        <w:lastRenderedPageBreak/>
        <w:drawing>
          <wp:inline distT="0" distB="0" distL="0" distR="0" wp14:anchorId="1DDB973C" wp14:editId="6E60226E">
            <wp:extent cx="6309360" cy="264223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09360" cy="2642235"/>
                    </a:xfrm>
                    <a:prstGeom prst="rect">
                      <a:avLst/>
                    </a:prstGeom>
                  </pic:spPr>
                </pic:pic>
              </a:graphicData>
            </a:graphic>
          </wp:inline>
        </w:drawing>
      </w:r>
    </w:p>
    <w:p w14:paraId="53F70FE6" w14:textId="4829DD45" w:rsidR="004B3BB9" w:rsidRPr="00AE655A" w:rsidRDefault="004B3BB9" w:rsidP="00A06621">
      <w:pPr>
        <w:pStyle w:val="Content"/>
      </w:pPr>
    </w:p>
    <w:p w14:paraId="091A7D6E" w14:textId="40D7D7FF" w:rsidR="004B3BB9" w:rsidRPr="00AE655A" w:rsidRDefault="004B3BB9" w:rsidP="00A06621">
      <w:pPr>
        <w:pStyle w:val="Content"/>
      </w:pPr>
      <w:r w:rsidRPr="00AE655A">
        <w:t>Vores data</w:t>
      </w:r>
      <w:r w:rsidR="007F6A8B" w:rsidRPr="00AE655A">
        <w:t xml:space="preserve"> stemmer </w:t>
      </w:r>
      <w:r w:rsidR="00457A58" w:rsidRPr="00AE655A">
        <w:t xml:space="preserve">overbevisende overens med </w:t>
      </w:r>
      <w:r w:rsidR="00A575EE" w:rsidRPr="00AE655A">
        <w:t xml:space="preserve">lignende </w:t>
      </w:r>
      <w:r w:rsidR="000631B6" w:rsidRPr="00AE655A">
        <w:t xml:space="preserve">tidligere </w:t>
      </w:r>
      <w:r w:rsidR="00A575EE" w:rsidRPr="00AE655A">
        <w:t xml:space="preserve">undersøgelser som fra </w:t>
      </w:r>
      <w:proofErr w:type="gramStart"/>
      <w:r w:rsidR="000631B6" w:rsidRPr="00AE655A">
        <w:t>eksempelvis</w:t>
      </w:r>
      <w:proofErr w:type="gramEnd"/>
      <w:r w:rsidR="000631B6" w:rsidRPr="00AE655A">
        <w:t xml:space="preserve"> </w:t>
      </w:r>
      <w:r w:rsidR="0000065B" w:rsidRPr="00AE655A">
        <w:t>Mediernes Udvikling</w:t>
      </w:r>
      <w:r w:rsidR="00E42ED2">
        <w:t xml:space="preserve">. (Mediernes Udvikling, </w:t>
      </w:r>
      <w:proofErr w:type="spellStart"/>
      <w:r w:rsidR="00E42ED2">
        <w:t>n.d</w:t>
      </w:r>
      <w:proofErr w:type="spellEnd"/>
      <w:r w:rsidR="00E42ED2">
        <w:t>.)</w:t>
      </w:r>
    </w:p>
    <w:p w14:paraId="556B4B22" w14:textId="77777777" w:rsidR="00895F5F" w:rsidRPr="00AE655A" w:rsidRDefault="00895F5F" w:rsidP="00A06621">
      <w:pPr>
        <w:pStyle w:val="Content"/>
      </w:pPr>
    </w:p>
    <w:p w14:paraId="66DAF98C" w14:textId="3BDE2501" w:rsidR="00127FA6" w:rsidRPr="00AE655A" w:rsidRDefault="00D26373" w:rsidP="00A06621">
      <w:pPr>
        <w:pStyle w:val="Content"/>
      </w:pPr>
      <w:r w:rsidRPr="00AE655A">
        <w:t xml:space="preserve">Fra akkumulerede data </w:t>
      </w:r>
      <w:r w:rsidR="00A92D6C" w:rsidRPr="00AE655A">
        <w:t>kunne vi hurtigt konkludere hvilke medier</w:t>
      </w:r>
      <w:r w:rsidR="00127FA6" w:rsidRPr="00AE655A">
        <w:t xml:space="preserve"> vi skal benytte for at ramme vores målgruppe bredest.</w:t>
      </w:r>
      <w:r w:rsidR="00E42ED2">
        <w:t xml:space="preserve"> </w:t>
      </w:r>
      <w:r w:rsidR="0037657F" w:rsidRPr="00AE655A">
        <w:t>Instagram</w:t>
      </w:r>
      <w:r w:rsidR="00D5053D" w:rsidRPr="00AE655A">
        <w:t xml:space="preserve"> og</w:t>
      </w:r>
      <w:r w:rsidR="0037657F" w:rsidRPr="00AE655A">
        <w:t xml:space="preserve"> Facebook</w:t>
      </w:r>
      <w:r w:rsidR="00D5053D" w:rsidRPr="00AE655A">
        <w:t xml:space="preserve"> er stadig klare vindere på det sociale mediegrundlag</w:t>
      </w:r>
      <w:r w:rsidR="00683A89" w:rsidRPr="00AE655A">
        <w:t xml:space="preserve">, og med YouTube som bindeled til </w:t>
      </w:r>
      <w:r w:rsidR="005242EC" w:rsidRPr="00AE655A">
        <w:t>promotion video, har vi valgt at benytte disse.</w:t>
      </w:r>
    </w:p>
    <w:p w14:paraId="456315CF" w14:textId="06E71EC9" w:rsidR="005242EC" w:rsidRPr="00AE655A" w:rsidRDefault="005242EC" w:rsidP="00A06621">
      <w:pPr>
        <w:pStyle w:val="Content"/>
      </w:pPr>
    </w:p>
    <w:p w14:paraId="48EC16BC" w14:textId="1C083C51" w:rsidR="005242EC" w:rsidRDefault="00303A15" w:rsidP="001D61E7">
      <w:pPr>
        <w:pStyle w:val="Heading3"/>
        <w:pBdr>
          <w:bottom w:val="single" w:sz="6" w:space="1" w:color="auto"/>
        </w:pBdr>
      </w:pPr>
      <w:bookmarkStart w:id="10" w:name="_Toc53525158"/>
      <w:r w:rsidRPr="00AE655A">
        <w:t>EMPATHY MAP</w:t>
      </w:r>
      <w:bookmarkEnd w:id="10"/>
    </w:p>
    <w:p w14:paraId="74A7B288" w14:textId="68392FAF" w:rsidR="00362E80" w:rsidRPr="00AE655A" w:rsidRDefault="00FE5C37" w:rsidP="00A06621">
      <w:pPr>
        <w:pStyle w:val="Content"/>
      </w:pPr>
      <w:r w:rsidRPr="00AE655A">
        <w:rPr>
          <w:noProof/>
        </w:rPr>
        <w:drawing>
          <wp:anchor distT="0" distB="0" distL="114300" distR="114300" simplePos="0" relativeHeight="251507200" behindDoc="0" locked="0" layoutInCell="1" allowOverlap="1" wp14:anchorId="15F84201" wp14:editId="081ACFA7">
            <wp:simplePos x="0" y="0"/>
            <wp:positionH relativeFrom="column">
              <wp:posOffset>2540</wp:posOffset>
            </wp:positionH>
            <wp:positionV relativeFrom="paragraph">
              <wp:posOffset>132715</wp:posOffset>
            </wp:positionV>
            <wp:extent cx="2052320" cy="1679575"/>
            <wp:effectExtent l="0" t="0" r="5080" b="0"/>
            <wp:wrapSquare wrapText="bothSides"/>
            <wp:docPr id="50" name="Picture 50" descr="Empathy Map Empathy Map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mpathy Map Empathy Map Exampl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52320" cy="167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5A753C" w14:textId="0B8B5A74" w:rsidR="00FE5C37" w:rsidRDefault="003B759D" w:rsidP="00FE5C37">
      <w:pPr>
        <w:pStyle w:val="Content"/>
      </w:pPr>
      <w:r w:rsidRPr="00AE655A">
        <w:t xml:space="preserve">I processen </w:t>
      </w:r>
      <w:r w:rsidR="001532A4" w:rsidRPr="00AE655A">
        <w:t xml:space="preserve">udførte vi et </w:t>
      </w:r>
      <w:proofErr w:type="spellStart"/>
      <w:r w:rsidR="001532A4" w:rsidRPr="00AE655A">
        <w:t>Empathy</w:t>
      </w:r>
      <w:proofErr w:type="spellEnd"/>
      <w:r w:rsidR="001532A4" w:rsidRPr="00AE655A">
        <w:t xml:space="preserve"> </w:t>
      </w:r>
      <w:proofErr w:type="spellStart"/>
      <w:r w:rsidR="001532A4" w:rsidRPr="00AE655A">
        <w:t>Map</w:t>
      </w:r>
      <w:proofErr w:type="spellEnd"/>
      <w:r w:rsidR="001532A4" w:rsidRPr="00AE655A">
        <w:t xml:space="preserve"> </w:t>
      </w:r>
      <w:r w:rsidR="004441CA" w:rsidRPr="00AE655A">
        <w:t>for at redegøre for forbrugernes</w:t>
      </w:r>
      <w:r w:rsidR="00B16E02" w:rsidRPr="00AE655A">
        <w:t xml:space="preserve"> følelser, tanker og actions og dermed bedre kunne sætte os i </w:t>
      </w:r>
      <w:r w:rsidR="00CB1341" w:rsidRPr="00AE655A">
        <w:t>deres sted, i forhold til likes og dislikes omkring vores kampagne.</w:t>
      </w:r>
      <w:r w:rsidR="00FE5C37">
        <w:t xml:space="preserve"> </w:t>
      </w:r>
      <w:r w:rsidR="00FE5C37" w:rsidRPr="00AE655A">
        <w:t>Vi skrev hver især vores ideer på post-</w:t>
      </w:r>
      <w:proofErr w:type="spellStart"/>
      <w:r w:rsidR="00FE5C37" w:rsidRPr="00AE655A">
        <w:t>its</w:t>
      </w:r>
      <w:proofErr w:type="spellEnd"/>
      <w:r w:rsidR="00FE5C37" w:rsidRPr="00AE655A">
        <w:t xml:space="preserve"> og placerede på vores </w:t>
      </w:r>
      <w:proofErr w:type="spellStart"/>
      <w:r w:rsidR="00FE5C37">
        <w:t>m</w:t>
      </w:r>
      <w:r w:rsidR="00FE5C37" w:rsidRPr="00AE655A">
        <w:t>ap</w:t>
      </w:r>
      <w:proofErr w:type="spellEnd"/>
      <w:r w:rsidR="00FE5C37">
        <w:t xml:space="preserve">. </w:t>
      </w:r>
      <w:r w:rsidR="00FE5C37" w:rsidRPr="00AE655A">
        <w:t xml:space="preserve">Ud fra vores ideer kunne vi danne et overblik over </w:t>
      </w:r>
      <w:proofErr w:type="spellStart"/>
      <w:r w:rsidR="00FE5C37" w:rsidRPr="00AE655A">
        <w:t>pros</w:t>
      </w:r>
      <w:proofErr w:type="spellEnd"/>
      <w:r w:rsidR="00FE5C37" w:rsidRPr="00AE655A">
        <w:t xml:space="preserve"> og cons vi skulle fokusere vores kampagne på.</w:t>
      </w:r>
    </w:p>
    <w:p w14:paraId="5445A1C1" w14:textId="35FE0BAD" w:rsidR="00FE5C37" w:rsidRPr="00AE655A" w:rsidRDefault="00FE5C37" w:rsidP="00FE5C37">
      <w:pPr>
        <w:pStyle w:val="Content"/>
      </w:pPr>
    </w:p>
    <w:p w14:paraId="58507449" w14:textId="6E12CB74" w:rsidR="00FE5C37" w:rsidRPr="00AE655A" w:rsidRDefault="00FE5C37" w:rsidP="00FE5C37">
      <w:pPr>
        <w:pStyle w:val="Content"/>
      </w:pPr>
      <w:r w:rsidRPr="00AE655A">
        <w:rPr>
          <w:rFonts w:ascii="Arial" w:hAnsi="Arial" w:cs="Arial"/>
          <w:noProof/>
          <w:color w:val="000000"/>
          <w:sz w:val="22"/>
          <w:bdr w:val="none" w:sz="0" w:space="0" w:color="auto" w:frame="1"/>
        </w:rPr>
        <w:drawing>
          <wp:anchor distT="0" distB="0" distL="114300" distR="114300" simplePos="0" relativeHeight="251536896" behindDoc="0" locked="0" layoutInCell="1" allowOverlap="1" wp14:anchorId="745A4768" wp14:editId="08762E5F">
            <wp:simplePos x="0" y="0"/>
            <wp:positionH relativeFrom="margin">
              <wp:posOffset>41275</wp:posOffset>
            </wp:positionH>
            <wp:positionV relativeFrom="paragraph">
              <wp:posOffset>76835</wp:posOffset>
            </wp:positionV>
            <wp:extent cx="1999615" cy="2041525"/>
            <wp:effectExtent l="4445"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218" t="18939" r="9197" b="17992"/>
                    <a:stretch/>
                  </pic:blipFill>
                  <pic:spPr bwMode="auto">
                    <a:xfrm rot="16200000">
                      <a:off x="0" y="0"/>
                      <a:ext cx="1999615" cy="2041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655A">
        <w:t xml:space="preserve">Vi valgte derfor at gå med de muligheder der ligger i at drikke AFB i stedet for ulemperne ved </w:t>
      </w:r>
      <w:proofErr w:type="spellStart"/>
      <w:r w:rsidRPr="00AE655A">
        <w:t>alkoholdig</w:t>
      </w:r>
      <w:proofErr w:type="spellEnd"/>
      <w:r w:rsidRPr="00AE655A">
        <w:t xml:space="preserve"> øl, for ikke yderligere at påvirke den markedsandel.</w:t>
      </w:r>
    </w:p>
    <w:p w14:paraId="29125013" w14:textId="59550A2B" w:rsidR="00FE5C37" w:rsidRPr="00AE655A" w:rsidRDefault="00FE5C37" w:rsidP="00A06621">
      <w:pPr>
        <w:pStyle w:val="Content"/>
      </w:pPr>
    </w:p>
    <w:p w14:paraId="7152B779" w14:textId="75059C69" w:rsidR="00553261" w:rsidRPr="00AE655A" w:rsidRDefault="00553261" w:rsidP="00A06621">
      <w:pPr>
        <w:pStyle w:val="Content"/>
      </w:pPr>
    </w:p>
    <w:p w14:paraId="25E5DD63" w14:textId="2B2C7ED3" w:rsidR="00553261" w:rsidRPr="00AE655A" w:rsidRDefault="00553261" w:rsidP="00A06621">
      <w:pPr>
        <w:pStyle w:val="Content"/>
      </w:pPr>
    </w:p>
    <w:p w14:paraId="589CED5D" w14:textId="78151129" w:rsidR="006809BD" w:rsidRPr="00AE655A" w:rsidRDefault="006809BD" w:rsidP="00A06621">
      <w:pPr>
        <w:pStyle w:val="Content"/>
      </w:pPr>
    </w:p>
    <w:p w14:paraId="48E7193B" w14:textId="441BFD74" w:rsidR="00C86F68" w:rsidRPr="00AE655A" w:rsidRDefault="00C86F68" w:rsidP="00A06621">
      <w:pPr>
        <w:pStyle w:val="Content"/>
      </w:pPr>
    </w:p>
    <w:p w14:paraId="6DAFCA4A" w14:textId="03B68A64" w:rsidR="00C86F68" w:rsidRDefault="00C86F68" w:rsidP="00A06621">
      <w:pPr>
        <w:pStyle w:val="Content"/>
      </w:pPr>
    </w:p>
    <w:p w14:paraId="0CE7C4B2" w14:textId="77777777" w:rsidR="00FE5C37" w:rsidRPr="00AE655A" w:rsidRDefault="00FE5C37" w:rsidP="00A06621">
      <w:pPr>
        <w:pStyle w:val="Content"/>
      </w:pPr>
    </w:p>
    <w:p w14:paraId="495C1862" w14:textId="079CE056" w:rsidR="00044017" w:rsidRDefault="00994AAC" w:rsidP="00994AAC">
      <w:pPr>
        <w:pStyle w:val="Heading3"/>
        <w:pBdr>
          <w:bottom w:val="single" w:sz="6" w:space="1" w:color="auto"/>
        </w:pBdr>
      </w:pPr>
      <w:bookmarkStart w:id="11" w:name="_Toc53525159"/>
      <w:r w:rsidRPr="00AE655A">
        <w:t>AFFINITY MAP</w:t>
      </w:r>
      <w:bookmarkEnd w:id="11"/>
    </w:p>
    <w:p w14:paraId="68118272" w14:textId="77777777" w:rsidR="00FE5C37" w:rsidRDefault="00FE5C37" w:rsidP="0089797C">
      <w:pPr>
        <w:pStyle w:val="Content"/>
      </w:pPr>
    </w:p>
    <w:p w14:paraId="6A09E928" w14:textId="205640C2" w:rsidR="0089797C" w:rsidRPr="00AE655A" w:rsidRDefault="00FE5C37" w:rsidP="0089797C">
      <w:pPr>
        <w:pStyle w:val="Content"/>
      </w:pPr>
      <w:r w:rsidRPr="00AE655A">
        <w:rPr>
          <w:rFonts w:ascii="Arial" w:eastAsia="Times New Roman" w:hAnsi="Arial" w:cs="Arial"/>
          <w:b/>
          <w:noProof/>
          <w:color w:val="666666"/>
          <w:sz w:val="30"/>
          <w:szCs w:val="30"/>
          <w:bdr w:val="none" w:sz="0" w:space="0" w:color="auto" w:frame="1"/>
          <w:lang w:eastAsia="en-DK"/>
        </w:rPr>
        <w:drawing>
          <wp:anchor distT="0" distB="0" distL="114300" distR="114300" simplePos="0" relativeHeight="251735552" behindDoc="0" locked="0" layoutInCell="1" allowOverlap="1" wp14:anchorId="06A2224D" wp14:editId="75B7656E">
            <wp:simplePos x="0" y="0"/>
            <wp:positionH relativeFrom="column">
              <wp:posOffset>3451860</wp:posOffset>
            </wp:positionH>
            <wp:positionV relativeFrom="paragraph">
              <wp:posOffset>3903980</wp:posOffset>
            </wp:positionV>
            <wp:extent cx="1371600" cy="182880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71600" cy="1828800"/>
                    </a:xfrm>
                    <a:prstGeom prst="rect">
                      <a:avLst/>
                    </a:prstGeom>
                    <a:noFill/>
                    <a:ln>
                      <a:noFill/>
                    </a:ln>
                  </pic:spPr>
                </pic:pic>
              </a:graphicData>
            </a:graphic>
          </wp:anchor>
        </w:drawing>
      </w:r>
      <w:r w:rsidRPr="00AE655A">
        <w:rPr>
          <w:rFonts w:ascii="Arial" w:eastAsia="Times New Roman" w:hAnsi="Arial" w:cs="Arial"/>
          <w:b/>
          <w:noProof/>
          <w:color w:val="666666"/>
          <w:sz w:val="30"/>
          <w:szCs w:val="30"/>
          <w:bdr w:val="none" w:sz="0" w:space="0" w:color="auto" w:frame="1"/>
          <w:lang w:eastAsia="en-DK"/>
        </w:rPr>
        <w:drawing>
          <wp:anchor distT="0" distB="0" distL="114300" distR="114300" simplePos="0" relativeHeight="251560448" behindDoc="0" locked="0" layoutInCell="1" allowOverlap="1" wp14:anchorId="3329C8F3" wp14:editId="26DFE094">
            <wp:simplePos x="0" y="0"/>
            <wp:positionH relativeFrom="margin">
              <wp:posOffset>4956810</wp:posOffset>
            </wp:positionH>
            <wp:positionV relativeFrom="paragraph">
              <wp:posOffset>1990725</wp:posOffset>
            </wp:positionV>
            <wp:extent cx="1348740" cy="1813560"/>
            <wp:effectExtent l="0" t="0" r="0" b="254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48740" cy="1813560"/>
                    </a:xfrm>
                    <a:prstGeom prst="rect">
                      <a:avLst/>
                    </a:prstGeom>
                    <a:noFill/>
                    <a:ln>
                      <a:noFill/>
                    </a:ln>
                  </pic:spPr>
                </pic:pic>
              </a:graphicData>
            </a:graphic>
          </wp:anchor>
        </w:drawing>
      </w:r>
      <w:r w:rsidRPr="00AE655A">
        <w:rPr>
          <w:rFonts w:ascii="Arial" w:eastAsia="Times New Roman" w:hAnsi="Arial" w:cs="Arial"/>
          <w:b/>
          <w:noProof/>
          <w:color w:val="666666"/>
          <w:sz w:val="30"/>
          <w:szCs w:val="30"/>
          <w:bdr w:val="none" w:sz="0" w:space="0" w:color="auto" w:frame="1"/>
          <w:lang w:eastAsia="en-DK"/>
        </w:rPr>
        <w:drawing>
          <wp:anchor distT="0" distB="0" distL="114300" distR="114300" simplePos="0" relativeHeight="251553280" behindDoc="0" locked="0" layoutInCell="1" allowOverlap="1" wp14:anchorId="2F0D7AB9" wp14:editId="2DFEE690">
            <wp:simplePos x="0" y="0"/>
            <wp:positionH relativeFrom="column">
              <wp:posOffset>3467100</wp:posOffset>
            </wp:positionH>
            <wp:positionV relativeFrom="paragraph">
              <wp:posOffset>1990725</wp:posOffset>
            </wp:positionV>
            <wp:extent cx="1371600" cy="1836420"/>
            <wp:effectExtent l="0" t="0" r="0" b="508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71600" cy="1836420"/>
                    </a:xfrm>
                    <a:prstGeom prst="rect">
                      <a:avLst/>
                    </a:prstGeom>
                    <a:noFill/>
                    <a:ln>
                      <a:noFill/>
                    </a:ln>
                  </pic:spPr>
                </pic:pic>
              </a:graphicData>
            </a:graphic>
          </wp:anchor>
        </w:drawing>
      </w:r>
      <w:r w:rsidRPr="00AE655A">
        <w:rPr>
          <w:rFonts w:ascii="Arial" w:eastAsia="Times New Roman" w:hAnsi="Arial" w:cs="Arial"/>
          <w:b/>
          <w:noProof/>
          <w:color w:val="000000"/>
          <w:szCs w:val="28"/>
          <w:bdr w:val="none" w:sz="0" w:space="0" w:color="auto" w:frame="1"/>
          <w:lang w:eastAsia="en-DK"/>
        </w:rPr>
        <w:drawing>
          <wp:anchor distT="0" distB="0" distL="114300" distR="114300" simplePos="0" relativeHeight="251545088" behindDoc="0" locked="0" layoutInCell="1" allowOverlap="1" wp14:anchorId="528AB9FA" wp14:editId="2CCC2046">
            <wp:simplePos x="0" y="0"/>
            <wp:positionH relativeFrom="column">
              <wp:posOffset>3473450</wp:posOffset>
            </wp:positionH>
            <wp:positionV relativeFrom="paragraph">
              <wp:posOffset>60325</wp:posOffset>
            </wp:positionV>
            <wp:extent cx="1363980" cy="1813560"/>
            <wp:effectExtent l="0" t="0" r="0" b="254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63980" cy="1813560"/>
                    </a:xfrm>
                    <a:prstGeom prst="rect">
                      <a:avLst/>
                    </a:prstGeom>
                    <a:noFill/>
                    <a:ln>
                      <a:noFill/>
                    </a:ln>
                  </pic:spPr>
                </pic:pic>
              </a:graphicData>
            </a:graphic>
          </wp:anchor>
        </w:drawing>
      </w:r>
      <w:r w:rsidRPr="00AE655A">
        <w:rPr>
          <w:rFonts w:ascii="Arial" w:eastAsia="Times New Roman" w:hAnsi="Arial" w:cs="Arial"/>
          <w:b/>
          <w:noProof/>
          <w:color w:val="666666"/>
          <w:sz w:val="30"/>
          <w:szCs w:val="30"/>
          <w:bdr w:val="none" w:sz="0" w:space="0" w:color="auto" w:frame="1"/>
          <w:lang w:eastAsia="en-DK"/>
        </w:rPr>
        <w:drawing>
          <wp:anchor distT="0" distB="0" distL="114300" distR="114300" simplePos="0" relativeHeight="251647488" behindDoc="0" locked="0" layoutInCell="1" allowOverlap="1" wp14:anchorId="650EDF87" wp14:editId="57BDF0CF">
            <wp:simplePos x="0" y="0"/>
            <wp:positionH relativeFrom="column">
              <wp:posOffset>4958715</wp:posOffset>
            </wp:positionH>
            <wp:positionV relativeFrom="paragraph">
              <wp:posOffset>43180</wp:posOffset>
            </wp:positionV>
            <wp:extent cx="1363980" cy="182880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63980" cy="1828800"/>
                    </a:xfrm>
                    <a:prstGeom prst="rect">
                      <a:avLst/>
                    </a:prstGeom>
                    <a:noFill/>
                    <a:ln>
                      <a:noFill/>
                    </a:ln>
                  </pic:spPr>
                </pic:pic>
              </a:graphicData>
            </a:graphic>
          </wp:anchor>
        </w:drawing>
      </w:r>
      <w:r w:rsidRPr="00AE655A">
        <w:rPr>
          <w:rFonts w:ascii="Arial" w:eastAsia="Times New Roman" w:hAnsi="Arial" w:cs="Arial"/>
          <w:b/>
          <w:noProof/>
          <w:color w:val="666666"/>
          <w:sz w:val="30"/>
          <w:szCs w:val="30"/>
          <w:bdr w:val="none" w:sz="0" w:space="0" w:color="auto" w:frame="1"/>
          <w:lang w:eastAsia="en-DK"/>
        </w:rPr>
        <w:drawing>
          <wp:anchor distT="0" distB="0" distL="114300" distR="114300" simplePos="0" relativeHeight="251824640" behindDoc="0" locked="0" layoutInCell="1" allowOverlap="1" wp14:anchorId="150A98CD" wp14:editId="7BA72EDE">
            <wp:simplePos x="0" y="0"/>
            <wp:positionH relativeFrom="margin">
              <wp:posOffset>4937760</wp:posOffset>
            </wp:positionH>
            <wp:positionV relativeFrom="paragraph">
              <wp:posOffset>3896360</wp:posOffset>
            </wp:positionV>
            <wp:extent cx="1379220" cy="1836420"/>
            <wp:effectExtent l="0" t="0" r="5080" b="508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79220" cy="1836420"/>
                    </a:xfrm>
                    <a:prstGeom prst="rect">
                      <a:avLst/>
                    </a:prstGeom>
                    <a:noFill/>
                    <a:ln>
                      <a:noFill/>
                    </a:ln>
                  </pic:spPr>
                </pic:pic>
              </a:graphicData>
            </a:graphic>
          </wp:anchor>
        </w:drawing>
      </w:r>
      <w:r w:rsidR="000F09A3" w:rsidRPr="00AE655A">
        <w:t xml:space="preserve">Via </w:t>
      </w:r>
      <w:r w:rsidR="00CC6DA4" w:rsidRPr="00AE655A">
        <w:t xml:space="preserve">et </w:t>
      </w:r>
      <w:proofErr w:type="spellStart"/>
      <w:r w:rsidR="00CC6DA4" w:rsidRPr="00AE655A">
        <w:t>Affinity</w:t>
      </w:r>
      <w:proofErr w:type="spellEnd"/>
      <w:r w:rsidR="00CC6DA4" w:rsidRPr="00AE655A">
        <w:t xml:space="preserve"> </w:t>
      </w:r>
      <w:proofErr w:type="spellStart"/>
      <w:r w:rsidR="00CC6DA4" w:rsidRPr="00AE655A">
        <w:t>Map</w:t>
      </w:r>
      <w:proofErr w:type="spellEnd"/>
      <w:r w:rsidR="00CC6DA4" w:rsidRPr="00AE655A">
        <w:t xml:space="preserve"> fik </w:t>
      </w:r>
      <w:r w:rsidR="0087762E" w:rsidRPr="00AE655A">
        <w:t xml:space="preserve">vi </w:t>
      </w:r>
      <w:r w:rsidR="00CC6DA4" w:rsidRPr="00AE655A">
        <w:t xml:space="preserve">kategoriseret og </w:t>
      </w:r>
      <w:r w:rsidR="0087762E" w:rsidRPr="00AE655A">
        <w:t>grupperet vores forskellige ideer</w:t>
      </w:r>
      <w:r w:rsidR="00400720" w:rsidRPr="00AE655A">
        <w:t>, holdninger og udfordringer</w:t>
      </w:r>
      <w:r w:rsidR="00F945F5" w:rsidRPr="00AE655A">
        <w:t xml:space="preserve"> i </w:t>
      </w:r>
      <w:r w:rsidR="00BC2100" w:rsidRPr="00AE655A">
        <w:t>områder</w:t>
      </w:r>
    </w:p>
    <w:p w14:paraId="33068051" w14:textId="74E54B7F" w:rsidR="007E25A5" w:rsidRPr="00AE655A" w:rsidRDefault="007E25A5" w:rsidP="0089797C">
      <w:pPr>
        <w:pStyle w:val="Content"/>
      </w:pPr>
    </w:p>
    <w:p w14:paraId="0EDF41AE" w14:textId="39AEECE5" w:rsidR="00A31C29" w:rsidRPr="00AE655A" w:rsidRDefault="00A31C29" w:rsidP="00A31C29">
      <w:pPr>
        <w:pStyle w:val="Content"/>
        <w:numPr>
          <w:ilvl w:val="0"/>
          <w:numId w:val="29"/>
        </w:numPr>
      </w:pPr>
      <w:r w:rsidRPr="00AE655A">
        <w:t>Tilgængelighed</w:t>
      </w:r>
    </w:p>
    <w:p w14:paraId="49FF2631" w14:textId="13C76B51" w:rsidR="00A31C29" w:rsidRPr="00AE655A" w:rsidRDefault="00A31C29" w:rsidP="00A31C29">
      <w:pPr>
        <w:pStyle w:val="Content"/>
        <w:numPr>
          <w:ilvl w:val="0"/>
          <w:numId w:val="29"/>
        </w:numPr>
      </w:pPr>
      <w:r w:rsidRPr="00AE655A">
        <w:t>Stat</w:t>
      </w:r>
      <w:r w:rsidR="007C42FB" w:rsidRPr="00AE655A">
        <w:t>i</w:t>
      </w:r>
      <w:r w:rsidRPr="00AE655A">
        <w:t>stik</w:t>
      </w:r>
    </w:p>
    <w:p w14:paraId="4E0B5A55" w14:textId="4739BE7A" w:rsidR="00A31C29" w:rsidRPr="00AE655A" w:rsidRDefault="00A31C29" w:rsidP="00A31C29">
      <w:pPr>
        <w:pStyle w:val="Content"/>
        <w:numPr>
          <w:ilvl w:val="0"/>
          <w:numId w:val="29"/>
        </w:numPr>
      </w:pPr>
      <w:r w:rsidRPr="00AE655A">
        <w:t>Smag</w:t>
      </w:r>
    </w:p>
    <w:p w14:paraId="29A32C02" w14:textId="09AD74BE" w:rsidR="00B35325" w:rsidRPr="00AE655A" w:rsidRDefault="00A25D6A" w:rsidP="00A31C29">
      <w:pPr>
        <w:pStyle w:val="Content"/>
        <w:numPr>
          <w:ilvl w:val="0"/>
          <w:numId w:val="29"/>
        </w:numPr>
      </w:pPr>
      <w:r w:rsidRPr="00AE655A">
        <w:t>Motivation</w:t>
      </w:r>
    </w:p>
    <w:p w14:paraId="2F0E2AC5" w14:textId="01341F7F" w:rsidR="00B35325" w:rsidRPr="00AE655A" w:rsidRDefault="00A61F7D" w:rsidP="00A31C29">
      <w:pPr>
        <w:pStyle w:val="Content"/>
        <w:numPr>
          <w:ilvl w:val="0"/>
          <w:numId w:val="29"/>
        </w:numPr>
      </w:pPr>
      <w:r w:rsidRPr="00AE655A">
        <w:t>Marketing</w:t>
      </w:r>
    </w:p>
    <w:p w14:paraId="3F656DAE" w14:textId="6F94AE0F" w:rsidR="00A61F7D" w:rsidRPr="00AE655A" w:rsidRDefault="00A61F7D" w:rsidP="00A31C29">
      <w:pPr>
        <w:pStyle w:val="Content"/>
        <w:numPr>
          <w:ilvl w:val="0"/>
          <w:numId w:val="29"/>
        </w:numPr>
      </w:pPr>
      <w:r w:rsidRPr="00AE655A">
        <w:t>Social accept</w:t>
      </w:r>
    </w:p>
    <w:p w14:paraId="5907B07A" w14:textId="4C034545" w:rsidR="00A61F7D" w:rsidRPr="00AE655A" w:rsidRDefault="00A61F7D" w:rsidP="00A61F7D">
      <w:pPr>
        <w:pStyle w:val="Content"/>
      </w:pPr>
    </w:p>
    <w:p w14:paraId="7CBE9FB2" w14:textId="000AB28C" w:rsidR="00F94FB0" w:rsidRPr="00AE655A" w:rsidRDefault="00F94FB0" w:rsidP="00A61F7D">
      <w:pPr>
        <w:pStyle w:val="Content"/>
      </w:pPr>
      <w:r w:rsidRPr="00AE655A">
        <w:t>Yderligere blev</w:t>
      </w:r>
      <w:r w:rsidR="00AF76E3" w:rsidRPr="00AE655A">
        <w:t xml:space="preserve"> områderne inddelt i Interessenter</w:t>
      </w:r>
    </w:p>
    <w:p w14:paraId="357067D9" w14:textId="338877DC" w:rsidR="007E25A5" w:rsidRPr="00AE655A" w:rsidRDefault="007E25A5" w:rsidP="00A61F7D">
      <w:pPr>
        <w:pStyle w:val="Content"/>
      </w:pPr>
    </w:p>
    <w:p w14:paraId="3C4B2CCF" w14:textId="152E8049" w:rsidR="00AF76E3" w:rsidRPr="00AE655A" w:rsidRDefault="00600119" w:rsidP="00AF76E3">
      <w:pPr>
        <w:pStyle w:val="Content"/>
        <w:numPr>
          <w:ilvl w:val="0"/>
          <w:numId w:val="30"/>
        </w:numPr>
      </w:pPr>
      <w:r w:rsidRPr="00AE655A">
        <w:t>Forbrugeren</w:t>
      </w:r>
    </w:p>
    <w:p w14:paraId="09F67D9F" w14:textId="5F565CA2" w:rsidR="00600119" w:rsidRPr="00AE655A" w:rsidRDefault="00600119" w:rsidP="00AF76E3">
      <w:pPr>
        <w:pStyle w:val="Content"/>
        <w:numPr>
          <w:ilvl w:val="0"/>
          <w:numId w:val="30"/>
        </w:numPr>
      </w:pPr>
      <w:r w:rsidRPr="00AE655A">
        <w:t>Virksomheden</w:t>
      </w:r>
    </w:p>
    <w:p w14:paraId="2E3F873A" w14:textId="1925772F" w:rsidR="00600119" w:rsidRPr="00AE655A" w:rsidRDefault="00600119" w:rsidP="00AF76E3">
      <w:pPr>
        <w:pStyle w:val="Content"/>
        <w:numPr>
          <w:ilvl w:val="0"/>
          <w:numId w:val="30"/>
        </w:numPr>
      </w:pPr>
      <w:r w:rsidRPr="00AE655A">
        <w:t>Egne prioriteter</w:t>
      </w:r>
    </w:p>
    <w:p w14:paraId="7B53E8D1" w14:textId="39352750" w:rsidR="00D05ABD" w:rsidRPr="00AE655A" w:rsidRDefault="00D05ABD" w:rsidP="00D05ABD">
      <w:pPr>
        <w:pStyle w:val="Content"/>
        <w:numPr>
          <w:ilvl w:val="0"/>
          <w:numId w:val="30"/>
        </w:numPr>
      </w:pPr>
      <w:r w:rsidRPr="00AE655A">
        <w:t xml:space="preserve">Eksterne </w:t>
      </w:r>
      <w:r w:rsidR="004578E0" w:rsidRPr="00AE655A">
        <w:t>Interessenter</w:t>
      </w:r>
    </w:p>
    <w:p w14:paraId="69F3C476" w14:textId="77B5E736" w:rsidR="001D7D8A" w:rsidRPr="00AE655A" w:rsidRDefault="001D7D8A" w:rsidP="001E55CD">
      <w:pPr>
        <w:jc w:val="center"/>
      </w:pPr>
    </w:p>
    <w:p w14:paraId="5294A61F" w14:textId="59D6ADE3" w:rsidR="00D308A8" w:rsidRPr="00AE655A" w:rsidRDefault="00D308A8" w:rsidP="00D308A8">
      <w:pPr>
        <w:spacing w:line="240" w:lineRule="auto"/>
        <w:jc w:val="center"/>
        <w:rPr>
          <w:rFonts w:ascii="Times New Roman" w:eastAsia="Times New Roman" w:hAnsi="Times New Roman" w:cs="Times New Roman"/>
          <w:b w:val="0"/>
          <w:color w:val="auto"/>
          <w:sz w:val="24"/>
          <w:szCs w:val="24"/>
          <w:lang w:eastAsia="en-DK"/>
        </w:rPr>
      </w:pPr>
    </w:p>
    <w:p w14:paraId="77D3B1E4" w14:textId="065B999F" w:rsidR="005B289E" w:rsidRPr="00AE655A" w:rsidRDefault="005B289E" w:rsidP="00D308A8">
      <w:pPr>
        <w:jc w:val="center"/>
      </w:pPr>
    </w:p>
    <w:p w14:paraId="0506EA0D" w14:textId="3CF436C3" w:rsidR="004E245E" w:rsidRPr="00AE655A" w:rsidRDefault="004E245E" w:rsidP="004E245E"/>
    <w:p w14:paraId="7BB58CFA" w14:textId="34921607" w:rsidR="00AF24F9" w:rsidRPr="00AE655A" w:rsidRDefault="00AF24F9" w:rsidP="004E245E"/>
    <w:p w14:paraId="4337C906" w14:textId="7D05A3D6" w:rsidR="00AF24F9" w:rsidRPr="00AE655A" w:rsidRDefault="00AF24F9" w:rsidP="004E245E"/>
    <w:p w14:paraId="1DCE970D" w14:textId="421DEA42" w:rsidR="00AF24F9" w:rsidRPr="00AE655A" w:rsidRDefault="00AF24F9" w:rsidP="004E245E"/>
    <w:p w14:paraId="0642793B" w14:textId="20B3493A" w:rsidR="00AF24F9" w:rsidRPr="00AE655A" w:rsidRDefault="00AF24F9" w:rsidP="004E245E"/>
    <w:p w14:paraId="190CFD1B" w14:textId="1F51E161" w:rsidR="00AF24F9" w:rsidRPr="00AE655A" w:rsidRDefault="00AF24F9" w:rsidP="004E245E"/>
    <w:p w14:paraId="23401211" w14:textId="173AE63A" w:rsidR="00AF24F9" w:rsidRPr="00AE655A" w:rsidRDefault="00AF24F9" w:rsidP="004E245E"/>
    <w:p w14:paraId="499EF8C4" w14:textId="7EE75929" w:rsidR="00AF24F9" w:rsidRPr="00AE655A" w:rsidRDefault="00AF24F9" w:rsidP="004E245E"/>
    <w:p w14:paraId="0C547AB3" w14:textId="6A7B1199" w:rsidR="00AF24F9" w:rsidRPr="00AE655A" w:rsidRDefault="00AF24F9" w:rsidP="004E245E"/>
    <w:p w14:paraId="0E5F1744" w14:textId="4F9E1025" w:rsidR="00AF24F9" w:rsidRPr="00AE655A" w:rsidRDefault="00AF24F9" w:rsidP="004E245E"/>
    <w:p w14:paraId="7DDE4144" w14:textId="17BB1ABC" w:rsidR="00AF24F9" w:rsidRDefault="00AF24F9" w:rsidP="004E245E"/>
    <w:p w14:paraId="0319EE01" w14:textId="77777777" w:rsidR="00FE5C37" w:rsidRPr="00AE655A" w:rsidRDefault="00FE5C37" w:rsidP="004E245E"/>
    <w:p w14:paraId="220704B6" w14:textId="205DB981" w:rsidR="00FE5C37" w:rsidRPr="00FE5C37" w:rsidRDefault="004444CE" w:rsidP="00FE5C37">
      <w:pPr>
        <w:pStyle w:val="Heading2"/>
        <w:pBdr>
          <w:bottom w:val="single" w:sz="6" w:space="1" w:color="auto"/>
        </w:pBdr>
        <w:rPr>
          <w:lang w:eastAsia="en-DK"/>
        </w:rPr>
      </w:pPr>
      <w:bookmarkStart w:id="12" w:name="_Toc53525160"/>
      <w:r w:rsidRPr="00AE655A">
        <w:rPr>
          <w:lang w:eastAsia="en-DK"/>
        </w:rPr>
        <w:lastRenderedPageBreak/>
        <w:t>SWOT</w:t>
      </w:r>
      <w:bookmarkEnd w:id="12"/>
    </w:p>
    <w:p w14:paraId="5BC7055E" w14:textId="77777777" w:rsidR="00FE5C37" w:rsidRDefault="00FE5C37" w:rsidP="001675E0">
      <w:pPr>
        <w:pStyle w:val="Content"/>
        <w:rPr>
          <w:lang w:eastAsia="en-DK"/>
        </w:rPr>
      </w:pPr>
    </w:p>
    <w:p w14:paraId="2CDE19AC" w14:textId="46A24F3F" w:rsidR="00BC4DDB" w:rsidRPr="00AE655A" w:rsidRDefault="00841B95" w:rsidP="001675E0">
      <w:pPr>
        <w:pStyle w:val="Content"/>
        <w:rPr>
          <w:lang w:eastAsia="en-DK"/>
        </w:rPr>
      </w:pPr>
      <w:r w:rsidRPr="00AE655A">
        <w:rPr>
          <w:lang w:eastAsia="en-DK"/>
        </w:rPr>
        <w:t>Gennem vore</w:t>
      </w:r>
      <w:r w:rsidR="001675E0" w:rsidRPr="00AE655A">
        <w:rPr>
          <w:lang w:eastAsia="en-DK"/>
        </w:rPr>
        <w:t xml:space="preserve">s analyse af ovenstående research fandt vi </w:t>
      </w:r>
      <w:r w:rsidR="005B093D" w:rsidRPr="00AE655A">
        <w:rPr>
          <w:lang w:eastAsia="en-DK"/>
        </w:rPr>
        <w:t>frem til følgende</w:t>
      </w:r>
      <w:r w:rsidR="00BC4DDB" w:rsidRPr="00AE655A">
        <w:rPr>
          <w:lang w:eastAsia="en-DK"/>
        </w:rPr>
        <w:t>.</w:t>
      </w:r>
    </w:p>
    <w:p w14:paraId="1D432B6A" w14:textId="024C8054" w:rsidR="00561FF6" w:rsidRPr="00AE655A" w:rsidRDefault="00561FF6" w:rsidP="001675E0">
      <w:pPr>
        <w:pStyle w:val="Content"/>
        <w:rPr>
          <w:lang w:eastAsia="en-DK"/>
        </w:rPr>
      </w:pPr>
      <w:r w:rsidRPr="00AE655A">
        <w:rPr>
          <w:rFonts w:ascii="Arial" w:hAnsi="Arial" w:cs="Arial"/>
          <w:noProof/>
          <w:color w:val="000000"/>
          <w:sz w:val="22"/>
          <w:bdr w:val="none" w:sz="0" w:space="0" w:color="auto" w:frame="1"/>
        </w:rPr>
        <w:drawing>
          <wp:inline distT="0" distB="0" distL="0" distR="0" wp14:anchorId="1455E48B" wp14:editId="3056B37F">
            <wp:extent cx="5892261" cy="397764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4">
                      <a:extLst>
                        <a:ext uri="{28A0092B-C50C-407E-A947-70E740481C1C}">
                          <a14:useLocalDpi xmlns:a14="http://schemas.microsoft.com/office/drawing/2010/main" val="0"/>
                        </a:ext>
                      </a:extLst>
                    </a:blip>
                    <a:srcRect l="4457" t="10259" r="4713" b="9417"/>
                    <a:stretch/>
                  </pic:blipFill>
                  <pic:spPr bwMode="auto">
                    <a:xfrm>
                      <a:off x="0" y="0"/>
                      <a:ext cx="5993809" cy="4046191"/>
                    </a:xfrm>
                    <a:prstGeom prst="rect">
                      <a:avLst/>
                    </a:prstGeom>
                    <a:noFill/>
                    <a:ln>
                      <a:noFill/>
                    </a:ln>
                    <a:extLst>
                      <a:ext uri="{53640926-AAD7-44D8-BBD7-CCE9431645EC}">
                        <a14:shadowObscured xmlns:a14="http://schemas.microsoft.com/office/drawing/2010/main"/>
                      </a:ext>
                    </a:extLst>
                  </pic:spPr>
                </pic:pic>
              </a:graphicData>
            </a:graphic>
          </wp:inline>
        </w:drawing>
      </w:r>
    </w:p>
    <w:p w14:paraId="44188943" w14:textId="77777777" w:rsidR="00FE5C37" w:rsidRDefault="00FE5C37" w:rsidP="002916C0">
      <w:pPr>
        <w:pStyle w:val="Heading4"/>
        <w:rPr>
          <w:lang w:eastAsia="en-DK"/>
        </w:rPr>
        <w:sectPr w:rsidR="00FE5C37" w:rsidSect="005E0258">
          <w:headerReference w:type="default" r:id="rId35"/>
          <w:footerReference w:type="default" r:id="rId36"/>
          <w:headerReference w:type="first" r:id="rId37"/>
          <w:footerReference w:type="first" r:id="rId38"/>
          <w:pgSz w:w="12240" w:h="15840"/>
          <w:pgMar w:top="720" w:right="1152" w:bottom="720" w:left="1152" w:header="0" w:footer="288" w:gutter="0"/>
          <w:pgNumType w:start="1"/>
          <w:cols w:space="720"/>
          <w:titlePg/>
          <w:docGrid w:linePitch="382"/>
        </w:sectPr>
      </w:pPr>
    </w:p>
    <w:p w14:paraId="4748A8B8" w14:textId="77777777" w:rsidR="008C1E12" w:rsidRPr="00AE655A" w:rsidRDefault="008C1E12" w:rsidP="008D0439">
      <w:pPr>
        <w:pStyle w:val="Content"/>
        <w:rPr>
          <w:lang w:eastAsia="en-DK"/>
        </w:rPr>
      </w:pPr>
    </w:p>
    <w:p w14:paraId="0A0EECFD" w14:textId="48C27A44" w:rsidR="00BC4DDB" w:rsidRDefault="00763AA0" w:rsidP="008C1E12">
      <w:pPr>
        <w:pStyle w:val="Heading2"/>
        <w:pBdr>
          <w:bottom w:val="single" w:sz="6" w:space="1" w:color="auto"/>
        </w:pBdr>
      </w:pPr>
      <w:bookmarkStart w:id="13" w:name="_Toc53525161"/>
      <w:r w:rsidRPr="00AE655A">
        <w:t>TOWS</w:t>
      </w:r>
      <w:bookmarkEnd w:id="13"/>
    </w:p>
    <w:p w14:paraId="56CF7527" w14:textId="77777777" w:rsidR="00C52D52" w:rsidRPr="00C52D52" w:rsidRDefault="00C52D52" w:rsidP="00C52D52"/>
    <w:p w14:paraId="5734BE3E" w14:textId="0F80C009" w:rsidR="006C2FA0" w:rsidRPr="00AE655A" w:rsidRDefault="00094568" w:rsidP="002B6A7E">
      <w:pPr>
        <w:pStyle w:val="Content"/>
      </w:pPr>
      <w:r w:rsidRPr="00AE655A">
        <w:t xml:space="preserve">Gennem TOWS </w:t>
      </w:r>
      <w:r w:rsidR="00D636F1" w:rsidRPr="00AE655A">
        <w:t>har vi udarbejdet følgende handlingsplaner til afvikling over den måned vi har valgt at vores kampagne skal køre</w:t>
      </w:r>
      <w:r w:rsidR="00B73001" w:rsidRPr="00AE655A">
        <w:t>.</w:t>
      </w:r>
    </w:p>
    <w:p w14:paraId="2A044325" w14:textId="40937E35" w:rsidR="00B73001" w:rsidRPr="00AE655A" w:rsidRDefault="00B73001" w:rsidP="002B6A7E">
      <w:pPr>
        <w:pStyle w:val="Content"/>
      </w:pPr>
    </w:p>
    <w:p w14:paraId="5764A46B" w14:textId="4F9F0310" w:rsidR="00C52D52" w:rsidRPr="00C52D52" w:rsidRDefault="00FB54BF" w:rsidP="00C52D52">
      <w:pPr>
        <w:pStyle w:val="Heading4"/>
        <w:rPr>
          <w:color w:val="082A75" w:themeColor="text2"/>
        </w:rPr>
      </w:pPr>
      <w:bookmarkStart w:id="14" w:name="_Toc53525162"/>
      <w:r w:rsidRPr="00C52D52">
        <w:rPr>
          <w:color w:val="082A75" w:themeColor="text2"/>
        </w:rPr>
        <w:t>SO-</w:t>
      </w:r>
      <w:r w:rsidR="00727C55" w:rsidRPr="00C52D52">
        <w:rPr>
          <w:color w:val="082A75" w:themeColor="text2"/>
        </w:rPr>
        <w:t>TILTAG</w:t>
      </w:r>
      <w:bookmarkEnd w:id="14"/>
    </w:p>
    <w:p w14:paraId="12B8EA60" w14:textId="4B61A534" w:rsidR="00B924CD" w:rsidRPr="00AE655A" w:rsidRDefault="00FF43BE" w:rsidP="00FF43BE">
      <w:pPr>
        <w:pStyle w:val="Content"/>
        <w:numPr>
          <w:ilvl w:val="0"/>
          <w:numId w:val="9"/>
        </w:numPr>
      </w:pPr>
      <w:r w:rsidRPr="00AE655A">
        <w:t xml:space="preserve">Ved </w:t>
      </w:r>
      <w:r w:rsidR="00A72F12" w:rsidRPr="00AE655A">
        <w:t xml:space="preserve">Tuborgs genkendelig brand og </w:t>
      </w:r>
      <w:r w:rsidR="00687214" w:rsidRPr="00AE655A">
        <w:t xml:space="preserve">allerede grundlagte profil </w:t>
      </w:r>
      <w:r w:rsidR="002712F2" w:rsidRPr="00AE655A">
        <w:t>om at drikke med respekt</w:t>
      </w:r>
      <w:r w:rsidR="00266E2E" w:rsidRPr="00AE655A">
        <w:t xml:space="preserve"> vil vi lave en kampagne rettet mod </w:t>
      </w:r>
      <w:r w:rsidR="00FB5769" w:rsidRPr="00AE655A">
        <w:t>de socialt ansvarlige og dem med en aktiv hverdag.</w:t>
      </w:r>
    </w:p>
    <w:p w14:paraId="7C0BAA25" w14:textId="73CF37E7" w:rsidR="003329CD" w:rsidRDefault="003D5C3E" w:rsidP="00FF43BE">
      <w:pPr>
        <w:pStyle w:val="Content"/>
        <w:numPr>
          <w:ilvl w:val="0"/>
          <w:numId w:val="9"/>
        </w:numPr>
      </w:pPr>
      <w:r w:rsidRPr="00AE655A">
        <w:t xml:space="preserve">Kampagnens videomateriale </w:t>
      </w:r>
      <w:r w:rsidR="00BE2D99" w:rsidRPr="00AE655A">
        <w:t>vil være rettet mod</w:t>
      </w:r>
      <w:r w:rsidR="0026617B" w:rsidRPr="00AE655A">
        <w:t xml:space="preserve"> mulighederne til hverdag og fest (og ikke mindst dagen efter)</w:t>
      </w:r>
      <w:r w:rsidR="00DF7191" w:rsidRPr="00AE655A">
        <w:t xml:space="preserve"> i at drikke Tuborg Nul.</w:t>
      </w:r>
    </w:p>
    <w:p w14:paraId="6FA09A8B" w14:textId="77777777" w:rsidR="00C52D52" w:rsidRPr="00AE655A" w:rsidRDefault="00C52D52" w:rsidP="00C52D52">
      <w:pPr>
        <w:pStyle w:val="Content"/>
        <w:ind w:left="720"/>
      </w:pPr>
    </w:p>
    <w:p w14:paraId="3B58B537" w14:textId="02CE26CB" w:rsidR="00040AA7" w:rsidRPr="00AE655A" w:rsidRDefault="00040AA7" w:rsidP="00040AA7">
      <w:pPr>
        <w:pStyle w:val="Heading4"/>
        <w:rPr>
          <w:rStyle w:val="ContentChar"/>
        </w:rPr>
      </w:pPr>
      <w:bookmarkStart w:id="15" w:name="_Toc53525163"/>
      <w:r w:rsidRPr="00AE655A">
        <w:t>WO-</w:t>
      </w:r>
      <w:r w:rsidR="00727C55" w:rsidRPr="00AE655A">
        <w:t>TILTAG</w:t>
      </w:r>
      <w:bookmarkEnd w:id="15"/>
    </w:p>
    <w:p w14:paraId="7F9456F1" w14:textId="03528E5A" w:rsidR="00052D34" w:rsidRPr="00AE655A" w:rsidRDefault="002D57A4" w:rsidP="0070343F">
      <w:pPr>
        <w:pStyle w:val="Content"/>
        <w:numPr>
          <w:ilvl w:val="0"/>
          <w:numId w:val="11"/>
        </w:numPr>
      </w:pPr>
      <w:r w:rsidRPr="00AE655A">
        <w:t>G</w:t>
      </w:r>
      <w:r w:rsidR="00D0525B" w:rsidRPr="00AE655A">
        <w:t xml:space="preserve">ennem brandets naturlige feminine udtryk vil vi styrke bevidstheden </w:t>
      </w:r>
      <w:proofErr w:type="gramStart"/>
      <w:r w:rsidR="00D0525B" w:rsidRPr="00AE655A">
        <w:t>omkring</w:t>
      </w:r>
      <w:proofErr w:type="gramEnd"/>
      <w:r w:rsidR="00D0525B" w:rsidRPr="00AE655A">
        <w:t xml:space="preserve"> Tuborg Nul</w:t>
      </w:r>
      <w:r w:rsidR="00EB7DBC" w:rsidRPr="00AE655A">
        <w:t xml:space="preserve"> ved at sigte efter sundhedssegmentet ved at tydeliggøre fordelene</w:t>
      </w:r>
      <w:r w:rsidR="00D472DE" w:rsidRPr="00AE655A">
        <w:t xml:space="preserve">. </w:t>
      </w:r>
    </w:p>
    <w:p w14:paraId="22707CEA" w14:textId="49FEADC7" w:rsidR="00916B33" w:rsidRPr="00AE655A" w:rsidRDefault="00880CD5" w:rsidP="0070343F">
      <w:pPr>
        <w:pStyle w:val="Content"/>
        <w:numPr>
          <w:ilvl w:val="0"/>
          <w:numId w:val="11"/>
        </w:numPr>
      </w:pPr>
      <w:r w:rsidRPr="00AE655A">
        <w:lastRenderedPageBreak/>
        <w:t xml:space="preserve">Det naturligt lave kalorieindhold kan med fordel </w:t>
      </w:r>
      <w:r w:rsidR="00F103CF" w:rsidRPr="00AE655A">
        <w:t>tages med i en oplysningskampagne</w:t>
      </w:r>
      <w:r w:rsidR="00916B33" w:rsidRPr="00AE655A">
        <w:t>.</w:t>
      </w:r>
    </w:p>
    <w:p w14:paraId="112BC5CD" w14:textId="322F853C" w:rsidR="00880CD5" w:rsidRPr="00AE655A" w:rsidRDefault="00916B33" w:rsidP="0070343F">
      <w:pPr>
        <w:pStyle w:val="Content"/>
        <w:numPr>
          <w:ilvl w:val="0"/>
          <w:numId w:val="11"/>
        </w:numPr>
      </w:pPr>
      <w:r w:rsidRPr="00AE655A">
        <w:t>Vi vil</w:t>
      </w:r>
      <w:r w:rsidR="00AD0B6B" w:rsidRPr="00AE655A">
        <w:t xml:space="preserve"> omvende rygtet som et erstatningsprodukt</w:t>
      </w:r>
      <w:r w:rsidRPr="00AE655A">
        <w:t xml:space="preserve"> til noget positivt ved </w:t>
      </w:r>
      <w:r w:rsidR="00040F8C" w:rsidRPr="00AE655A">
        <w:t>at oplyse om mulighederne i stedet for ulemperne ved at drikke AFB</w:t>
      </w:r>
      <w:r w:rsidR="002C7ED7" w:rsidRPr="00AE655A">
        <w:t>.</w:t>
      </w:r>
      <w:r w:rsidR="00C52D52">
        <w:br/>
      </w:r>
    </w:p>
    <w:p w14:paraId="41D4CDB4" w14:textId="7C3894C8" w:rsidR="002C7ED7" w:rsidRPr="00AE655A" w:rsidRDefault="002C7ED7" w:rsidP="002C7ED7">
      <w:pPr>
        <w:pStyle w:val="Heading4"/>
      </w:pPr>
      <w:bookmarkStart w:id="16" w:name="_Toc53525164"/>
      <w:r w:rsidRPr="00AE655A">
        <w:t>ST-</w:t>
      </w:r>
      <w:r w:rsidR="00727C55" w:rsidRPr="00AE655A">
        <w:t xml:space="preserve"> TILTAG</w:t>
      </w:r>
      <w:bookmarkEnd w:id="16"/>
    </w:p>
    <w:p w14:paraId="7A537D05" w14:textId="4AD65ACD" w:rsidR="002C7ED7" w:rsidRPr="00AE655A" w:rsidRDefault="000346B2" w:rsidP="002C7ED7">
      <w:pPr>
        <w:pStyle w:val="Content"/>
        <w:numPr>
          <w:ilvl w:val="0"/>
          <w:numId w:val="12"/>
        </w:numPr>
      </w:pPr>
      <w:r w:rsidRPr="00AE655A">
        <w:t>Med ekstra fokus på social ansvarlighed</w:t>
      </w:r>
      <w:r w:rsidR="00717850" w:rsidRPr="00AE655A">
        <w:t xml:space="preserve"> og </w:t>
      </w:r>
      <w:r w:rsidR="00D2490B" w:rsidRPr="00AE655A">
        <w:t>med</w:t>
      </w:r>
      <w:r w:rsidR="00717850" w:rsidRPr="00AE655A">
        <w:t xml:space="preserve"> brandets profil</w:t>
      </w:r>
      <w:r w:rsidR="00D2490B" w:rsidRPr="00AE655A">
        <w:t xml:space="preserve"> om at drikke med respekt vil vi gøre op med j</w:t>
      </w:r>
      <w:r w:rsidR="008B33DE" w:rsidRPr="00AE655A">
        <w:t>a</w:t>
      </w:r>
      <w:r w:rsidR="00D2490B" w:rsidRPr="00AE655A">
        <w:t>nteloven</w:t>
      </w:r>
      <w:r w:rsidR="008B33DE" w:rsidRPr="00AE655A">
        <w:t xml:space="preserve"> og vise det nu er markant mere socialt accepteret</w:t>
      </w:r>
      <w:r w:rsidR="00544C02" w:rsidRPr="00AE655A">
        <w:t xml:space="preserve"> at være den ansvarsfulde.</w:t>
      </w:r>
    </w:p>
    <w:p w14:paraId="696BE8C0" w14:textId="2C462F18" w:rsidR="00544C02" w:rsidRPr="00AE655A" w:rsidRDefault="00675A7B" w:rsidP="002C7ED7">
      <w:pPr>
        <w:pStyle w:val="Content"/>
        <w:numPr>
          <w:ilvl w:val="0"/>
          <w:numId w:val="12"/>
        </w:numPr>
      </w:pPr>
      <w:r w:rsidRPr="00AE655A">
        <w:t xml:space="preserve">Mulighederne med Tuborg Nul </w:t>
      </w:r>
      <w:r w:rsidR="008A6D92" w:rsidRPr="00AE655A">
        <w:t>bliver</w:t>
      </w:r>
      <w:r w:rsidR="00A601CB" w:rsidRPr="00AE655A">
        <w:t>,</w:t>
      </w:r>
      <w:r w:rsidR="008A6D92" w:rsidRPr="00AE655A">
        <w:t xml:space="preserve"> gennem promotion video og andet SoMe materiale</w:t>
      </w:r>
      <w:r w:rsidR="00E915C0" w:rsidRPr="00AE655A">
        <w:t xml:space="preserve"> </w:t>
      </w:r>
      <w:r w:rsidR="00C26AC5" w:rsidRPr="00AE655A">
        <w:t>fremlagt på en humoristisk og overraskende</w:t>
      </w:r>
      <w:r w:rsidR="00AD517F" w:rsidRPr="00AE655A">
        <w:t xml:space="preserve"> måde</w:t>
      </w:r>
      <w:r w:rsidR="00E915C0" w:rsidRPr="00AE655A">
        <w:t xml:space="preserve"> </w:t>
      </w:r>
      <w:r w:rsidR="00857A73" w:rsidRPr="00AE655A">
        <w:t xml:space="preserve">for at </w:t>
      </w:r>
      <w:r w:rsidR="00AD517F" w:rsidRPr="00AE655A">
        <w:t xml:space="preserve">bidrage til fremdriften af </w:t>
      </w:r>
      <w:r w:rsidR="00EE2A34" w:rsidRPr="00AE655A">
        <w:t>den begyndende trend</w:t>
      </w:r>
      <w:r w:rsidR="00A66C50" w:rsidRPr="00AE655A">
        <w:t xml:space="preserve"> i</w:t>
      </w:r>
      <w:r w:rsidR="00C9709C" w:rsidRPr="00AE655A">
        <w:t>ndenfor</w:t>
      </w:r>
      <w:r w:rsidR="00A66C50" w:rsidRPr="00AE655A">
        <w:t xml:space="preserve"> AFB</w:t>
      </w:r>
      <w:r w:rsidR="00C9709C" w:rsidRPr="00AE655A">
        <w:t>.</w:t>
      </w:r>
    </w:p>
    <w:p w14:paraId="7B882DD1" w14:textId="106E31E7" w:rsidR="00C9709C" w:rsidRPr="00AE655A" w:rsidRDefault="00C9709C" w:rsidP="002C7ED7">
      <w:pPr>
        <w:pStyle w:val="Content"/>
        <w:numPr>
          <w:ilvl w:val="0"/>
          <w:numId w:val="12"/>
        </w:numPr>
      </w:pPr>
      <w:r w:rsidRPr="00AE655A">
        <w:t xml:space="preserve">Du er noget, du skal noget, du vil noget, du </w:t>
      </w:r>
      <w:proofErr w:type="spellStart"/>
      <w:r w:rsidRPr="00AE655A">
        <w:t>ka</w:t>
      </w:r>
      <w:proofErr w:type="spellEnd"/>
      <w:r w:rsidRPr="00AE655A">
        <w:t>’ noget</w:t>
      </w:r>
      <w:r w:rsidR="007D22D4" w:rsidRPr="00AE655A">
        <w:t xml:space="preserve"> – Og det er </w:t>
      </w:r>
      <w:r w:rsidR="00882719" w:rsidRPr="00AE655A">
        <w:t>pissefedt</w:t>
      </w:r>
      <w:r w:rsidR="007D22D4" w:rsidRPr="00AE655A">
        <w:t>!</w:t>
      </w:r>
      <w:r w:rsidR="00C52D52">
        <w:br/>
      </w:r>
    </w:p>
    <w:p w14:paraId="2C765B2D" w14:textId="59FFD04F" w:rsidR="004B37A0" w:rsidRPr="00AE655A" w:rsidRDefault="00A1255D" w:rsidP="004B37A0">
      <w:pPr>
        <w:pStyle w:val="Heading4"/>
      </w:pPr>
      <w:bookmarkStart w:id="17" w:name="_Toc53525165"/>
      <w:r w:rsidRPr="00AE655A">
        <w:t>WT-</w:t>
      </w:r>
      <w:r w:rsidR="00727C55" w:rsidRPr="00AE655A">
        <w:t xml:space="preserve"> TILTAG</w:t>
      </w:r>
      <w:bookmarkEnd w:id="17"/>
    </w:p>
    <w:p w14:paraId="7134AA73" w14:textId="77777777" w:rsidR="00A1255D" w:rsidRPr="00AE655A" w:rsidRDefault="00C52D52" w:rsidP="00A1255D">
      <w:pPr>
        <w:pStyle w:val="Content"/>
        <w:numPr>
          <w:ilvl w:val="0"/>
          <w:numId w:val="13"/>
        </w:numPr>
      </w:pPr>
      <w:r w:rsidRPr="00AE655A">
        <w:rPr>
          <w:rFonts w:ascii="Arial" w:hAnsi="Arial" w:cs="Arial"/>
          <w:noProof/>
          <w:color w:val="000000"/>
          <w:bdr w:val="none" w:sz="0" w:space="0" w:color="auto" w:frame="1"/>
        </w:rPr>
        <w:drawing>
          <wp:anchor distT="0" distB="0" distL="114300" distR="114300" simplePos="0" relativeHeight="251528704" behindDoc="0" locked="0" layoutInCell="1" allowOverlap="1" wp14:anchorId="5EF5DDD7" wp14:editId="70585FB5">
            <wp:simplePos x="0" y="0"/>
            <wp:positionH relativeFrom="margin">
              <wp:posOffset>851535</wp:posOffset>
            </wp:positionH>
            <wp:positionV relativeFrom="paragraph">
              <wp:posOffset>224155</wp:posOffset>
            </wp:positionV>
            <wp:extent cx="4573905" cy="5799455"/>
            <wp:effectExtent l="0" t="3175"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8838" r="11829"/>
                    <a:stretch/>
                  </pic:blipFill>
                  <pic:spPr bwMode="auto">
                    <a:xfrm rot="16200000">
                      <a:off x="0" y="0"/>
                      <a:ext cx="4573905" cy="5799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6435" w:rsidRPr="00AE655A">
        <w:t>Konkurrenters</w:t>
      </w:r>
      <w:r w:rsidR="00E335AB" w:rsidRPr="00AE655A">
        <w:t xml:space="preserve"> omfattende indsats på </w:t>
      </w:r>
      <w:proofErr w:type="gramStart"/>
      <w:r w:rsidR="00E335AB" w:rsidRPr="00AE655A">
        <w:t>AFB området</w:t>
      </w:r>
      <w:proofErr w:type="gramEnd"/>
      <w:r w:rsidR="00E335AB" w:rsidRPr="00AE655A">
        <w:t xml:space="preserve"> </w:t>
      </w:r>
      <w:r w:rsidR="00D56F15" w:rsidRPr="00AE655A">
        <w:t>har nedsat behovet for intensivt oplysnings</w:t>
      </w:r>
      <w:r w:rsidR="00E72E04" w:rsidRPr="00AE655A">
        <w:t xml:space="preserve"> arbejde i forbindelse med afmystificering af konceptet alkoholfri øl</w:t>
      </w:r>
      <w:r w:rsidR="00FB3E5F" w:rsidRPr="00AE655A">
        <w:t>,</w:t>
      </w:r>
      <w:r w:rsidR="009F335E" w:rsidRPr="00AE655A">
        <w:t xml:space="preserve"> så der kan fokuseres på brand og individuelt produkt i vores markedsføring.</w:t>
      </w:r>
    </w:p>
    <w:p w14:paraId="1CAAF0DE" w14:textId="738C4A67" w:rsidR="00C750FA" w:rsidRPr="00AE655A" w:rsidRDefault="00C750FA" w:rsidP="002B6A7E">
      <w:pPr>
        <w:pStyle w:val="Content"/>
      </w:pPr>
    </w:p>
    <w:p w14:paraId="340B6566" w14:textId="095CA31C" w:rsidR="001C163F" w:rsidRDefault="00565619" w:rsidP="00C52D52">
      <w:pPr>
        <w:pStyle w:val="Heading2"/>
        <w:pBdr>
          <w:bottom w:val="single" w:sz="6" w:space="1" w:color="auto"/>
        </w:pBdr>
      </w:pPr>
      <w:bookmarkStart w:id="18" w:name="_Toc53525166"/>
      <w:r w:rsidRPr="00C52D52">
        <w:t>BUSINESS MODEL CANVAS</w:t>
      </w:r>
      <w:bookmarkEnd w:id="18"/>
    </w:p>
    <w:p w14:paraId="343DDC36" w14:textId="77777777" w:rsidR="001C163F" w:rsidRPr="00AE655A" w:rsidRDefault="001C163F" w:rsidP="001C163F">
      <w:pPr>
        <w:spacing w:line="240" w:lineRule="auto"/>
        <w:rPr>
          <w:rFonts w:ascii="Times New Roman" w:eastAsia="Times New Roman" w:hAnsi="Times New Roman" w:cs="Times New Roman"/>
          <w:b w:val="0"/>
          <w:color w:val="auto"/>
          <w:sz w:val="24"/>
          <w:szCs w:val="24"/>
          <w:lang w:eastAsia="en-DK"/>
        </w:rPr>
      </w:pPr>
    </w:p>
    <w:p w14:paraId="4435DB82" w14:textId="18AF0094" w:rsidR="001C163F" w:rsidRPr="00AE655A" w:rsidRDefault="001C163F" w:rsidP="004C69C4">
      <w:pPr>
        <w:pStyle w:val="Content"/>
        <w:rPr>
          <w:lang w:eastAsia="en-DK"/>
        </w:rPr>
      </w:pPr>
      <w:r w:rsidRPr="00AE655A">
        <w:rPr>
          <w:lang w:eastAsia="en-DK"/>
        </w:rPr>
        <w:t xml:space="preserve">For at skabe overblik over hvordan vi skaber, giver og modtager værdi, har vi brugt business model </w:t>
      </w:r>
      <w:proofErr w:type="spellStart"/>
      <w:r w:rsidRPr="00AE655A">
        <w:rPr>
          <w:lang w:eastAsia="en-DK"/>
        </w:rPr>
        <w:t>canvas</w:t>
      </w:r>
      <w:proofErr w:type="spellEnd"/>
      <w:r w:rsidRPr="00AE655A">
        <w:rPr>
          <w:lang w:eastAsia="en-DK"/>
        </w:rPr>
        <w:t xml:space="preserve">. Vi har udviklet en model over hvordan Tuborg Nul skaber værdi, ved at bruge den højre side af </w:t>
      </w:r>
      <w:proofErr w:type="gramStart"/>
      <w:r w:rsidRPr="00AE655A">
        <w:rPr>
          <w:lang w:eastAsia="en-DK"/>
        </w:rPr>
        <w:t>BMC modellen</w:t>
      </w:r>
      <w:proofErr w:type="gramEnd"/>
      <w:r w:rsidRPr="00AE655A">
        <w:rPr>
          <w:lang w:eastAsia="en-DK"/>
        </w:rPr>
        <w:t>, da det er værdiskabelses halvdelen. Her fokuserede vi på følgende punkter:</w:t>
      </w:r>
    </w:p>
    <w:p w14:paraId="0CB5FD58" w14:textId="77777777" w:rsidR="00712373" w:rsidRPr="00AE655A" w:rsidRDefault="00712373" w:rsidP="004C69C4">
      <w:pPr>
        <w:pStyle w:val="Content"/>
        <w:rPr>
          <w:rFonts w:ascii="Times New Roman" w:hAnsi="Times New Roman" w:cs="Times New Roman"/>
          <w:color w:val="auto"/>
          <w:szCs w:val="24"/>
          <w:lang w:eastAsia="en-DK"/>
        </w:rPr>
      </w:pPr>
    </w:p>
    <w:p w14:paraId="78F1C9F0" w14:textId="15B5C362" w:rsidR="00D10EE6" w:rsidRPr="00AE655A" w:rsidRDefault="0019337E" w:rsidP="0019337E">
      <w:pPr>
        <w:pStyle w:val="Heading4"/>
        <w:rPr>
          <w:lang w:eastAsia="en-DK"/>
        </w:rPr>
      </w:pPr>
      <w:bookmarkStart w:id="19" w:name="_Toc53525167"/>
      <w:r w:rsidRPr="00AE655A">
        <w:rPr>
          <w:rStyle w:val="Heading3Char"/>
        </w:rPr>
        <w:t>VALUE PROPOSITION</w:t>
      </w:r>
      <w:bookmarkEnd w:id="19"/>
    </w:p>
    <w:p w14:paraId="7BBF15DC" w14:textId="77777777" w:rsidR="00C52D52" w:rsidRDefault="001C163F" w:rsidP="004C69C4">
      <w:pPr>
        <w:pStyle w:val="Content"/>
        <w:rPr>
          <w:lang w:eastAsia="en-DK"/>
        </w:rPr>
      </w:pPr>
      <w:r w:rsidRPr="00AE655A">
        <w:rPr>
          <w:lang w:eastAsia="en-DK"/>
        </w:rPr>
        <w:t>Her undersøgte vi hvilke behov produktet opfylder hos forbrugeren og dermed hvilken værdi vi leverer til forbrugeren. </w:t>
      </w:r>
    </w:p>
    <w:p w14:paraId="13C5FD90" w14:textId="414789AE" w:rsidR="000D1D54" w:rsidRPr="00AE655A" w:rsidRDefault="00DF0FCA" w:rsidP="00C52D52">
      <w:pPr>
        <w:pStyle w:val="Content"/>
        <w:numPr>
          <w:ilvl w:val="0"/>
          <w:numId w:val="33"/>
        </w:numPr>
        <w:rPr>
          <w:lang w:eastAsia="en-DK"/>
        </w:rPr>
      </w:pPr>
      <w:r w:rsidRPr="00AE655A">
        <w:rPr>
          <w:lang w:eastAsia="en-DK"/>
        </w:rPr>
        <w:t>Værdier som kaloriefattig</w:t>
      </w:r>
      <w:r w:rsidR="004A298A" w:rsidRPr="00AE655A">
        <w:rPr>
          <w:lang w:eastAsia="en-DK"/>
        </w:rPr>
        <w:t xml:space="preserve"> og mulighed for </w:t>
      </w:r>
      <w:proofErr w:type="gramStart"/>
      <w:r w:rsidR="004A298A" w:rsidRPr="00AE655A">
        <w:rPr>
          <w:lang w:eastAsia="en-DK"/>
        </w:rPr>
        <w:t>eksempelvis</w:t>
      </w:r>
      <w:proofErr w:type="gramEnd"/>
      <w:r w:rsidR="004A298A" w:rsidRPr="00AE655A">
        <w:rPr>
          <w:lang w:eastAsia="en-DK"/>
        </w:rPr>
        <w:t xml:space="preserve"> at kunne køre bil eller udøve sport</w:t>
      </w:r>
      <w:r w:rsidR="009478A9" w:rsidRPr="00AE655A">
        <w:rPr>
          <w:lang w:eastAsia="en-DK"/>
        </w:rPr>
        <w:t xml:space="preserve"> kom i fokus og bidrog til vores </w:t>
      </w:r>
      <w:r w:rsidR="00594CC1" w:rsidRPr="00AE655A">
        <w:rPr>
          <w:lang w:eastAsia="en-DK"/>
        </w:rPr>
        <w:t>kampagnevalg</w:t>
      </w:r>
      <w:r w:rsidR="009478A9" w:rsidRPr="00AE655A">
        <w:rPr>
          <w:lang w:eastAsia="en-DK"/>
        </w:rPr>
        <w:t>.</w:t>
      </w:r>
    </w:p>
    <w:p w14:paraId="263479CB" w14:textId="77777777" w:rsidR="009478A9" w:rsidRPr="00AE655A" w:rsidRDefault="009478A9" w:rsidP="004C69C4">
      <w:pPr>
        <w:pStyle w:val="Content"/>
        <w:rPr>
          <w:rFonts w:ascii="Times New Roman" w:hAnsi="Times New Roman" w:cs="Times New Roman"/>
          <w:color w:val="auto"/>
          <w:szCs w:val="24"/>
          <w:lang w:eastAsia="en-DK"/>
        </w:rPr>
      </w:pPr>
    </w:p>
    <w:p w14:paraId="0C56046F" w14:textId="10E2ABD6" w:rsidR="001E02B8" w:rsidRPr="00AE655A" w:rsidRDefault="003A3591" w:rsidP="003A3591">
      <w:pPr>
        <w:pStyle w:val="Heading4"/>
        <w:rPr>
          <w:lang w:eastAsia="en-DK"/>
        </w:rPr>
      </w:pPr>
      <w:bookmarkStart w:id="20" w:name="_Toc53525168"/>
      <w:r w:rsidRPr="00AE655A">
        <w:rPr>
          <w:rStyle w:val="Heading3Char"/>
        </w:rPr>
        <w:t>CUSTOMER SEGMENTS</w:t>
      </w:r>
      <w:bookmarkEnd w:id="20"/>
    </w:p>
    <w:p w14:paraId="3E13FC9A" w14:textId="77777777" w:rsidR="00C52D52" w:rsidRDefault="001C163F" w:rsidP="00E56DD5">
      <w:pPr>
        <w:pStyle w:val="Content"/>
        <w:rPr>
          <w:rFonts w:ascii="Arial" w:hAnsi="Arial" w:cs="Arial"/>
          <w:color w:val="000000"/>
          <w:sz w:val="22"/>
          <w:bdr w:val="none" w:sz="0" w:space="0" w:color="auto" w:frame="1"/>
        </w:rPr>
      </w:pPr>
      <w:r w:rsidRPr="00AE655A">
        <w:rPr>
          <w:lang w:eastAsia="en-DK"/>
        </w:rPr>
        <w:t>Vi definerer her hvem der har det største behov for produktet, og hvem produktet vil skabe mest værdi hos.</w:t>
      </w:r>
      <w:r w:rsidR="00AC7476" w:rsidRPr="00AE655A">
        <w:rPr>
          <w:rFonts w:ascii="Arial" w:hAnsi="Arial" w:cs="Arial"/>
          <w:color w:val="000000"/>
          <w:sz w:val="22"/>
          <w:bdr w:val="none" w:sz="0" w:space="0" w:color="auto" w:frame="1"/>
        </w:rPr>
        <w:t xml:space="preserve"> </w:t>
      </w:r>
    </w:p>
    <w:p w14:paraId="68032BFC" w14:textId="61536221" w:rsidR="002331FF" w:rsidRPr="00C52D52" w:rsidRDefault="002331FF" w:rsidP="00C52D52">
      <w:pPr>
        <w:pStyle w:val="Content"/>
        <w:numPr>
          <w:ilvl w:val="0"/>
          <w:numId w:val="32"/>
        </w:numPr>
        <w:rPr>
          <w:rFonts w:ascii="Arial" w:hAnsi="Arial" w:cs="Arial"/>
          <w:color w:val="000000"/>
          <w:sz w:val="22"/>
          <w:bdr w:val="none" w:sz="0" w:space="0" w:color="auto" w:frame="1"/>
        </w:rPr>
      </w:pPr>
      <w:r w:rsidRPr="00AE655A">
        <w:t>Her ramte vores fokus</w:t>
      </w:r>
      <w:r w:rsidR="00E56DD5" w:rsidRPr="00AE655A">
        <w:t xml:space="preserve"> </w:t>
      </w:r>
      <w:r w:rsidR="00CA1DC9" w:rsidRPr="00AE655A">
        <w:t>de mellemrige, sportsligt aktive</w:t>
      </w:r>
      <w:r w:rsidR="001F658B" w:rsidRPr="00AE655A">
        <w:t xml:space="preserve"> som har brug for at være på, og friske dagen derpå</w:t>
      </w:r>
      <w:r w:rsidR="008D56D3" w:rsidRPr="00AE655A">
        <w:t xml:space="preserve">. </w:t>
      </w:r>
      <w:r w:rsidR="007A3EE2" w:rsidRPr="00AE655A">
        <w:t>Segmentet</w:t>
      </w:r>
      <w:r w:rsidR="009E6AF7" w:rsidRPr="00AE655A">
        <w:t xml:space="preserve"> der tænker på økologi og sundhed var et åbenlyst valg.</w:t>
      </w:r>
    </w:p>
    <w:p w14:paraId="4BFBEA2A" w14:textId="1D1D5C79" w:rsidR="001E02B8" w:rsidRPr="00AE655A" w:rsidRDefault="001E02B8" w:rsidP="004C69C4">
      <w:pPr>
        <w:pStyle w:val="Content"/>
        <w:rPr>
          <w:rFonts w:ascii="Times New Roman" w:hAnsi="Times New Roman" w:cs="Times New Roman"/>
          <w:color w:val="auto"/>
          <w:szCs w:val="24"/>
          <w:lang w:eastAsia="en-DK"/>
        </w:rPr>
      </w:pPr>
    </w:p>
    <w:p w14:paraId="31324EC6" w14:textId="6A8ED5DA" w:rsidR="001C163F" w:rsidRPr="00AE655A" w:rsidRDefault="003A3591" w:rsidP="003A3591">
      <w:pPr>
        <w:pStyle w:val="Heading4"/>
        <w:rPr>
          <w:lang w:eastAsia="en-DK"/>
        </w:rPr>
      </w:pPr>
      <w:bookmarkStart w:id="21" w:name="_Toc53525169"/>
      <w:r w:rsidRPr="00AE655A">
        <w:rPr>
          <w:rStyle w:val="Heading3Char"/>
        </w:rPr>
        <w:t>CUSTOMER RELATIONSHIPS</w:t>
      </w:r>
      <w:bookmarkEnd w:id="21"/>
    </w:p>
    <w:p w14:paraId="17419779" w14:textId="5404799D" w:rsidR="00E71604" w:rsidRPr="00AE655A" w:rsidRDefault="0037497A" w:rsidP="0037497A">
      <w:pPr>
        <w:pStyle w:val="Content"/>
        <w:rPr>
          <w:lang w:eastAsia="en-DK"/>
        </w:rPr>
      </w:pPr>
      <w:r w:rsidRPr="00AE655A">
        <w:rPr>
          <w:lang w:eastAsia="en-DK"/>
        </w:rPr>
        <w:t>Den folkelige stemning omkring Tuborg er allerede tydeligt impr</w:t>
      </w:r>
      <w:r w:rsidR="009408BE" w:rsidRPr="00AE655A">
        <w:rPr>
          <w:lang w:eastAsia="en-DK"/>
        </w:rPr>
        <w:t>i</w:t>
      </w:r>
      <w:r w:rsidRPr="00AE655A">
        <w:rPr>
          <w:lang w:eastAsia="en-DK"/>
        </w:rPr>
        <w:t>ntet i kundebasen</w:t>
      </w:r>
      <w:r w:rsidR="009408BE" w:rsidRPr="00AE655A">
        <w:rPr>
          <w:lang w:eastAsia="en-DK"/>
        </w:rPr>
        <w:t xml:space="preserve">, samt den markante blå farve spiller godt sammen </w:t>
      </w:r>
      <w:r w:rsidR="00411576" w:rsidRPr="00AE655A">
        <w:rPr>
          <w:lang w:eastAsia="en-DK"/>
        </w:rPr>
        <w:t xml:space="preserve">med Tuborgs øvrige sortiment. Vi har derfor </w:t>
      </w:r>
      <w:r w:rsidR="00E008D1" w:rsidRPr="00AE655A">
        <w:rPr>
          <w:lang w:eastAsia="en-DK"/>
        </w:rPr>
        <w:t xml:space="preserve">brugt den blå farve gennemgående i </w:t>
      </w:r>
      <w:r w:rsidR="006612D9" w:rsidRPr="00AE655A">
        <w:rPr>
          <w:lang w:eastAsia="en-DK"/>
        </w:rPr>
        <w:t>konceptet.</w:t>
      </w:r>
    </w:p>
    <w:p w14:paraId="4ABA55CD" w14:textId="73BC6832" w:rsidR="00F93EA0" w:rsidRPr="00AE655A" w:rsidRDefault="00280260" w:rsidP="00C52D52">
      <w:pPr>
        <w:pStyle w:val="Content"/>
        <w:numPr>
          <w:ilvl w:val="0"/>
          <w:numId w:val="31"/>
        </w:numPr>
        <w:rPr>
          <w:lang w:eastAsia="en-DK"/>
        </w:rPr>
      </w:pPr>
      <w:r w:rsidRPr="00AE655A">
        <w:rPr>
          <w:lang w:eastAsia="en-DK"/>
        </w:rPr>
        <w:t>Vi konkluderede at en sjov tilgang til reklamematerialet ville falde i god jord hos forbrugerne</w:t>
      </w:r>
      <w:r w:rsidR="00C47A72" w:rsidRPr="00AE655A">
        <w:rPr>
          <w:lang w:eastAsia="en-DK"/>
        </w:rPr>
        <w:t xml:space="preserve"> og har derfor valgt den tilgang til vores videoer.</w:t>
      </w:r>
    </w:p>
    <w:p w14:paraId="6CDD9DB7" w14:textId="77777777" w:rsidR="008907C5" w:rsidRPr="00AE655A" w:rsidRDefault="008907C5" w:rsidP="004C69C4">
      <w:pPr>
        <w:pStyle w:val="Content"/>
        <w:rPr>
          <w:rFonts w:ascii="Times New Roman" w:hAnsi="Times New Roman" w:cs="Times New Roman"/>
          <w:color w:val="auto"/>
          <w:szCs w:val="24"/>
          <w:lang w:eastAsia="en-DK"/>
        </w:rPr>
      </w:pPr>
    </w:p>
    <w:p w14:paraId="7204DA91" w14:textId="0DACCDCB" w:rsidR="001C163F" w:rsidRPr="00AE655A" w:rsidRDefault="003A3591" w:rsidP="003A3591">
      <w:pPr>
        <w:pStyle w:val="Heading4"/>
        <w:rPr>
          <w:lang w:eastAsia="en-DK"/>
        </w:rPr>
      </w:pPr>
      <w:bookmarkStart w:id="22" w:name="_Toc53525170"/>
      <w:r w:rsidRPr="00AE655A">
        <w:rPr>
          <w:lang w:eastAsia="en-DK"/>
        </w:rPr>
        <w:t>CHANNELS</w:t>
      </w:r>
      <w:bookmarkEnd w:id="22"/>
    </w:p>
    <w:p w14:paraId="54F64E90" w14:textId="37A7D022" w:rsidR="00C47A72" w:rsidRPr="00AE655A" w:rsidRDefault="00C47A72" w:rsidP="00C47A72">
      <w:pPr>
        <w:pStyle w:val="Content"/>
        <w:rPr>
          <w:lang w:eastAsia="en-DK"/>
        </w:rPr>
      </w:pPr>
      <w:r w:rsidRPr="00AE655A">
        <w:rPr>
          <w:lang w:eastAsia="en-DK"/>
        </w:rPr>
        <w:t xml:space="preserve">Af </w:t>
      </w:r>
      <w:proofErr w:type="spellStart"/>
      <w:r w:rsidRPr="00AE655A">
        <w:rPr>
          <w:lang w:eastAsia="en-DK"/>
        </w:rPr>
        <w:t>channels</w:t>
      </w:r>
      <w:proofErr w:type="spellEnd"/>
      <w:r w:rsidRPr="00AE655A">
        <w:rPr>
          <w:lang w:eastAsia="en-DK"/>
        </w:rPr>
        <w:t xml:space="preserve"> forventede vi at vores segment ville blive ramt gennem </w:t>
      </w:r>
      <w:proofErr w:type="spellStart"/>
      <w:r w:rsidRPr="00AE655A">
        <w:rPr>
          <w:lang w:eastAsia="en-DK"/>
        </w:rPr>
        <w:t>TV</w:t>
      </w:r>
      <w:r w:rsidR="00CF24BB" w:rsidRPr="00AE655A">
        <w:rPr>
          <w:lang w:eastAsia="en-DK"/>
        </w:rPr>
        <w:t>-reklamer</w:t>
      </w:r>
      <w:proofErr w:type="spellEnd"/>
      <w:r w:rsidR="00CF24BB" w:rsidRPr="00AE655A">
        <w:rPr>
          <w:lang w:eastAsia="en-DK"/>
        </w:rPr>
        <w:t>, SoMe</w:t>
      </w:r>
      <w:r w:rsidR="00BF704D" w:rsidRPr="00AE655A">
        <w:rPr>
          <w:lang w:eastAsia="en-DK"/>
        </w:rPr>
        <w:t xml:space="preserve"> grupper samt </w:t>
      </w:r>
      <w:proofErr w:type="spellStart"/>
      <w:r w:rsidR="001B3E49" w:rsidRPr="00AE655A">
        <w:rPr>
          <w:lang w:eastAsia="en-DK"/>
        </w:rPr>
        <w:t>livsstilmagasiner</w:t>
      </w:r>
      <w:proofErr w:type="spellEnd"/>
      <w:r w:rsidR="00004B23" w:rsidRPr="00AE655A">
        <w:rPr>
          <w:lang w:eastAsia="en-DK"/>
        </w:rPr>
        <w:t>.</w:t>
      </w:r>
      <w:r w:rsidR="00CF24BB" w:rsidRPr="00AE655A">
        <w:rPr>
          <w:lang w:eastAsia="en-DK"/>
        </w:rPr>
        <w:t xml:space="preserve"> </w:t>
      </w:r>
    </w:p>
    <w:p w14:paraId="5FE82A53" w14:textId="5D3E2A87" w:rsidR="00C750FA" w:rsidRDefault="00C750FA" w:rsidP="00C750FA"/>
    <w:p w14:paraId="34F25589" w14:textId="4FC8301A" w:rsidR="00C52D52" w:rsidRDefault="00C52D52" w:rsidP="00C750FA"/>
    <w:p w14:paraId="4DEA2C49" w14:textId="5209A189" w:rsidR="00C52D52" w:rsidRDefault="00C52D52" w:rsidP="00C750FA"/>
    <w:p w14:paraId="5686E354" w14:textId="7F15316B" w:rsidR="00C52D52" w:rsidRDefault="00C52D52" w:rsidP="00C750FA"/>
    <w:p w14:paraId="6B15D04D" w14:textId="311DD603" w:rsidR="00C52D52" w:rsidRDefault="00C52D52" w:rsidP="00C750FA"/>
    <w:p w14:paraId="60A7FC3E" w14:textId="25BBFA82" w:rsidR="00C52D52" w:rsidRDefault="00C52D52" w:rsidP="00C750FA"/>
    <w:p w14:paraId="378618AE" w14:textId="77777777" w:rsidR="00C52D52" w:rsidRPr="00AE655A" w:rsidRDefault="00C52D52" w:rsidP="00C750FA"/>
    <w:p w14:paraId="72C5291F" w14:textId="255A3A1F" w:rsidR="00451152" w:rsidRDefault="001A6666" w:rsidP="00C52D52">
      <w:pPr>
        <w:pStyle w:val="Heading2"/>
        <w:pBdr>
          <w:bottom w:val="single" w:sz="6" w:space="1" w:color="auto"/>
        </w:pBdr>
      </w:pPr>
      <w:bookmarkStart w:id="23" w:name="_Toc53525171"/>
      <w:r w:rsidRPr="00AE655A">
        <w:lastRenderedPageBreak/>
        <w:t>GOLDEN CIRCLE</w:t>
      </w:r>
      <w:bookmarkEnd w:id="23"/>
    </w:p>
    <w:p w14:paraId="6672CD63" w14:textId="77777777" w:rsidR="00C52D52" w:rsidRPr="00C52D52" w:rsidRDefault="00C52D52" w:rsidP="00C52D52"/>
    <w:p w14:paraId="421E176F" w14:textId="68C89719" w:rsidR="00C750FA" w:rsidRPr="00C52D52" w:rsidRDefault="00260D29" w:rsidP="001A6666">
      <w:pPr>
        <w:pStyle w:val="Content"/>
      </w:pPr>
      <w:r w:rsidRPr="00C52D52">
        <w:t xml:space="preserve">Ud fra Simon </w:t>
      </w:r>
      <w:proofErr w:type="spellStart"/>
      <w:r w:rsidRPr="00C52D52">
        <w:t>Sineks</w:t>
      </w:r>
      <w:proofErr w:type="spellEnd"/>
      <w:r w:rsidRPr="00C52D52">
        <w:t xml:space="preserve"> model om golden </w:t>
      </w:r>
      <w:proofErr w:type="spellStart"/>
      <w:r w:rsidRPr="00C52D52">
        <w:t>circle</w:t>
      </w:r>
      <w:proofErr w:type="spellEnd"/>
      <w:r w:rsidRPr="00C52D52">
        <w:t xml:space="preserve"> har vi inddelt vores konceptidé i </w:t>
      </w:r>
      <w:proofErr w:type="spellStart"/>
      <w:r w:rsidRPr="00C52D52">
        <w:t>why</w:t>
      </w:r>
      <w:proofErr w:type="spellEnd"/>
      <w:r w:rsidRPr="00C52D52">
        <w:t xml:space="preserve">, </w:t>
      </w:r>
      <w:proofErr w:type="spellStart"/>
      <w:r w:rsidRPr="00C52D52">
        <w:t>how</w:t>
      </w:r>
      <w:proofErr w:type="spellEnd"/>
      <w:r w:rsidRPr="00C52D52">
        <w:t xml:space="preserve"> og </w:t>
      </w:r>
      <w:proofErr w:type="spellStart"/>
      <w:r w:rsidRPr="00C52D52">
        <w:t>what</w:t>
      </w:r>
      <w:proofErr w:type="spellEnd"/>
      <w:r w:rsidRPr="00C52D52">
        <w:t>: </w:t>
      </w:r>
    </w:p>
    <w:p w14:paraId="1BF4F8A7" w14:textId="77777777" w:rsidR="00C750FA" w:rsidRPr="00AE655A" w:rsidRDefault="00C750FA" w:rsidP="00EC336F">
      <w:pPr>
        <w:pStyle w:val="Content"/>
      </w:pPr>
    </w:p>
    <w:p w14:paraId="68C5FC1E" w14:textId="55FC29CA" w:rsidR="00C750FA" w:rsidRDefault="00D83945" w:rsidP="00C52D52">
      <w:pPr>
        <w:pStyle w:val="Heading4"/>
        <w:rPr>
          <w:color w:val="082A75" w:themeColor="text2"/>
        </w:rPr>
      </w:pPr>
      <w:bookmarkStart w:id="24" w:name="_Toc53525172"/>
      <w:r w:rsidRPr="00C52D52">
        <w:rPr>
          <w:color w:val="082A75" w:themeColor="text2"/>
        </w:rPr>
        <w:t>WHY</w:t>
      </w:r>
      <w:bookmarkEnd w:id="24"/>
    </w:p>
    <w:p w14:paraId="45DC17C7" w14:textId="77777777" w:rsidR="00C52D52" w:rsidRPr="00C52D52" w:rsidRDefault="00C52D52" w:rsidP="00C52D52"/>
    <w:p w14:paraId="0E6605A2" w14:textId="77777777" w:rsidR="00C750FA" w:rsidRPr="00AE655A" w:rsidRDefault="00C750FA" w:rsidP="00EC336F">
      <w:pPr>
        <w:pStyle w:val="Content"/>
        <w:rPr>
          <w:b/>
          <w:bCs/>
        </w:rPr>
      </w:pPr>
      <w:r w:rsidRPr="00AE655A">
        <w:rPr>
          <w:b/>
          <w:bCs/>
        </w:rPr>
        <w:t xml:space="preserve">Der er muligheder i </w:t>
      </w:r>
      <w:proofErr w:type="spellStart"/>
      <w:r w:rsidRPr="00AE655A">
        <w:rPr>
          <w:b/>
          <w:bCs/>
        </w:rPr>
        <w:t>alkofri</w:t>
      </w:r>
      <w:proofErr w:type="spellEnd"/>
      <w:r w:rsidRPr="00AE655A">
        <w:rPr>
          <w:b/>
          <w:bCs/>
        </w:rPr>
        <w:t xml:space="preserve"> øl.</w:t>
      </w:r>
    </w:p>
    <w:p w14:paraId="7AF2DF8E" w14:textId="343EA0AA" w:rsidR="00C750FA" w:rsidRPr="00C52D52" w:rsidRDefault="00C750FA" w:rsidP="00EC336F">
      <w:pPr>
        <w:pStyle w:val="Content"/>
      </w:pPr>
      <w:r w:rsidRPr="00C52D52">
        <w:t xml:space="preserve">I stedet for at se den alkoholfrie øl som et fravalg af </w:t>
      </w:r>
      <w:proofErr w:type="spellStart"/>
      <w:r w:rsidRPr="00C52D52">
        <w:t>alkoholdig</w:t>
      </w:r>
      <w:proofErr w:type="spellEnd"/>
      <w:r w:rsidRPr="00C52D52">
        <w:t xml:space="preserve"> øl, ser vi en åbning for et væld af muligheder der følger med valget, udover dens smag. Profilen du identificerer dig med gennem det aktive valg, ikke at indtage alkohol, viser overskud, selvtillid og en person der hviler i sig selv med en spændende og aktiv hverdag og weekend sammen med familie og venner.</w:t>
      </w:r>
    </w:p>
    <w:p w14:paraId="61A675B1" w14:textId="77777777" w:rsidR="00007AA4" w:rsidRPr="00C52D52" w:rsidRDefault="00007AA4" w:rsidP="00EC336F">
      <w:pPr>
        <w:pStyle w:val="Content"/>
      </w:pPr>
    </w:p>
    <w:p w14:paraId="52774445" w14:textId="77777777" w:rsidR="00C750FA" w:rsidRPr="00C52D52" w:rsidRDefault="00C750FA" w:rsidP="00EC336F">
      <w:pPr>
        <w:pStyle w:val="Content"/>
        <w:rPr>
          <w:b/>
          <w:bCs/>
        </w:rPr>
      </w:pPr>
      <w:r w:rsidRPr="00C52D52">
        <w:rPr>
          <w:b/>
          <w:bCs/>
        </w:rPr>
        <w:t>Åben op for en hverdag og weekend fuld af fede muligheder.</w:t>
      </w:r>
    </w:p>
    <w:p w14:paraId="4482E44E" w14:textId="49FE02A2" w:rsidR="00C750FA" w:rsidRPr="00C52D52" w:rsidRDefault="00C750FA" w:rsidP="00EC336F">
      <w:pPr>
        <w:pStyle w:val="Content"/>
      </w:pPr>
      <w:r w:rsidRPr="00C52D52">
        <w:t>Goderne ved de manglende procenter, åbner op for et væld af muligheder dagen derpå, og det viser du leder et engageret, sundt og energisk liv, ved siden af det sociale med drikkevarer.</w:t>
      </w:r>
    </w:p>
    <w:p w14:paraId="30B7D9F1" w14:textId="77777777" w:rsidR="00007AA4" w:rsidRPr="00C52D52" w:rsidRDefault="00007AA4" w:rsidP="00EC336F">
      <w:pPr>
        <w:pStyle w:val="Content"/>
      </w:pPr>
    </w:p>
    <w:p w14:paraId="6C7D6AFC" w14:textId="77777777" w:rsidR="00C750FA" w:rsidRPr="00C52D52" w:rsidRDefault="00C750FA" w:rsidP="00EC336F">
      <w:pPr>
        <w:pStyle w:val="Content"/>
        <w:rPr>
          <w:b/>
          <w:bCs/>
        </w:rPr>
      </w:pPr>
      <w:r w:rsidRPr="00C52D52">
        <w:rPr>
          <w:b/>
          <w:bCs/>
        </w:rPr>
        <w:t>Husk dine fede oplevelser.</w:t>
      </w:r>
    </w:p>
    <w:p w14:paraId="227E3FE8" w14:textId="1830CB45" w:rsidR="00C750FA" w:rsidRPr="00C52D52" w:rsidRDefault="00C750FA" w:rsidP="00EC336F">
      <w:pPr>
        <w:pStyle w:val="Content"/>
      </w:pPr>
      <w:r w:rsidRPr="00C52D52">
        <w:t xml:space="preserve">De fleste har oplevet af være til den fedeste fest, koncert eller begivenhed, men komme hjem med huller i hukommelsen. Med Tuborg Nul, kan du feste igennem og drikke dig i hegnet alt du har lyst til – og stadig </w:t>
      </w:r>
      <w:proofErr w:type="gramStart"/>
      <w:r w:rsidRPr="00C52D52">
        <w:t>ha</w:t>
      </w:r>
      <w:proofErr w:type="gramEnd"/>
      <w:r w:rsidRPr="00C52D52">
        <w:t>’ dine bedste minder med dig for livet.</w:t>
      </w:r>
    </w:p>
    <w:p w14:paraId="22F2CBF1" w14:textId="77777777" w:rsidR="00007AA4" w:rsidRPr="00C52D52" w:rsidRDefault="00007AA4" w:rsidP="00EC336F">
      <w:pPr>
        <w:pStyle w:val="Content"/>
      </w:pPr>
    </w:p>
    <w:p w14:paraId="60667295" w14:textId="77777777" w:rsidR="00C750FA" w:rsidRPr="00C52D52" w:rsidRDefault="00C750FA" w:rsidP="00EC336F">
      <w:pPr>
        <w:pStyle w:val="Content"/>
        <w:rPr>
          <w:b/>
          <w:bCs/>
        </w:rPr>
      </w:pPr>
      <w:r w:rsidRPr="00C52D52">
        <w:rPr>
          <w:b/>
          <w:bCs/>
        </w:rPr>
        <w:t>For den sunde forbruger.</w:t>
      </w:r>
    </w:p>
    <w:p w14:paraId="5546AD06" w14:textId="77777777" w:rsidR="00C750FA" w:rsidRPr="00C52D52" w:rsidRDefault="00C750FA" w:rsidP="00EC336F">
      <w:pPr>
        <w:pStyle w:val="Content"/>
      </w:pPr>
      <w:r w:rsidRPr="00C52D52">
        <w:t>Den opmærksomme forbruger, vil hurtigt opdage at det alkoholfrie alternativ til de våde varer, ikke bare smager godt men samtidigt er et markant sundere valg gennem lavere fedt, sukker og kulhydrat indhold.</w:t>
      </w:r>
    </w:p>
    <w:p w14:paraId="205FD146" w14:textId="000721AF" w:rsidR="00C52D52" w:rsidRDefault="00C52D52" w:rsidP="00EC336F">
      <w:pPr>
        <w:pStyle w:val="Content"/>
      </w:pPr>
    </w:p>
    <w:p w14:paraId="6C42438A" w14:textId="77777777" w:rsidR="00C52D52" w:rsidRDefault="00C52D52" w:rsidP="00EC336F">
      <w:pPr>
        <w:pStyle w:val="Content"/>
      </w:pPr>
    </w:p>
    <w:p w14:paraId="38888555" w14:textId="6DA48A6D" w:rsidR="00C52D52" w:rsidRDefault="00C52D52" w:rsidP="00EC336F">
      <w:pPr>
        <w:pStyle w:val="Content"/>
      </w:pPr>
      <w:r w:rsidRPr="00AE655A">
        <w:rPr>
          <w:noProof/>
        </w:rPr>
        <w:drawing>
          <wp:inline distT="0" distB="0" distL="0" distR="0" wp14:anchorId="5C5F62D2" wp14:editId="119A1A21">
            <wp:extent cx="5720080" cy="1925917"/>
            <wp:effectExtent l="0" t="0" r="0" b="5080"/>
            <wp:docPr id="55" name="Picture 5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Logo, company name&#10;&#10;Description automatically generated"/>
                    <pic:cNvPicPr/>
                  </pic:nvPicPr>
                  <pic:blipFill>
                    <a:blip r:embed="rId40"/>
                    <a:stretch>
                      <a:fillRect/>
                    </a:stretch>
                  </pic:blipFill>
                  <pic:spPr>
                    <a:xfrm>
                      <a:off x="0" y="0"/>
                      <a:ext cx="5740084" cy="1932652"/>
                    </a:xfrm>
                    <a:prstGeom prst="rect">
                      <a:avLst/>
                    </a:prstGeom>
                  </pic:spPr>
                </pic:pic>
              </a:graphicData>
            </a:graphic>
          </wp:inline>
        </w:drawing>
      </w:r>
    </w:p>
    <w:p w14:paraId="16F87538" w14:textId="59C27C3A" w:rsidR="00C52D52" w:rsidRDefault="00C52D52" w:rsidP="00EC336F">
      <w:pPr>
        <w:pStyle w:val="Content"/>
      </w:pPr>
    </w:p>
    <w:p w14:paraId="2439AB97" w14:textId="0EEAC2BD" w:rsidR="00C52D52" w:rsidRPr="008F1BD7" w:rsidRDefault="00D83945" w:rsidP="00C52D52">
      <w:pPr>
        <w:pStyle w:val="Heading4"/>
        <w:rPr>
          <w:color w:val="082A75" w:themeColor="text2"/>
        </w:rPr>
      </w:pPr>
      <w:bookmarkStart w:id="25" w:name="_Toc53525173"/>
      <w:r w:rsidRPr="008F1BD7">
        <w:rPr>
          <w:color w:val="082A75" w:themeColor="text2"/>
        </w:rPr>
        <w:lastRenderedPageBreak/>
        <w:t>HOW</w:t>
      </w:r>
      <w:bookmarkEnd w:id="25"/>
    </w:p>
    <w:p w14:paraId="5F3D83F5" w14:textId="77777777" w:rsidR="00C52D52" w:rsidRPr="00C52D52" w:rsidRDefault="00C52D52" w:rsidP="00C52D52"/>
    <w:p w14:paraId="13E67026" w14:textId="5FE92985" w:rsidR="00A856CE" w:rsidRPr="00AE655A" w:rsidRDefault="00566009" w:rsidP="00566009">
      <w:pPr>
        <w:pStyle w:val="Content"/>
        <w:rPr>
          <w:b/>
          <w:bCs/>
        </w:rPr>
      </w:pPr>
      <w:r w:rsidRPr="00AE655A">
        <w:rPr>
          <w:b/>
          <w:bCs/>
        </w:rPr>
        <w:t>Vi producerer en øl med sunde kerneværdier til hverdag og fest, i et prisleje der er til at forstå.</w:t>
      </w:r>
    </w:p>
    <w:p w14:paraId="6220364E" w14:textId="0D8F89E0" w:rsidR="00C750FA" w:rsidRPr="00C52D52" w:rsidRDefault="00C750FA" w:rsidP="00EC336F">
      <w:pPr>
        <w:pStyle w:val="Content"/>
      </w:pPr>
      <w:r w:rsidRPr="00C52D52">
        <w:t xml:space="preserve">På vej mod målet med Zero </w:t>
      </w:r>
      <w:proofErr w:type="spellStart"/>
      <w:r w:rsidRPr="00C52D52">
        <w:t>Carbon</w:t>
      </w:r>
      <w:proofErr w:type="spellEnd"/>
      <w:r w:rsidRPr="00C52D52">
        <w:t xml:space="preserve">, Water Waste, </w:t>
      </w:r>
      <w:proofErr w:type="spellStart"/>
      <w:r w:rsidRPr="00C52D52">
        <w:t>Irresponsible</w:t>
      </w:r>
      <w:proofErr w:type="spellEnd"/>
      <w:r w:rsidRPr="00C52D52">
        <w:t xml:space="preserve"> </w:t>
      </w:r>
      <w:proofErr w:type="spellStart"/>
      <w:r w:rsidRPr="00C52D52">
        <w:t>drinking</w:t>
      </w:r>
      <w:proofErr w:type="spellEnd"/>
      <w:r w:rsidRPr="00C52D52">
        <w:t xml:space="preserve"> og </w:t>
      </w:r>
      <w:proofErr w:type="spellStart"/>
      <w:r w:rsidRPr="00C52D52">
        <w:t>Accident</w:t>
      </w:r>
      <w:proofErr w:type="spellEnd"/>
      <w:r w:rsidRPr="00C52D52">
        <w:t xml:space="preserve"> </w:t>
      </w:r>
      <w:proofErr w:type="spellStart"/>
      <w:r w:rsidRPr="00C52D52">
        <w:t>Culture</w:t>
      </w:r>
      <w:proofErr w:type="spellEnd"/>
      <w:r w:rsidRPr="00C52D52">
        <w:t>, har vi produceret en fuldkommen nydelse, med absolut NUL% i vores blå Tuborg Nul.</w:t>
      </w:r>
    </w:p>
    <w:p w14:paraId="08D04ADF" w14:textId="7C38B553" w:rsidR="00C750FA" w:rsidRPr="00C52D52" w:rsidRDefault="00C750FA" w:rsidP="00EC336F">
      <w:pPr>
        <w:pStyle w:val="Content"/>
      </w:pPr>
      <w:r w:rsidRPr="00C52D52">
        <w:t>Tuborg Nul omfavner vores vigtigste kerneværdier om respekt, hensyn, familie og de gode oplevelser.</w:t>
      </w:r>
    </w:p>
    <w:p w14:paraId="39D4FC24" w14:textId="25CE5128" w:rsidR="00C750FA" w:rsidRPr="00C52D52" w:rsidRDefault="00C750FA" w:rsidP="00EC336F">
      <w:pPr>
        <w:pStyle w:val="Content"/>
      </w:pPr>
      <w:r w:rsidRPr="00C52D52">
        <w:t>I 2022 er målet at 100% af Tuborgs øl er emballeret med ansvarlige drikkebeskeder.</w:t>
      </w:r>
    </w:p>
    <w:p w14:paraId="1B07ECAB" w14:textId="7B107879" w:rsidR="00887FD2" w:rsidRPr="008F1BD7" w:rsidRDefault="00887FD2" w:rsidP="00EC336F">
      <w:pPr>
        <w:pStyle w:val="Content"/>
      </w:pPr>
    </w:p>
    <w:p w14:paraId="3AD9D495" w14:textId="27D72AAA" w:rsidR="00C750FA" w:rsidRPr="00AE655A" w:rsidRDefault="00C750FA" w:rsidP="00EC336F">
      <w:pPr>
        <w:pStyle w:val="Content"/>
        <w:rPr>
          <w:b/>
          <w:bCs/>
        </w:rPr>
      </w:pPr>
      <w:r w:rsidRPr="00AE655A">
        <w:rPr>
          <w:b/>
          <w:bCs/>
        </w:rPr>
        <w:t>Vores øl er tilgængelig for alle i dagligvarebutikker og barer.</w:t>
      </w:r>
    </w:p>
    <w:p w14:paraId="51BD3A5C" w14:textId="269230BF" w:rsidR="00C750FA" w:rsidRPr="00C52D52" w:rsidRDefault="00C750FA" w:rsidP="00EC336F">
      <w:pPr>
        <w:pStyle w:val="Content"/>
      </w:pPr>
      <w:r w:rsidRPr="00C52D52">
        <w:t xml:space="preserve">Tilgængeligheden for den Fredericia skabte nyhed: Tuborg Nul% - er som alle andre </w:t>
      </w:r>
      <w:proofErr w:type="spellStart"/>
      <w:r w:rsidRPr="00C52D52">
        <w:t>Tuborgprodukter</w:t>
      </w:r>
      <w:proofErr w:type="spellEnd"/>
      <w:r w:rsidRPr="00C52D52">
        <w:t xml:space="preserve"> bred, og kan findes i alle almindelige dagligvarebutikker og barer for maksimal eksponering for den almene forbruger.  </w:t>
      </w:r>
    </w:p>
    <w:p w14:paraId="6374BA47" w14:textId="09B64381" w:rsidR="00C750FA" w:rsidRPr="00AE655A" w:rsidRDefault="00C750FA" w:rsidP="00EC336F">
      <w:pPr>
        <w:pStyle w:val="Content"/>
      </w:pPr>
    </w:p>
    <w:p w14:paraId="101B345A" w14:textId="31047A1D" w:rsidR="00C750FA" w:rsidRPr="008F1BD7" w:rsidRDefault="00D83945" w:rsidP="00007AA4">
      <w:pPr>
        <w:pStyle w:val="Heading4"/>
        <w:rPr>
          <w:color w:val="082A75" w:themeColor="text2"/>
        </w:rPr>
      </w:pPr>
      <w:bookmarkStart w:id="26" w:name="_Toc53525174"/>
      <w:r w:rsidRPr="008F1BD7">
        <w:rPr>
          <w:color w:val="082A75" w:themeColor="text2"/>
        </w:rPr>
        <w:t>WHAT</w:t>
      </w:r>
      <w:bookmarkEnd w:id="26"/>
    </w:p>
    <w:p w14:paraId="7EB40C26" w14:textId="5FDA1D17" w:rsidR="00C750FA" w:rsidRPr="00AE655A" w:rsidRDefault="00C750FA" w:rsidP="00EC336F">
      <w:pPr>
        <w:pStyle w:val="Content"/>
      </w:pPr>
    </w:p>
    <w:p w14:paraId="5C431B7E" w14:textId="157D333F" w:rsidR="00C750FA" w:rsidRPr="00AE655A" w:rsidRDefault="00C750FA" w:rsidP="00EC336F">
      <w:pPr>
        <w:pStyle w:val="Content"/>
        <w:rPr>
          <w:b/>
          <w:bCs/>
        </w:rPr>
      </w:pPr>
      <w:r w:rsidRPr="00AE655A">
        <w:rPr>
          <w:b/>
          <w:bCs/>
        </w:rPr>
        <w:t xml:space="preserve">En unik alkoholfri øl, præcis som ingen </w:t>
      </w:r>
      <w:r w:rsidR="00D1405B" w:rsidRPr="00AE655A">
        <w:rPr>
          <w:b/>
          <w:bCs/>
        </w:rPr>
        <w:t>anden</w:t>
      </w:r>
      <w:r w:rsidRPr="00AE655A">
        <w:rPr>
          <w:b/>
          <w:bCs/>
        </w:rPr>
        <w:t xml:space="preserve"> men stadig med den velkendte smag af Danmarks højest præfererede pilsner.</w:t>
      </w:r>
    </w:p>
    <w:p w14:paraId="15829D33" w14:textId="4FFB5C72" w:rsidR="00C750FA" w:rsidRPr="008F1BD7" w:rsidRDefault="00C750FA" w:rsidP="00EC336F">
      <w:pPr>
        <w:pStyle w:val="Content"/>
      </w:pPr>
      <w:r w:rsidRPr="008F1BD7">
        <w:t>En gylden, læskende og frugtig pilsner, med kridhvidt skum, der hælder til den lette side af paletten med en sjat af bitterhed.</w:t>
      </w:r>
    </w:p>
    <w:p w14:paraId="4ED55AA2" w14:textId="09CB1C4E" w:rsidR="00C750FA" w:rsidRPr="008F1BD7" w:rsidRDefault="00C750FA" w:rsidP="00EC336F">
      <w:pPr>
        <w:pStyle w:val="Content"/>
      </w:pPr>
      <w:r w:rsidRPr="008F1BD7">
        <w:t>En 0% øl, der læner sig op ad Tuborgs velkendte øl-univers, men som gennemgående er helt sin egen – En original og unik smagsoplevelse, som ingen anden øl.</w:t>
      </w:r>
    </w:p>
    <w:p w14:paraId="6A02E007" w14:textId="28C2C2E5" w:rsidR="00C750FA" w:rsidRPr="008F1BD7" w:rsidRDefault="00C750FA" w:rsidP="00EC336F">
      <w:pPr>
        <w:pStyle w:val="Content"/>
      </w:pPr>
      <w:r w:rsidRPr="008F1BD7">
        <w:t xml:space="preserve">Hver tredje øldrikker, vælger Tuborg – Vælger </w:t>
      </w:r>
      <w:r w:rsidRPr="008F1BD7">
        <w:rPr>
          <w:b/>
          <w:bCs/>
          <w:u w:val="single"/>
        </w:rPr>
        <w:t>du</w:t>
      </w:r>
      <w:r w:rsidRPr="008F1BD7">
        <w:t xml:space="preserve"> Tuborg Nul%?</w:t>
      </w:r>
    </w:p>
    <w:p w14:paraId="14347734" w14:textId="7E6E1105" w:rsidR="00C750FA" w:rsidRPr="00AE655A" w:rsidRDefault="00C750FA" w:rsidP="002B6A7E">
      <w:pPr>
        <w:pStyle w:val="Content"/>
      </w:pPr>
    </w:p>
    <w:p w14:paraId="3A00A4B3" w14:textId="5B79AB8F" w:rsidR="008F1BD7" w:rsidRPr="008F1BD7" w:rsidRDefault="00CD2F5F" w:rsidP="008F1BD7">
      <w:pPr>
        <w:pStyle w:val="Heading2"/>
        <w:pBdr>
          <w:bottom w:val="single" w:sz="6" w:space="1" w:color="auto"/>
        </w:pBdr>
        <w:rPr>
          <w:lang w:eastAsia="en-DK"/>
        </w:rPr>
      </w:pPr>
      <w:bookmarkStart w:id="27" w:name="_Ref53276418"/>
      <w:bookmarkStart w:id="28" w:name="_Toc53525175"/>
      <w:r w:rsidRPr="00AE655A">
        <w:rPr>
          <w:lang w:eastAsia="en-DK"/>
        </w:rPr>
        <w:t>PERSONAER</w:t>
      </w:r>
      <w:bookmarkEnd w:id="27"/>
      <w:bookmarkEnd w:id="28"/>
    </w:p>
    <w:p w14:paraId="75845CC5" w14:textId="77777777" w:rsidR="00CD2F5F" w:rsidRPr="00AE655A" w:rsidRDefault="00CD2F5F" w:rsidP="00CD2F5F">
      <w:pPr>
        <w:jc w:val="center"/>
        <w:rPr>
          <w:lang w:eastAsia="en-DK"/>
        </w:rPr>
      </w:pPr>
      <w:r w:rsidRPr="00AE655A">
        <w:rPr>
          <w:b w:val="0"/>
          <w:noProof/>
          <w:sz w:val="22"/>
          <w:bdr w:val="none" w:sz="0" w:space="0" w:color="auto" w:frame="1"/>
          <w:lang w:eastAsia="en-DK"/>
        </w:rPr>
        <w:drawing>
          <wp:inline distT="0" distB="0" distL="0" distR="0" wp14:anchorId="0CC68612" wp14:editId="0B65078F">
            <wp:extent cx="4393565" cy="3102372"/>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93565" cy="3102372"/>
                    </a:xfrm>
                    <a:prstGeom prst="rect">
                      <a:avLst/>
                    </a:prstGeom>
                    <a:noFill/>
                    <a:ln>
                      <a:noFill/>
                    </a:ln>
                  </pic:spPr>
                </pic:pic>
              </a:graphicData>
            </a:graphic>
          </wp:inline>
        </w:drawing>
      </w:r>
    </w:p>
    <w:p w14:paraId="4F716B45" w14:textId="64891D7A" w:rsidR="00887FD2" w:rsidRDefault="00150DBF" w:rsidP="00F719E8">
      <w:pPr>
        <w:pStyle w:val="Heading2"/>
        <w:pBdr>
          <w:bottom w:val="single" w:sz="6" w:space="1" w:color="auto"/>
        </w:pBdr>
      </w:pPr>
      <w:bookmarkStart w:id="29" w:name="_Toc53525176"/>
      <w:r w:rsidRPr="00AE655A">
        <w:lastRenderedPageBreak/>
        <w:t>HANDLINGSPLAN</w:t>
      </w:r>
      <w:r w:rsidR="008F1BD7">
        <w:t xml:space="preserve"> – SoMe STATEGI</w:t>
      </w:r>
      <w:bookmarkEnd w:id="29"/>
    </w:p>
    <w:p w14:paraId="1DF55442" w14:textId="0AA94B3F" w:rsidR="00272E24" w:rsidRPr="00AE655A" w:rsidRDefault="00272E24" w:rsidP="00272E24"/>
    <w:p w14:paraId="44E552CF" w14:textId="2CFCFEFB" w:rsidR="00F645F1" w:rsidRPr="00AE655A" w:rsidRDefault="00602903" w:rsidP="009559AC">
      <w:pPr>
        <w:pStyle w:val="Heading4"/>
      </w:pPr>
      <w:bookmarkStart w:id="30" w:name="_Toc53525177"/>
      <w:r w:rsidRPr="008F1BD7">
        <w:rPr>
          <w:color w:val="082A75" w:themeColor="text2"/>
        </w:rPr>
        <w:t>VORES WHY</w:t>
      </w:r>
      <w:bookmarkEnd w:id="30"/>
      <w:r w:rsidR="00F645F1" w:rsidRPr="00AE655A">
        <w:br/>
      </w:r>
    </w:p>
    <w:p w14:paraId="2CA6A43F" w14:textId="7D0D50CB" w:rsidR="00F645F1" w:rsidRPr="00AE655A" w:rsidRDefault="00F645F1" w:rsidP="004C3A61">
      <w:pPr>
        <w:pStyle w:val="Content"/>
        <w:numPr>
          <w:ilvl w:val="0"/>
          <w:numId w:val="13"/>
        </w:numPr>
      </w:pPr>
      <w:r w:rsidRPr="00AE655A">
        <w:t xml:space="preserve">Konkurrence (OBS! Husk ombudsmand) hvor man kan vinde </w:t>
      </w:r>
      <w:proofErr w:type="spellStart"/>
      <w:r w:rsidRPr="00AE655A">
        <w:t>tuborg</w:t>
      </w:r>
      <w:proofErr w:type="spellEnd"/>
      <w:r w:rsidRPr="00AE655A">
        <w:t xml:space="preserve"> nul (</w:t>
      </w:r>
      <w:proofErr w:type="spellStart"/>
      <w:r w:rsidRPr="00AE655A">
        <w:t>dataindsamling+exposure</w:t>
      </w:r>
      <w:proofErr w:type="spellEnd"/>
      <w:r w:rsidRPr="00AE655A">
        <w:t>), tag en ven eller tilmeld nyhedsbrev.</w:t>
      </w:r>
    </w:p>
    <w:p w14:paraId="0FF7BE96" w14:textId="4EC410D5" w:rsidR="00F645F1" w:rsidRPr="00AE655A" w:rsidRDefault="00F645F1" w:rsidP="00CC0A08">
      <w:pPr>
        <w:pStyle w:val="Content"/>
        <w:numPr>
          <w:ilvl w:val="0"/>
          <w:numId w:val="13"/>
        </w:numPr>
      </w:pPr>
      <w:r w:rsidRPr="00AE655A">
        <w:t xml:space="preserve">En udfordring for </w:t>
      </w:r>
      <w:proofErr w:type="spellStart"/>
      <w:r w:rsidRPr="00AE655A">
        <w:t>promo</w:t>
      </w:r>
      <w:proofErr w:type="spellEnd"/>
      <w:r w:rsidRPr="00AE655A">
        <w:t xml:space="preserve">-video på instagram (faktisk også </w:t>
      </w:r>
      <w:proofErr w:type="spellStart"/>
      <w:r w:rsidRPr="00AE655A">
        <w:t>facebook</w:t>
      </w:r>
      <w:proofErr w:type="spellEnd"/>
      <w:r w:rsidRPr="00AE655A">
        <w:t>) er at fange brugeren MED DET SAMME så de ikke bare scroller forbi. (og uden lyd)</w:t>
      </w:r>
    </w:p>
    <w:p w14:paraId="2E572EB9" w14:textId="366213B0" w:rsidR="00F645F1" w:rsidRPr="00AE655A" w:rsidRDefault="00F645F1" w:rsidP="00CC0A08">
      <w:pPr>
        <w:pStyle w:val="Content"/>
        <w:numPr>
          <w:ilvl w:val="0"/>
          <w:numId w:val="13"/>
        </w:numPr>
      </w:pPr>
      <w:r w:rsidRPr="00AE655A">
        <w:t xml:space="preserve">Kernen i vores budskab er vores </w:t>
      </w:r>
      <w:proofErr w:type="spellStart"/>
      <w:r w:rsidRPr="00AE655A">
        <w:t>why</w:t>
      </w:r>
      <w:proofErr w:type="spellEnd"/>
      <w:r w:rsidRPr="00AE655A">
        <w:t xml:space="preserve">. Altså at fortælle folk at der er muligheder i at drikke alkoholfri øl, man kan have det sjovt i sociale sammenhænge og stadig være </w:t>
      </w:r>
      <w:proofErr w:type="gramStart"/>
      <w:r w:rsidR="002C6098" w:rsidRPr="00AE655A">
        <w:t>”</w:t>
      </w:r>
      <w:r w:rsidRPr="00AE655A">
        <w:t>tilstede</w:t>
      </w:r>
      <w:r w:rsidR="002C6098" w:rsidRPr="00AE655A">
        <w:t>”</w:t>
      </w:r>
      <w:proofErr w:type="gramEnd"/>
      <w:r w:rsidRPr="00AE655A">
        <w:t xml:space="preserve"> i hverdagen.</w:t>
      </w:r>
    </w:p>
    <w:p w14:paraId="61A84BD1" w14:textId="0FC75DA8" w:rsidR="00F645F1" w:rsidRPr="00AE655A" w:rsidRDefault="00F645F1" w:rsidP="001974E3">
      <w:pPr>
        <w:pStyle w:val="Content"/>
        <w:rPr>
          <w:rFonts w:ascii="Times New Roman" w:hAnsi="Times New Roman" w:cs="Times New Roman"/>
          <w:color w:val="auto"/>
          <w:szCs w:val="24"/>
          <w:lang w:eastAsia="en-DK"/>
        </w:rPr>
      </w:pPr>
    </w:p>
    <w:p w14:paraId="10717E40" w14:textId="2157AB07" w:rsidR="00F645F1" w:rsidRPr="008F1BD7" w:rsidRDefault="00602903" w:rsidP="00742301">
      <w:pPr>
        <w:pStyle w:val="Heading4"/>
        <w:pBdr>
          <w:bottom w:val="single" w:sz="6" w:space="1" w:color="auto"/>
        </w:pBdr>
        <w:rPr>
          <w:color w:val="082A75" w:themeColor="text2"/>
          <w:lang w:eastAsia="en-DK"/>
        </w:rPr>
      </w:pPr>
      <w:bookmarkStart w:id="31" w:name="_Toc53525178"/>
      <w:r w:rsidRPr="008F1BD7">
        <w:rPr>
          <w:color w:val="082A75" w:themeColor="text2"/>
          <w:lang w:eastAsia="en-DK"/>
        </w:rPr>
        <w:t>RELEVANT INDHOLD FOR PERSONA</w:t>
      </w:r>
      <w:bookmarkEnd w:id="31"/>
    </w:p>
    <w:p w14:paraId="5B2BB973" w14:textId="219AF488" w:rsidR="008F1BD7" w:rsidRDefault="008F1BD7" w:rsidP="00CC5C14">
      <w:pPr>
        <w:pStyle w:val="Content"/>
        <w:rPr>
          <w:b/>
          <w:bCs/>
        </w:rPr>
      </w:pPr>
      <w:r w:rsidRPr="00AE655A">
        <w:rPr>
          <w:noProof/>
        </w:rPr>
        <w:drawing>
          <wp:anchor distT="0" distB="0" distL="114300" distR="114300" simplePos="0" relativeHeight="251505152" behindDoc="0" locked="0" layoutInCell="1" allowOverlap="1" wp14:anchorId="2AA134BE" wp14:editId="45E913D2">
            <wp:simplePos x="0" y="0"/>
            <wp:positionH relativeFrom="column">
              <wp:posOffset>-10160</wp:posOffset>
            </wp:positionH>
            <wp:positionV relativeFrom="paragraph">
              <wp:posOffset>145415</wp:posOffset>
            </wp:positionV>
            <wp:extent cx="2580640" cy="4872990"/>
            <wp:effectExtent l="0" t="0" r="0" b="381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580640" cy="4872990"/>
                    </a:xfrm>
                    <a:prstGeom prst="rect">
                      <a:avLst/>
                    </a:prstGeom>
                  </pic:spPr>
                </pic:pic>
              </a:graphicData>
            </a:graphic>
            <wp14:sizeRelH relativeFrom="page">
              <wp14:pctWidth>0</wp14:pctWidth>
            </wp14:sizeRelH>
            <wp14:sizeRelV relativeFrom="page">
              <wp14:pctHeight>0</wp14:pctHeight>
            </wp14:sizeRelV>
          </wp:anchor>
        </w:drawing>
      </w:r>
    </w:p>
    <w:p w14:paraId="2C20F9E5" w14:textId="67D76901" w:rsidR="00F645F1" w:rsidRPr="008F1BD7" w:rsidRDefault="00F645F1" w:rsidP="00CC5C14">
      <w:pPr>
        <w:pStyle w:val="Content"/>
        <w:rPr>
          <w:rFonts w:ascii="Times New Roman" w:hAnsi="Times New Roman" w:cs="Times New Roman"/>
          <w:color w:val="auto"/>
          <w:szCs w:val="24"/>
          <w:lang w:eastAsia="en-DK"/>
        </w:rPr>
      </w:pPr>
      <w:r w:rsidRPr="00AE655A">
        <w:rPr>
          <w:b/>
          <w:bCs/>
        </w:rPr>
        <w:t xml:space="preserve">Hvad drømmer </w:t>
      </w:r>
      <w:proofErr w:type="spellStart"/>
      <w:r w:rsidRPr="00AE655A">
        <w:rPr>
          <w:b/>
          <w:bCs/>
        </w:rPr>
        <w:t>personaen</w:t>
      </w:r>
      <w:proofErr w:type="spellEnd"/>
      <w:r w:rsidRPr="00AE655A">
        <w:rPr>
          <w:b/>
          <w:bCs/>
        </w:rPr>
        <w:t xml:space="preserve"> om/vil gerne opnå?</w:t>
      </w:r>
      <w:r w:rsidRPr="00AE655A">
        <w:rPr>
          <w:sz w:val="22"/>
          <w:lang w:eastAsia="en-DK"/>
        </w:rPr>
        <w:br/>
      </w:r>
      <w:r w:rsidRPr="00AE655A">
        <w:rPr>
          <w:sz w:val="22"/>
          <w:lang w:eastAsia="en-DK"/>
        </w:rPr>
        <w:br/>
      </w:r>
      <w:r w:rsidRPr="00AE655A">
        <w:t>1. Camilla vil gerne have et job indenfor hendes fag, hun er kræsen og tager ikke hvad som helst. Økonomien er ikke et problem pt. så hun venter på det rigtige.</w:t>
      </w:r>
      <w:r w:rsidRPr="00AE655A">
        <w:br/>
        <w:t>2. Vil gerne flytte i noget større, når der også evt. kommer nye medlemmer i familien. Fordi det er vigtigt for hende at der altid er plads til at have veninder på besøg.</w:t>
      </w:r>
      <w:r w:rsidRPr="00AE655A">
        <w:br/>
        <w:t xml:space="preserve">3. Camilla vil gerne på et eller andet tidspunkt i sit liv skrive en livsstilsbog eller en selvbiografi. </w:t>
      </w:r>
      <w:r w:rsidRPr="00AE655A">
        <w:br/>
        <w:t xml:space="preserve">4. Camilla vil gerne tage mere initiativ, have mere indflydelse og være mere aktiv i lokalmiljøet på </w:t>
      </w:r>
      <w:proofErr w:type="spellStart"/>
      <w:r w:rsidRPr="00AE655A">
        <w:t>vesterbro</w:t>
      </w:r>
      <w:proofErr w:type="spellEnd"/>
      <w:r w:rsidRPr="00AE655A">
        <w:t>.</w:t>
      </w:r>
      <w:r w:rsidRPr="00AE655A">
        <w:rPr>
          <w:sz w:val="22"/>
          <w:lang w:eastAsia="en-DK"/>
        </w:rPr>
        <w:t xml:space="preserve"> </w:t>
      </w:r>
      <w:r w:rsidRPr="00AE655A">
        <w:rPr>
          <w:sz w:val="22"/>
          <w:lang w:eastAsia="en-DK"/>
        </w:rPr>
        <w:br/>
      </w:r>
    </w:p>
    <w:p w14:paraId="081F97A4" w14:textId="5F38D046" w:rsidR="00F645F1" w:rsidRPr="00AE655A" w:rsidRDefault="00F645F1" w:rsidP="001974E3">
      <w:pPr>
        <w:pStyle w:val="Content"/>
        <w:rPr>
          <w:sz w:val="22"/>
          <w:lang w:eastAsia="en-DK"/>
        </w:rPr>
      </w:pPr>
      <w:r w:rsidRPr="00AE655A">
        <w:rPr>
          <w:b/>
          <w:bCs/>
        </w:rPr>
        <w:t xml:space="preserve">Hvad frygter </w:t>
      </w:r>
      <w:proofErr w:type="spellStart"/>
      <w:r w:rsidRPr="00AE655A">
        <w:rPr>
          <w:b/>
          <w:bCs/>
        </w:rPr>
        <w:t>personaen</w:t>
      </w:r>
      <w:proofErr w:type="spellEnd"/>
      <w:r w:rsidRPr="00AE655A">
        <w:rPr>
          <w:b/>
          <w:bCs/>
        </w:rPr>
        <w:t>/vil gerne undgå?</w:t>
      </w:r>
      <w:r w:rsidRPr="00AE655A">
        <w:rPr>
          <w:sz w:val="22"/>
          <w:lang w:eastAsia="en-DK"/>
        </w:rPr>
        <w:br/>
      </w:r>
      <w:r w:rsidRPr="00AE655A">
        <w:rPr>
          <w:sz w:val="22"/>
          <w:lang w:eastAsia="en-DK"/>
        </w:rPr>
        <w:br/>
      </w:r>
      <w:r w:rsidRPr="00AE655A">
        <w:t xml:space="preserve">1. Camilla vil gerne undgå at være arbejdsløs i længere tid end ca. 2 år. </w:t>
      </w:r>
      <w:r w:rsidRPr="00AE655A">
        <w:br/>
        <w:t>2. Frygter at hendes datter ikke får den rette opvækst, og at det er hendes egen skyld. At hun fejler som mor.</w:t>
      </w:r>
      <w:r w:rsidRPr="00AE655A">
        <w:br/>
        <w:t>3. Frygter at miste kontrollen over tilværelsen og at det liv hun har fået stablet på benene og gør så meget for at værne om</w:t>
      </w:r>
      <w:r w:rsidR="00FF5A16" w:rsidRPr="00AE655A">
        <w:t>,</w:t>
      </w:r>
      <w:r w:rsidRPr="00AE655A">
        <w:t xml:space="preserve"> krakelerer. </w:t>
      </w:r>
      <w:r w:rsidRPr="00AE655A">
        <w:br/>
        <w:t xml:space="preserve">4. Er bange for at hendes sociale liv ikke kan holde til at </w:t>
      </w:r>
      <w:r w:rsidRPr="00AE655A">
        <w:lastRenderedPageBreak/>
        <w:t>hun er blevet mor. Er bange for at miste forbindelsen til sine venner.</w:t>
      </w:r>
      <w:r w:rsidRPr="00AE655A">
        <w:rPr>
          <w:sz w:val="22"/>
          <w:lang w:eastAsia="en-DK"/>
        </w:rPr>
        <w:br/>
      </w:r>
    </w:p>
    <w:p w14:paraId="69AC811F" w14:textId="77777777" w:rsidR="00E7325B" w:rsidRPr="00AE655A" w:rsidRDefault="00F645F1" w:rsidP="001974E3">
      <w:pPr>
        <w:pStyle w:val="Content"/>
        <w:rPr>
          <w:sz w:val="22"/>
          <w:lang w:eastAsia="en-DK"/>
        </w:rPr>
      </w:pPr>
      <w:r w:rsidRPr="00AE655A">
        <w:rPr>
          <w:b/>
          <w:bCs/>
        </w:rPr>
        <w:t xml:space="preserve">Hvilke fejl begår </w:t>
      </w:r>
      <w:proofErr w:type="spellStart"/>
      <w:r w:rsidRPr="00AE655A">
        <w:rPr>
          <w:b/>
          <w:bCs/>
        </w:rPr>
        <w:t>personaen</w:t>
      </w:r>
      <w:proofErr w:type="spellEnd"/>
      <w:r w:rsidRPr="00AE655A">
        <w:rPr>
          <w:b/>
          <w:bCs/>
        </w:rPr>
        <w:t xml:space="preserve"> ofte?</w:t>
      </w:r>
    </w:p>
    <w:p w14:paraId="3F093310" w14:textId="19E26CAA" w:rsidR="00F645F1" w:rsidRPr="00AE655A" w:rsidRDefault="00F645F1" w:rsidP="004C3A61">
      <w:pPr>
        <w:pStyle w:val="Content"/>
      </w:pPr>
      <w:r w:rsidRPr="00AE655A">
        <w:rPr>
          <w:lang w:eastAsia="en-DK"/>
        </w:rPr>
        <w:br/>
      </w:r>
      <w:r w:rsidRPr="00AE655A">
        <w:t xml:space="preserve">1. Tager beslutninger baseret på hvad andre tænker, og ikke </w:t>
      </w:r>
      <w:proofErr w:type="spellStart"/>
      <w:r w:rsidRPr="00AE655A">
        <w:t>udfra</w:t>
      </w:r>
      <w:proofErr w:type="spellEnd"/>
      <w:r w:rsidRPr="00AE655A">
        <w:t xml:space="preserve"> hendes eget synspunkt.</w:t>
      </w:r>
    </w:p>
    <w:p w14:paraId="0906850D" w14:textId="702F08EB" w:rsidR="00F645F1" w:rsidRPr="00AE655A" w:rsidRDefault="00F645F1" w:rsidP="001974E3">
      <w:pPr>
        <w:pStyle w:val="Content"/>
        <w:rPr>
          <w:rFonts w:ascii="Times New Roman" w:hAnsi="Times New Roman" w:cs="Times New Roman"/>
          <w:color w:val="auto"/>
          <w:szCs w:val="24"/>
          <w:lang w:eastAsia="en-DK"/>
        </w:rPr>
      </w:pPr>
      <w:r w:rsidRPr="00AE655A">
        <w:rPr>
          <w:sz w:val="22"/>
          <w:lang w:eastAsia="en-DK"/>
        </w:rPr>
        <w:t>2. Planlægger ALT. Kan ikke være spontan. Kan ikke lide når tingene ikke går efter “planen”.</w:t>
      </w:r>
      <w:r w:rsidRPr="00AE655A">
        <w:rPr>
          <w:sz w:val="22"/>
          <w:lang w:eastAsia="en-DK"/>
        </w:rPr>
        <w:br/>
        <w:t>3. Springer yogatimer hun har forud-booket over og får dårlig samvittighed bagefter.</w:t>
      </w:r>
      <w:r w:rsidRPr="00AE655A">
        <w:rPr>
          <w:sz w:val="22"/>
          <w:lang w:eastAsia="en-DK"/>
        </w:rPr>
        <w:br/>
      </w:r>
    </w:p>
    <w:p w14:paraId="5A2AF3E6" w14:textId="5776098B" w:rsidR="00F645F1" w:rsidRPr="00AE655A" w:rsidRDefault="00F645F1" w:rsidP="001974E3">
      <w:pPr>
        <w:pStyle w:val="Content"/>
        <w:rPr>
          <w:sz w:val="22"/>
          <w:lang w:eastAsia="en-DK"/>
        </w:rPr>
      </w:pPr>
      <w:r w:rsidRPr="00AE655A">
        <w:rPr>
          <w:b/>
          <w:bCs/>
        </w:rPr>
        <w:t xml:space="preserve">Hvad er </w:t>
      </w:r>
      <w:proofErr w:type="spellStart"/>
      <w:r w:rsidRPr="00AE655A">
        <w:rPr>
          <w:b/>
          <w:bCs/>
        </w:rPr>
        <w:t>personaen</w:t>
      </w:r>
      <w:proofErr w:type="spellEnd"/>
      <w:r w:rsidRPr="00AE655A">
        <w:rPr>
          <w:b/>
          <w:bCs/>
        </w:rPr>
        <w:t xml:space="preserve"> altid i tvivl om?</w:t>
      </w:r>
      <w:r w:rsidRPr="00AE655A">
        <w:rPr>
          <w:sz w:val="22"/>
          <w:lang w:eastAsia="en-DK"/>
        </w:rPr>
        <w:br/>
      </w:r>
      <w:r w:rsidRPr="00AE655A">
        <w:rPr>
          <w:sz w:val="22"/>
          <w:lang w:eastAsia="en-DK"/>
        </w:rPr>
        <w:br/>
      </w:r>
      <w:r w:rsidRPr="00AE655A">
        <w:t xml:space="preserve">1. Camilla er altid i tvivl om hun gør det rigtige. </w:t>
      </w:r>
      <w:r w:rsidRPr="00AE655A">
        <w:br/>
        <w:t>2. Om hun er en god mor og kæreste.</w:t>
      </w:r>
      <w:r w:rsidRPr="00AE655A">
        <w:br/>
        <w:t>3. Om andre ser hende på den måde hun gerne vil ses.</w:t>
      </w:r>
      <w:r w:rsidRPr="00AE655A">
        <w:rPr>
          <w:sz w:val="22"/>
          <w:lang w:eastAsia="en-DK"/>
        </w:rPr>
        <w:br/>
      </w:r>
    </w:p>
    <w:p w14:paraId="3CDBB6E4" w14:textId="18C78B59" w:rsidR="00F645F1" w:rsidRPr="00AE655A" w:rsidRDefault="00F645F1" w:rsidP="001974E3">
      <w:pPr>
        <w:pStyle w:val="Content"/>
        <w:rPr>
          <w:sz w:val="22"/>
          <w:lang w:eastAsia="en-DK"/>
        </w:rPr>
      </w:pPr>
      <w:r w:rsidRPr="00AE655A">
        <w:rPr>
          <w:b/>
          <w:bCs/>
        </w:rPr>
        <w:t xml:space="preserve">Hvilke myter tror </w:t>
      </w:r>
      <w:proofErr w:type="spellStart"/>
      <w:r w:rsidRPr="00AE655A">
        <w:rPr>
          <w:b/>
          <w:bCs/>
        </w:rPr>
        <w:t>personaen</w:t>
      </w:r>
      <w:proofErr w:type="spellEnd"/>
      <w:r w:rsidRPr="00AE655A">
        <w:rPr>
          <w:b/>
          <w:bCs/>
        </w:rPr>
        <w:t xml:space="preserve"> på?</w:t>
      </w:r>
      <w:r w:rsidRPr="00AE655A">
        <w:rPr>
          <w:sz w:val="22"/>
          <w:lang w:eastAsia="en-DK"/>
        </w:rPr>
        <w:br/>
      </w:r>
      <w:r w:rsidRPr="00AE655A">
        <w:rPr>
          <w:sz w:val="22"/>
          <w:lang w:eastAsia="en-DK"/>
        </w:rPr>
        <w:br/>
      </w:r>
      <w:r w:rsidRPr="00AE655A">
        <w:t xml:space="preserve">1. Camilla tror på astrologi, og krystaller. </w:t>
      </w:r>
      <w:r w:rsidRPr="00AE655A">
        <w:br/>
        <w:t>2. Camilla tror på alle mulige graviditetsmyter: eks. hvordan man kan vide at man får en pige eller dreng.</w:t>
      </w:r>
      <w:r w:rsidRPr="00AE655A">
        <w:br/>
        <w:t>3. Camilla har tendens til det overtroiske og tror på sådan noget med sorte katte og spejle og uheld.</w:t>
      </w:r>
      <w:r w:rsidRPr="00AE655A">
        <w:rPr>
          <w:sz w:val="22"/>
          <w:lang w:eastAsia="en-DK"/>
        </w:rPr>
        <w:t> </w:t>
      </w:r>
    </w:p>
    <w:p w14:paraId="540417BA" w14:textId="77777777" w:rsidR="00F645F1" w:rsidRPr="00AE655A" w:rsidRDefault="00F645F1" w:rsidP="001974E3">
      <w:pPr>
        <w:pStyle w:val="Content"/>
        <w:rPr>
          <w:rFonts w:ascii="Times New Roman" w:hAnsi="Times New Roman" w:cs="Times New Roman"/>
          <w:color w:val="auto"/>
          <w:szCs w:val="24"/>
          <w:lang w:eastAsia="en-DK"/>
        </w:rPr>
      </w:pPr>
    </w:p>
    <w:p w14:paraId="3C0F1EAD" w14:textId="3479C4B9" w:rsidR="00F645F1" w:rsidRPr="006D1E1A" w:rsidRDefault="00EB6FB9" w:rsidP="00E7325B">
      <w:pPr>
        <w:pStyle w:val="Heading4"/>
        <w:rPr>
          <w:rFonts w:ascii="Times New Roman" w:hAnsi="Times New Roman" w:cs="Times New Roman"/>
          <w:color w:val="082A75" w:themeColor="text2"/>
          <w:szCs w:val="24"/>
          <w:lang w:eastAsia="en-DK"/>
        </w:rPr>
      </w:pPr>
      <w:bookmarkStart w:id="32" w:name="_Toc53525179"/>
      <w:r w:rsidRPr="006D1E1A">
        <w:rPr>
          <w:color w:val="082A75" w:themeColor="text2"/>
          <w:lang w:eastAsia="en-DK"/>
        </w:rPr>
        <w:t>DET GODE INDHOLD</w:t>
      </w:r>
      <w:bookmarkEnd w:id="32"/>
    </w:p>
    <w:p w14:paraId="2B18A01A" w14:textId="77777777" w:rsidR="00F645F1" w:rsidRPr="00AE655A" w:rsidRDefault="00F645F1" w:rsidP="001974E3">
      <w:pPr>
        <w:pStyle w:val="Content"/>
        <w:rPr>
          <w:rFonts w:ascii="Times New Roman" w:hAnsi="Times New Roman" w:cs="Times New Roman"/>
          <w:color w:val="auto"/>
          <w:szCs w:val="24"/>
          <w:lang w:eastAsia="en-DK"/>
        </w:rPr>
      </w:pPr>
    </w:p>
    <w:p w14:paraId="56770D19" w14:textId="77777777" w:rsidR="008F1BD7" w:rsidRDefault="008F1BD7" w:rsidP="004C3A61">
      <w:pPr>
        <w:pStyle w:val="Content"/>
        <w:sectPr w:rsidR="008F1BD7" w:rsidSect="00FE5C37">
          <w:type w:val="continuous"/>
          <w:pgSz w:w="12240" w:h="15840"/>
          <w:pgMar w:top="720" w:right="1152" w:bottom="720" w:left="1152" w:header="0" w:footer="288" w:gutter="0"/>
          <w:pgNumType w:start="1"/>
          <w:cols w:space="720"/>
          <w:titlePg/>
          <w:docGrid w:linePitch="382"/>
        </w:sectPr>
      </w:pPr>
    </w:p>
    <w:p w14:paraId="6AC2C355" w14:textId="3CFD24BC" w:rsidR="00F645F1" w:rsidRPr="00AE655A" w:rsidRDefault="00F645F1" w:rsidP="004C3A61">
      <w:pPr>
        <w:pStyle w:val="Content"/>
      </w:pPr>
      <w:r w:rsidRPr="00AE655A">
        <w:t>a.  </w:t>
      </w:r>
    </w:p>
    <w:p w14:paraId="4CCC956E" w14:textId="77777777" w:rsidR="00F645F1" w:rsidRPr="00AE655A" w:rsidRDefault="00F645F1" w:rsidP="004C3A61">
      <w:pPr>
        <w:pStyle w:val="Content"/>
      </w:pPr>
      <w:r w:rsidRPr="00AE655A">
        <w:t>1. Sådan får du tid til alle dine relationer.</w:t>
      </w:r>
    </w:p>
    <w:p w14:paraId="5F8D78F9" w14:textId="77777777" w:rsidR="00F645F1" w:rsidRPr="00AE655A" w:rsidRDefault="00F645F1" w:rsidP="004C3A61">
      <w:pPr>
        <w:pStyle w:val="Content"/>
      </w:pPr>
      <w:r w:rsidRPr="00AE655A">
        <w:t>2. Sådan får dit barn den rette opvækst.</w:t>
      </w:r>
    </w:p>
    <w:p w14:paraId="5166C465" w14:textId="77777777" w:rsidR="00F645F1" w:rsidRPr="00AE655A" w:rsidRDefault="00F645F1" w:rsidP="004C3A61">
      <w:pPr>
        <w:pStyle w:val="Content"/>
      </w:pPr>
      <w:r w:rsidRPr="00AE655A">
        <w:t>3. Sådan får du dit drømmejob.</w:t>
      </w:r>
      <w:r w:rsidRPr="00AE655A">
        <w:br/>
      </w:r>
      <w:r w:rsidRPr="00AE655A">
        <w:br/>
        <w:t>b. </w:t>
      </w:r>
    </w:p>
    <w:p w14:paraId="6E892BA8" w14:textId="77777777" w:rsidR="00F645F1" w:rsidRPr="00AE655A" w:rsidRDefault="00F645F1" w:rsidP="004C3A61">
      <w:pPr>
        <w:pStyle w:val="Content"/>
      </w:pPr>
      <w:r w:rsidRPr="00AE655A">
        <w:t>1. Undgå dårlig samvittighed. </w:t>
      </w:r>
    </w:p>
    <w:p w14:paraId="1F5CCB7D" w14:textId="77777777" w:rsidR="00F645F1" w:rsidRPr="00AE655A" w:rsidRDefault="00F645F1" w:rsidP="004C3A61">
      <w:pPr>
        <w:pStyle w:val="Content"/>
      </w:pPr>
      <w:r w:rsidRPr="00AE655A">
        <w:t>2. Undgå at tage beslutninger, baseret på hvad andre tænker. </w:t>
      </w:r>
    </w:p>
    <w:p w14:paraId="45F72CD6" w14:textId="77777777" w:rsidR="00F645F1" w:rsidRPr="00AE655A" w:rsidRDefault="00F645F1" w:rsidP="004C3A61">
      <w:pPr>
        <w:pStyle w:val="Content"/>
      </w:pPr>
      <w:r w:rsidRPr="00AE655A">
        <w:t>3. Undgå at miste kontrollen.</w:t>
      </w:r>
    </w:p>
    <w:p w14:paraId="367FF0F3" w14:textId="77777777" w:rsidR="00F645F1" w:rsidRPr="00AE655A" w:rsidRDefault="00F645F1" w:rsidP="004C3A61">
      <w:pPr>
        <w:pStyle w:val="Content"/>
      </w:pPr>
    </w:p>
    <w:p w14:paraId="654B60A2" w14:textId="77777777" w:rsidR="00F645F1" w:rsidRPr="00AE655A" w:rsidRDefault="00F645F1" w:rsidP="004C3A61">
      <w:pPr>
        <w:pStyle w:val="Content"/>
      </w:pPr>
      <w:r w:rsidRPr="00AE655A">
        <w:t>c.</w:t>
      </w:r>
    </w:p>
    <w:p w14:paraId="17C71633" w14:textId="77777777" w:rsidR="00F645F1" w:rsidRPr="00AE655A" w:rsidRDefault="00F645F1" w:rsidP="004C3A61">
      <w:pPr>
        <w:pStyle w:val="Content"/>
      </w:pPr>
      <w:r w:rsidRPr="00AE655A">
        <w:t>1. Stop med at være i tvivl om andres opfattelse af dig. </w:t>
      </w:r>
    </w:p>
    <w:p w14:paraId="4BAB52DB" w14:textId="77777777" w:rsidR="00F645F1" w:rsidRPr="00AE655A" w:rsidRDefault="00F645F1" w:rsidP="004C3A61">
      <w:pPr>
        <w:pStyle w:val="Content"/>
      </w:pPr>
      <w:r w:rsidRPr="00AE655A">
        <w:t>2. Stop med at være i tvivl om du gør det rigtige.</w:t>
      </w:r>
    </w:p>
    <w:p w14:paraId="06967B78" w14:textId="77777777" w:rsidR="00F645F1" w:rsidRPr="00AE655A" w:rsidRDefault="00F645F1" w:rsidP="004C3A61">
      <w:pPr>
        <w:pStyle w:val="Content"/>
      </w:pPr>
      <w:r w:rsidRPr="00AE655A">
        <w:t>3. Stop med at planlægge alting.</w:t>
      </w:r>
    </w:p>
    <w:p w14:paraId="560B7140" w14:textId="77777777" w:rsidR="00F645F1" w:rsidRPr="00AE655A" w:rsidRDefault="00F645F1" w:rsidP="004C3A61">
      <w:pPr>
        <w:pStyle w:val="Content"/>
      </w:pPr>
    </w:p>
    <w:p w14:paraId="1004891B" w14:textId="77777777" w:rsidR="00F645F1" w:rsidRPr="00AE655A" w:rsidRDefault="00F645F1" w:rsidP="004C3A61">
      <w:pPr>
        <w:pStyle w:val="Content"/>
      </w:pPr>
      <w:r w:rsidRPr="00AE655A">
        <w:t>d. </w:t>
      </w:r>
    </w:p>
    <w:p w14:paraId="190C9705" w14:textId="77777777" w:rsidR="00F645F1" w:rsidRPr="00AE655A" w:rsidRDefault="00F645F1" w:rsidP="004C3A61">
      <w:pPr>
        <w:pStyle w:val="Content"/>
      </w:pPr>
      <w:r w:rsidRPr="00AE655A">
        <w:t xml:space="preserve">1. Vidste du at man kan drikke </w:t>
      </w:r>
      <w:proofErr w:type="spellStart"/>
      <w:r w:rsidRPr="00AE655A">
        <w:t>tuborg</w:t>
      </w:r>
      <w:proofErr w:type="spellEnd"/>
      <w:r w:rsidRPr="00AE655A">
        <w:t xml:space="preserve"> nul når man er gravid?</w:t>
      </w:r>
    </w:p>
    <w:p w14:paraId="130A55DD" w14:textId="77777777" w:rsidR="00F645F1" w:rsidRPr="00AE655A" w:rsidRDefault="00F645F1" w:rsidP="004C3A61">
      <w:pPr>
        <w:pStyle w:val="Content"/>
      </w:pPr>
      <w:r w:rsidRPr="00AE655A">
        <w:t xml:space="preserve">2. Vidste du at du ikke får tømmermænd når du drikker </w:t>
      </w:r>
      <w:proofErr w:type="spellStart"/>
      <w:r w:rsidRPr="00AE655A">
        <w:t>tuborg</w:t>
      </w:r>
      <w:proofErr w:type="spellEnd"/>
      <w:r w:rsidRPr="00AE655A">
        <w:t xml:space="preserve"> nul?</w:t>
      </w:r>
    </w:p>
    <w:p w14:paraId="0E8CB7DC" w14:textId="77777777" w:rsidR="00F645F1" w:rsidRPr="00AE655A" w:rsidRDefault="00F645F1" w:rsidP="004C3A61">
      <w:pPr>
        <w:pStyle w:val="Content"/>
      </w:pPr>
      <w:r w:rsidRPr="00AE655A">
        <w:t>3. Vidste du at du kan drikke øl, mens du holder dig sund? </w:t>
      </w:r>
    </w:p>
    <w:p w14:paraId="47762BB8" w14:textId="77777777" w:rsidR="00F645F1" w:rsidRPr="00AE655A" w:rsidRDefault="00F645F1" w:rsidP="004C3A61">
      <w:pPr>
        <w:pStyle w:val="Content"/>
      </w:pPr>
    </w:p>
    <w:p w14:paraId="1B77FF8C" w14:textId="77777777" w:rsidR="00F645F1" w:rsidRPr="00AE655A" w:rsidRDefault="00F645F1" w:rsidP="004C3A61">
      <w:pPr>
        <w:pStyle w:val="Content"/>
      </w:pPr>
      <w:r w:rsidRPr="00AE655A">
        <w:t>e. </w:t>
      </w:r>
    </w:p>
    <w:p w14:paraId="65935F32" w14:textId="03E69302" w:rsidR="00F645F1" w:rsidRDefault="00F645F1" w:rsidP="004C3A61">
      <w:pPr>
        <w:pStyle w:val="Content"/>
      </w:pPr>
      <w:r w:rsidRPr="00AE655A">
        <w:t xml:space="preserve">1. Derfor skal du drikke </w:t>
      </w:r>
      <w:proofErr w:type="spellStart"/>
      <w:r w:rsidRPr="00AE655A">
        <w:t>tuborg</w:t>
      </w:r>
      <w:proofErr w:type="spellEnd"/>
      <w:r w:rsidRPr="00AE655A">
        <w:t xml:space="preserve"> nul med dine venner.</w:t>
      </w:r>
    </w:p>
    <w:p w14:paraId="62E4F061" w14:textId="77777777" w:rsidR="008F1BD7" w:rsidRDefault="008F1BD7" w:rsidP="001974E3">
      <w:pPr>
        <w:pStyle w:val="Content"/>
        <w:rPr>
          <w:rFonts w:ascii="Times New Roman" w:hAnsi="Times New Roman" w:cs="Times New Roman"/>
          <w:color w:val="auto"/>
          <w:szCs w:val="24"/>
          <w:lang w:eastAsia="en-DK"/>
        </w:rPr>
        <w:sectPr w:rsidR="008F1BD7" w:rsidSect="008F1BD7">
          <w:type w:val="continuous"/>
          <w:pgSz w:w="12240" w:h="15840"/>
          <w:pgMar w:top="720" w:right="1152" w:bottom="720" w:left="1152" w:header="0" w:footer="288" w:gutter="0"/>
          <w:pgNumType w:start="1"/>
          <w:cols w:num="2" w:space="720"/>
          <w:titlePg/>
          <w:docGrid w:linePitch="382"/>
        </w:sectPr>
      </w:pPr>
    </w:p>
    <w:p w14:paraId="67986D2B" w14:textId="303E58E4" w:rsidR="00F645F1" w:rsidRPr="00AE655A" w:rsidRDefault="00F645F1" w:rsidP="001974E3">
      <w:pPr>
        <w:pStyle w:val="Content"/>
        <w:rPr>
          <w:rFonts w:ascii="Times New Roman" w:hAnsi="Times New Roman" w:cs="Times New Roman"/>
          <w:color w:val="auto"/>
          <w:szCs w:val="24"/>
          <w:lang w:eastAsia="en-DK"/>
        </w:rPr>
      </w:pPr>
    </w:p>
    <w:p w14:paraId="33754C1E" w14:textId="77777777" w:rsidR="008F1BD7" w:rsidRPr="008F1BD7" w:rsidRDefault="00EB6FB9" w:rsidP="004C3A61">
      <w:pPr>
        <w:pStyle w:val="Heading4"/>
        <w:pBdr>
          <w:bottom w:val="single" w:sz="6" w:space="1" w:color="auto"/>
        </w:pBdr>
        <w:rPr>
          <w:color w:val="082A75" w:themeColor="text2"/>
        </w:rPr>
      </w:pPr>
      <w:bookmarkStart w:id="33" w:name="_Toc53525180"/>
      <w:r w:rsidRPr="008F1BD7">
        <w:rPr>
          <w:color w:val="082A75" w:themeColor="text2"/>
        </w:rPr>
        <w:lastRenderedPageBreak/>
        <w:t>INDHOLDSPLAN</w:t>
      </w:r>
      <w:bookmarkEnd w:id="33"/>
    </w:p>
    <w:tbl>
      <w:tblPr>
        <w:tblpPr w:leftFromText="180" w:rightFromText="180" w:vertAnchor="text" w:horzAnchor="margin" w:tblpXSpec="center" w:tblpY="443"/>
        <w:tblW w:w="0" w:type="auto"/>
        <w:tblLook w:val="04A0" w:firstRow="1" w:lastRow="0" w:firstColumn="1" w:lastColumn="0" w:noHBand="0" w:noVBand="1"/>
      </w:tblPr>
      <w:tblGrid>
        <w:gridCol w:w="5387"/>
        <w:gridCol w:w="3827"/>
      </w:tblGrid>
      <w:tr w:rsidR="008F1BD7" w:rsidRPr="00AE655A" w14:paraId="219462A2" w14:textId="77777777" w:rsidTr="008F1BD7">
        <w:trPr>
          <w:trHeight w:val="3528"/>
        </w:trPr>
        <w:tc>
          <w:tcPr>
            <w:tcW w:w="5387" w:type="dxa"/>
          </w:tcPr>
          <w:p w14:paraId="7CEAC3F9" w14:textId="77777777" w:rsidR="008F1BD7" w:rsidRPr="00AE655A" w:rsidRDefault="008F1BD7" w:rsidP="008F1BD7">
            <w:pPr>
              <w:pStyle w:val="Content"/>
            </w:pPr>
            <w:r w:rsidRPr="00AE655A">
              <w:rPr>
                <w:b/>
                <w:bCs/>
              </w:rPr>
              <w:t>Primærplatforme for målgruppen</w:t>
            </w:r>
            <w:r w:rsidRPr="00AE655A">
              <w:t>:</w:t>
            </w:r>
          </w:p>
          <w:p w14:paraId="556D3525" w14:textId="77777777" w:rsidR="008F1BD7" w:rsidRPr="00AE655A" w:rsidRDefault="008F1BD7" w:rsidP="008F1BD7">
            <w:pPr>
              <w:pStyle w:val="Content"/>
              <w:numPr>
                <w:ilvl w:val="0"/>
                <w:numId w:val="28"/>
              </w:numPr>
            </w:pPr>
            <w:r w:rsidRPr="00AE655A">
              <w:t>Instagram og Facebook.</w:t>
            </w:r>
          </w:p>
          <w:p w14:paraId="599CB8DD" w14:textId="77777777" w:rsidR="008F1BD7" w:rsidRPr="00AE655A" w:rsidRDefault="008F1BD7" w:rsidP="008F1BD7">
            <w:pPr>
              <w:pStyle w:val="Content"/>
            </w:pPr>
          </w:p>
          <w:p w14:paraId="6C6CC9C1" w14:textId="77777777" w:rsidR="008F1BD7" w:rsidRPr="00AE655A" w:rsidRDefault="008F1BD7" w:rsidP="008F1BD7">
            <w:pPr>
              <w:pStyle w:val="Content"/>
            </w:pPr>
            <w:r w:rsidRPr="00AE655A">
              <w:rPr>
                <w:b/>
                <w:bCs/>
              </w:rPr>
              <w:t>Målgruppen er online</w:t>
            </w:r>
            <w:r w:rsidRPr="00AE655A">
              <w:t>:</w:t>
            </w:r>
          </w:p>
          <w:p w14:paraId="2484D84B" w14:textId="77777777" w:rsidR="008F1BD7" w:rsidRPr="00AE655A" w:rsidRDefault="008F1BD7" w:rsidP="008F1BD7">
            <w:pPr>
              <w:pStyle w:val="Content"/>
              <w:numPr>
                <w:ilvl w:val="0"/>
                <w:numId w:val="28"/>
              </w:numPr>
            </w:pPr>
            <w:r w:rsidRPr="00AE655A">
              <w:t>Morgen og aften.</w:t>
            </w:r>
          </w:p>
          <w:p w14:paraId="176A6D5F" w14:textId="77777777" w:rsidR="008F1BD7" w:rsidRPr="00AE655A" w:rsidRDefault="008F1BD7" w:rsidP="008F1BD7">
            <w:pPr>
              <w:pStyle w:val="Content"/>
            </w:pPr>
          </w:p>
          <w:p w14:paraId="68F28ADC" w14:textId="77777777" w:rsidR="008F1BD7" w:rsidRPr="00AE655A" w:rsidRDefault="008F1BD7" w:rsidP="008F1BD7">
            <w:pPr>
              <w:pStyle w:val="Content"/>
            </w:pPr>
            <w:r w:rsidRPr="00AE655A">
              <w:rPr>
                <w:b/>
                <w:bCs/>
              </w:rPr>
              <w:t>Eksponeringsplatforme</w:t>
            </w:r>
            <w:r w:rsidRPr="00AE655A">
              <w:t>:</w:t>
            </w:r>
          </w:p>
          <w:p w14:paraId="3BC60059" w14:textId="77777777" w:rsidR="008F1BD7" w:rsidRPr="00AE655A" w:rsidRDefault="008F1BD7" w:rsidP="008F1BD7">
            <w:pPr>
              <w:pStyle w:val="Content"/>
              <w:numPr>
                <w:ilvl w:val="0"/>
                <w:numId w:val="28"/>
              </w:numPr>
            </w:pPr>
            <w:r w:rsidRPr="00AE655A">
              <w:t>På sociale medier</w:t>
            </w:r>
          </w:p>
          <w:p w14:paraId="36083BC9" w14:textId="77777777" w:rsidR="008F1BD7" w:rsidRPr="00AE655A" w:rsidRDefault="008F1BD7" w:rsidP="008F1BD7">
            <w:pPr>
              <w:pStyle w:val="Content"/>
            </w:pPr>
          </w:p>
          <w:p w14:paraId="74EA659C" w14:textId="77777777" w:rsidR="008F1BD7" w:rsidRPr="00AE655A" w:rsidRDefault="008F1BD7" w:rsidP="008F1BD7">
            <w:pPr>
              <w:pStyle w:val="Content"/>
            </w:pPr>
            <w:r w:rsidRPr="00AE655A">
              <w:rPr>
                <w:b/>
                <w:bCs/>
              </w:rPr>
              <w:t>Eksponeringstidsrum</w:t>
            </w:r>
            <w:r w:rsidRPr="00AE655A">
              <w:t>:</w:t>
            </w:r>
          </w:p>
          <w:p w14:paraId="5F48F879" w14:textId="77777777" w:rsidR="008F1BD7" w:rsidRPr="00AE655A" w:rsidRDefault="008F1BD7" w:rsidP="008F1BD7">
            <w:pPr>
              <w:pStyle w:val="Content"/>
              <w:numPr>
                <w:ilvl w:val="0"/>
                <w:numId w:val="28"/>
              </w:numPr>
            </w:pPr>
            <w:r w:rsidRPr="00AE655A">
              <w:t>Når de er online</w:t>
            </w:r>
          </w:p>
        </w:tc>
        <w:tc>
          <w:tcPr>
            <w:tcW w:w="3827" w:type="dxa"/>
          </w:tcPr>
          <w:p w14:paraId="0D711BE4" w14:textId="77777777" w:rsidR="008F1BD7" w:rsidRPr="00AE655A" w:rsidRDefault="008F1BD7" w:rsidP="008F1BD7">
            <w:pPr>
              <w:pStyle w:val="Content"/>
            </w:pPr>
            <w:r w:rsidRPr="00AE655A">
              <w:rPr>
                <w:b/>
                <w:bCs/>
              </w:rPr>
              <w:t>Eksponeret for kampagnen</w:t>
            </w:r>
            <w:r w:rsidRPr="00AE655A">
              <w:t>:</w:t>
            </w:r>
          </w:p>
          <w:p w14:paraId="4747BCD0" w14:textId="77777777" w:rsidR="008F1BD7" w:rsidRPr="00AE655A" w:rsidRDefault="008F1BD7" w:rsidP="008F1BD7">
            <w:pPr>
              <w:pStyle w:val="Content"/>
              <w:numPr>
                <w:ilvl w:val="0"/>
                <w:numId w:val="28"/>
              </w:numPr>
            </w:pPr>
            <w:r w:rsidRPr="00AE655A">
              <w:t>Dagligt</w:t>
            </w:r>
          </w:p>
          <w:p w14:paraId="2623603D" w14:textId="77777777" w:rsidR="008F1BD7" w:rsidRPr="00AE655A" w:rsidRDefault="008F1BD7" w:rsidP="008F1BD7">
            <w:pPr>
              <w:pStyle w:val="Content"/>
            </w:pPr>
          </w:p>
          <w:p w14:paraId="362FD47C" w14:textId="77777777" w:rsidR="008F1BD7" w:rsidRPr="00AE655A" w:rsidRDefault="008F1BD7" w:rsidP="008F1BD7">
            <w:pPr>
              <w:pStyle w:val="Content"/>
            </w:pPr>
            <w:r w:rsidRPr="00AE655A">
              <w:rPr>
                <w:b/>
                <w:bCs/>
              </w:rPr>
              <w:t>Kampagnetiden</w:t>
            </w:r>
            <w:r w:rsidRPr="00AE655A">
              <w:t>:</w:t>
            </w:r>
          </w:p>
          <w:p w14:paraId="63F76818" w14:textId="77777777" w:rsidR="008F1BD7" w:rsidRPr="00AE655A" w:rsidRDefault="008F1BD7" w:rsidP="008F1BD7">
            <w:pPr>
              <w:pStyle w:val="Content"/>
              <w:numPr>
                <w:ilvl w:val="0"/>
                <w:numId w:val="28"/>
              </w:numPr>
            </w:pPr>
            <w:r w:rsidRPr="00AE655A">
              <w:t>4 uger</w:t>
            </w:r>
          </w:p>
          <w:p w14:paraId="256152C3" w14:textId="77777777" w:rsidR="008F1BD7" w:rsidRPr="00AE655A" w:rsidRDefault="008F1BD7" w:rsidP="008F1BD7">
            <w:pPr>
              <w:pStyle w:val="Content"/>
            </w:pPr>
          </w:p>
          <w:p w14:paraId="21B0C7DA" w14:textId="77777777" w:rsidR="008F1BD7" w:rsidRPr="00AE655A" w:rsidRDefault="008F1BD7" w:rsidP="008F1BD7">
            <w:pPr>
              <w:pStyle w:val="Content"/>
            </w:pPr>
            <w:r w:rsidRPr="00AE655A">
              <w:rPr>
                <w:b/>
                <w:bCs/>
              </w:rPr>
              <w:t>Ressourcer</w:t>
            </w:r>
            <w:r w:rsidRPr="00AE655A">
              <w:t>:</w:t>
            </w:r>
          </w:p>
          <w:p w14:paraId="15EFB4D7" w14:textId="77777777" w:rsidR="008F1BD7" w:rsidRPr="00AE655A" w:rsidRDefault="008F1BD7" w:rsidP="008F1BD7">
            <w:pPr>
              <w:pStyle w:val="Content"/>
              <w:numPr>
                <w:ilvl w:val="0"/>
                <w:numId w:val="28"/>
              </w:numPr>
            </w:pPr>
            <w:r w:rsidRPr="00AE655A">
              <w:t>500.000kr</w:t>
            </w:r>
          </w:p>
          <w:p w14:paraId="27F949E3" w14:textId="77777777" w:rsidR="008F1BD7" w:rsidRPr="00AE655A" w:rsidRDefault="008F1BD7" w:rsidP="008F1BD7"/>
        </w:tc>
      </w:tr>
      <w:tr w:rsidR="008F1BD7" w:rsidRPr="00AE655A" w14:paraId="4F434A4C" w14:textId="77777777" w:rsidTr="008F1BD7">
        <w:trPr>
          <w:trHeight w:val="3528"/>
        </w:trPr>
        <w:tc>
          <w:tcPr>
            <w:tcW w:w="5387" w:type="dxa"/>
          </w:tcPr>
          <w:p w14:paraId="54989A2C" w14:textId="77777777" w:rsidR="008F1BD7" w:rsidRPr="00AE655A" w:rsidRDefault="008F1BD7" w:rsidP="008F1BD7">
            <w:pPr>
              <w:pStyle w:val="Content"/>
              <w:rPr>
                <w:b/>
                <w:bCs/>
              </w:rPr>
            </w:pPr>
          </w:p>
        </w:tc>
        <w:tc>
          <w:tcPr>
            <w:tcW w:w="3827" w:type="dxa"/>
          </w:tcPr>
          <w:p w14:paraId="7D5F6219" w14:textId="77777777" w:rsidR="008F1BD7" w:rsidRPr="00AE655A" w:rsidRDefault="008F1BD7" w:rsidP="008F1BD7">
            <w:pPr>
              <w:pStyle w:val="Content"/>
              <w:rPr>
                <w:b/>
                <w:bCs/>
              </w:rPr>
            </w:pPr>
          </w:p>
        </w:tc>
      </w:tr>
    </w:tbl>
    <w:tbl>
      <w:tblPr>
        <w:tblpPr w:leftFromText="180" w:rightFromText="180" w:vertAnchor="text" w:horzAnchor="margin" w:tblpY="4731"/>
        <w:tblW w:w="9475" w:type="dxa"/>
        <w:tblBorders>
          <w:top w:val="single" w:sz="18" w:space="0" w:color="082A75" w:themeColor="text2"/>
          <w:left w:val="single" w:sz="18" w:space="0" w:color="082A75" w:themeColor="text2"/>
          <w:bottom w:val="single" w:sz="18" w:space="0" w:color="082A75" w:themeColor="text2"/>
          <w:right w:val="single" w:sz="18" w:space="0" w:color="082A75" w:themeColor="text2"/>
          <w:insideH w:val="single" w:sz="18" w:space="0" w:color="082A75" w:themeColor="text2"/>
          <w:insideV w:val="single" w:sz="18" w:space="0" w:color="082A75" w:themeColor="text2"/>
        </w:tblBorders>
        <w:tblCellMar>
          <w:top w:w="15" w:type="dxa"/>
          <w:left w:w="15" w:type="dxa"/>
          <w:bottom w:w="15" w:type="dxa"/>
          <w:right w:w="15" w:type="dxa"/>
        </w:tblCellMar>
        <w:tblLook w:val="04A0" w:firstRow="1" w:lastRow="0" w:firstColumn="1" w:lastColumn="0" w:noHBand="0" w:noVBand="1"/>
      </w:tblPr>
      <w:tblGrid>
        <w:gridCol w:w="1257"/>
        <w:gridCol w:w="4107"/>
        <w:gridCol w:w="4111"/>
      </w:tblGrid>
      <w:tr w:rsidR="008F1BD7" w:rsidRPr="00AE655A" w14:paraId="59A4CB58" w14:textId="77777777" w:rsidTr="008F1BD7">
        <w:tc>
          <w:tcPr>
            <w:tcW w:w="1257" w:type="dxa"/>
            <w:tcMar>
              <w:top w:w="100" w:type="dxa"/>
              <w:left w:w="100" w:type="dxa"/>
              <w:bottom w:w="100" w:type="dxa"/>
              <w:right w:w="100" w:type="dxa"/>
            </w:tcMar>
            <w:hideMark/>
          </w:tcPr>
          <w:p w14:paraId="14538631" w14:textId="77777777" w:rsidR="008F1BD7" w:rsidRPr="00AE655A" w:rsidRDefault="008F1BD7" w:rsidP="008F1BD7">
            <w:pPr>
              <w:pStyle w:val="Content"/>
              <w:pBdr>
                <w:top w:val="single" w:sz="18" w:space="0" w:color="082A75" w:themeColor="text2"/>
                <w:left w:val="single" w:sz="18" w:space="0" w:color="082A75" w:themeColor="text2"/>
                <w:bottom w:val="single" w:sz="18" w:space="3" w:color="082A75" w:themeColor="text2"/>
                <w:right w:val="single" w:sz="18" w:space="0" w:color="082A75" w:themeColor="text2"/>
              </w:pBdr>
              <w:jc w:val="center"/>
              <w:rPr>
                <w:rFonts w:ascii="Times New Roman" w:hAnsi="Times New Roman" w:cs="Times New Roman"/>
                <w:b/>
                <w:bCs/>
                <w:color w:val="auto"/>
                <w:sz w:val="28"/>
                <w:szCs w:val="28"/>
                <w:lang w:eastAsia="en-DK"/>
              </w:rPr>
            </w:pPr>
            <w:r w:rsidRPr="00AE655A">
              <w:rPr>
                <w:b/>
                <w:bCs/>
                <w:sz w:val="28"/>
                <w:szCs w:val="28"/>
                <w:lang w:eastAsia="en-DK"/>
              </w:rPr>
              <w:t>Ugedag</w:t>
            </w:r>
          </w:p>
        </w:tc>
        <w:tc>
          <w:tcPr>
            <w:tcW w:w="4107" w:type="dxa"/>
            <w:tcMar>
              <w:top w:w="100" w:type="dxa"/>
              <w:left w:w="100" w:type="dxa"/>
              <w:bottom w:w="100" w:type="dxa"/>
              <w:right w:w="100" w:type="dxa"/>
            </w:tcMar>
            <w:hideMark/>
          </w:tcPr>
          <w:p w14:paraId="634FC51D" w14:textId="77777777" w:rsidR="008F1BD7" w:rsidRPr="00AE655A" w:rsidRDefault="008F1BD7" w:rsidP="008F1BD7">
            <w:pPr>
              <w:pStyle w:val="Content"/>
              <w:pBdr>
                <w:top w:val="single" w:sz="18" w:space="0" w:color="082A75" w:themeColor="text2"/>
                <w:left w:val="single" w:sz="18" w:space="0" w:color="082A75" w:themeColor="text2"/>
                <w:bottom w:val="single" w:sz="18" w:space="3" w:color="082A75" w:themeColor="text2"/>
                <w:right w:val="single" w:sz="18" w:space="0" w:color="082A75" w:themeColor="text2"/>
              </w:pBdr>
              <w:jc w:val="center"/>
              <w:rPr>
                <w:rFonts w:ascii="Times New Roman" w:hAnsi="Times New Roman" w:cs="Times New Roman"/>
                <w:b/>
                <w:bCs/>
                <w:color w:val="auto"/>
                <w:sz w:val="28"/>
                <w:szCs w:val="28"/>
                <w:lang w:eastAsia="en-DK"/>
              </w:rPr>
            </w:pPr>
            <w:r w:rsidRPr="00AE655A">
              <w:rPr>
                <w:b/>
                <w:bCs/>
                <w:sz w:val="28"/>
                <w:szCs w:val="28"/>
                <w:lang w:eastAsia="en-DK"/>
              </w:rPr>
              <w:t>Instagram</w:t>
            </w:r>
          </w:p>
        </w:tc>
        <w:tc>
          <w:tcPr>
            <w:tcW w:w="4111" w:type="dxa"/>
            <w:tcMar>
              <w:top w:w="100" w:type="dxa"/>
              <w:left w:w="100" w:type="dxa"/>
              <w:bottom w:w="100" w:type="dxa"/>
              <w:right w:w="100" w:type="dxa"/>
            </w:tcMar>
            <w:hideMark/>
          </w:tcPr>
          <w:p w14:paraId="0649D609" w14:textId="77777777" w:rsidR="008F1BD7" w:rsidRPr="00AE655A" w:rsidRDefault="008F1BD7" w:rsidP="008F1BD7">
            <w:pPr>
              <w:pStyle w:val="Content"/>
              <w:pBdr>
                <w:top w:val="single" w:sz="18" w:space="0" w:color="082A75" w:themeColor="text2"/>
                <w:left w:val="single" w:sz="18" w:space="0" w:color="082A75" w:themeColor="text2"/>
                <w:bottom w:val="single" w:sz="18" w:space="3" w:color="082A75" w:themeColor="text2"/>
                <w:right w:val="single" w:sz="18" w:space="0" w:color="082A75" w:themeColor="text2"/>
              </w:pBdr>
              <w:jc w:val="center"/>
              <w:rPr>
                <w:rFonts w:ascii="Times New Roman" w:hAnsi="Times New Roman" w:cs="Times New Roman"/>
                <w:b/>
                <w:bCs/>
                <w:color w:val="auto"/>
                <w:sz w:val="28"/>
                <w:szCs w:val="28"/>
                <w:lang w:eastAsia="en-DK"/>
              </w:rPr>
            </w:pPr>
            <w:r w:rsidRPr="00AE655A">
              <w:rPr>
                <w:b/>
                <w:bCs/>
                <w:sz w:val="28"/>
                <w:szCs w:val="28"/>
                <w:lang w:eastAsia="en-DK"/>
              </w:rPr>
              <w:t>Facebook</w:t>
            </w:r>
          </w:p>
        </w:tc>
      </w:tr>
      <w:tr w:rsidR="008F1BD7" w:rsidRPr="00AE655A" w14:paraId="71D76895" w14:textId="77777777" w:rsidTr="008F1BD7">
        <w:tc>
          <w:tcPr>
            <w:tcW w:w="1257" w:type="dxa"/>
            <w:tcMar>
              <w:top w:w="100" w:type="dxa"/>
              <w:left w:w="100" w:type="dxa"/>
              <w:bottom w:w="100" w:type="dxa"/>
              <w:right w:w="100" w:type="dxa"/>
            </w:tcMar>
            <w:hideMark/>
          </w:tcPr>
          <w:p w14:paraId="2219D207" w14:textId="77777777" w:rsidR="008F1BD7" w:rsidRPr="00AE655A" w:rsidRDefault="008F1BD7" w:rsidP="008F1BD7">
            <w:pPr>
              <w:pStyle w:val="Content"/>
              <w:rPr>
                <w:rFonts w:ascii="Times New Roman" w:hAnsi="Times New Roman" w:cs="Times New Roman"/>
                <w:b/>
                <w:bCs/>
                <w:color w:val="auto"/>
                <w:szCs w:val="24"/>
                <w:lang w:eastAsia="en-DK"/>
              </w:rPr>
            </w:pPr>
            <w:r w:rsidRPr="00AE655A">
              <w:rPr>
                <w:b/>
                <w:bCs/>
                <w:szCs w:val="24"/>
                <w:lang w:eastAsia="en-DK"/>
              </w:rPr>
              <w:t>Mandag</w:t>
            </w:r>
          </w:p>
        </w:tc>
        <w:tc>
          <w:tcPr>
            <w:tcW w:w="4107" w:type="dxa"/>
            <w:tcMar>
              <w:top w:w="100" w:type="dxa"/>
              <w:left w:w="100" w:type="dxa"/>
              <w:bottom w:w="100" w:type="dxa"/>
              <w:right w:w="100" w:type="dxa"/>
            </w:tcMar>
            <w:hideMark/>
          </w:tcPr>
          <w:p w14:paraId="539B0EF7" w14:textId="77777777" w:rsidR="008F1BD7" w:rsidRPr="00AE655A" w:rsidRDefault="008F1BD7" w:rsidP="008F1BD7">
            <w:pPr>
              <w:pStyle w:val="Content"/>
              <w:rPr>
                <w:rFonts w:ascii="Times New Roman" w:hAnsi="Times New Roman" w:cs="Times New Roman"/>
                <w:color w:val="auto"/>
                <w:szCs w:val="24"/>
                <w:lang w:eastAsia="en-DK"/>
              </w:rPr>
            </w:pPr>
            <w:r w:rsidRPr="00AE655A">
              <w:rPr>
                <w:color w:val="FF0000"/>
                <w:szCs w:val="24"/>
                <w:lang w:eastAsia="en-DK"/>
              </w:rPr>
              <w:t>BTS-video m. link til -&gt;</w:t>
            </w:r>
          </w:p>
        </w:tc>
        <w:tc>
          <w:tcPr>
            <w:tcW w:w="4111" w:type="dxa"/>
            <w:tcMar>
              <w:top w:w="100" w:type="dxa"/>
              <w:left w:w="100" w:type="dxa"/>
              <w:bottom w:w="100" w:type="dxa"/>
              <w:right w:w="100" w:type="dxa"/>
            </w:tcMar>
            <w:hideMark/>
          </w:tcPr>
          <w:p w14:paraId="7E99EAF3" w14:textId="77777777" w:rsidR="008F1BD7" w:rsidRPr="00AE655A" w:rsidRDefault="008F1BD7" w:rsidP="008F1BD7">
            <w:pPr>
              <w:pStyle w:val="Content"/>
              <w:rPr>
                <w:rFonts w:ascii="Times New Roman" w:hAnsi="Times New Roman" w:cs="Times New Roman"/>
                <w:color w:val="auto"/>
                <w:szCs w:val="24"/>
                <w:lang w:eastAsia="en-DK"/>
              </w:rPr>
            </w:pPr>
            <w:r w:rsidRPr="00AE655A">
              <w:rPr>
                <w:color w:val="3592CF" w:themeColor="accent2"/>
                <w:szCs w:val="24"/>
                <w:lang w:eastAsia="en-DK"/>
              </w:rPr>
              <w:t>Reklamevideo</w:t>
            </w:r>
          </w:p>
        </w:tc>
      </w:tr>
      <w:tr w:rsidR="008F1BD7" w:rsidRPr="00AE655A" w14:paraId="2BA336E5" w14:textId="77777777" w:rsidTr="008F1BD7">
        <w:tc>
          <w:tcPr>
            <w:tcW w:w="1257" w:type="dxa"/>
            <w:tcMar>
              <w:top w:w="100" w:type="dxa"/>
              <w:left w:w="100" w:type="dxa"/>
              <w:bottom w:w="100" w:type="dxa"/>
              <w:right w:w="100" w:type="dxa"/>
            </w:tcMar>
            <w:hideMark/>
          </w:tcPr>
          <w:p w14:paraId="6FD40327" w14:textId="77777777" w:rsidR="008F1BD7" w:rsidRPr="00AE655A" w:rsidRDefault="008F1BD7" w:rsidP="008F1BD7">
            <w:pPr>
              <w:pStyle w:val="Content"/>
              <w:rPr>
                <w:rFonts w:ascii="Times New Roman" w:hAnsi="Times New Roman" w:cs="Times New Roman"/>
                <w:b/>
                <w:bCs/>
                <w:color w:val="auto"/>
                <w:szCs w:val="24"/>
                <w:lang w:eastAsia="en-DK"/>
              </w:rPr>
            </w:pPr>
            <w:r w:rsidRPr="00AE655A">
              <w:rPr>
                <w:b/>
                <w:bCs/>
                <w:szCs w:val="24"/>
                <w:lang w:eastAsia="en-DK"/>
              </w:rPr>
              <w:t>Tirsdag</w:t>
            </w:r>
          </w:p>
        </w:tc>
        <w:tc>
          <w:tcPr>
            <w:tcW w:w="4107" w:type="dxa"/>
            <w:tcMar>
              <w:top w:w="100" w:type="dxa"/>
              <w:left w:w="100" w:type="dxa"/>
              <w:bottom w:w="100" w:type="dxa"/>
              <w:right w:w="100" w:type="dxa"/>
            </w:tcMar>
            <w:hideMark/>
          </w:tcPr>
          <w:p w14:paraId="3389E615" w14:textId="77777777" w:rsidR="008F1BD7" w:rsidRPr="00AE655A" w:rsidRDefault="008F1BD7" w:rsidP="008F1BD7">
            <w:pPr>
              <w:pStyle w:val="Content"/>
              <w:rPr>
                <w:rFonts w:ascii="Times New Roman" w:hAnsi="Times New Roman" w:cs="Times New Roman"/>
                <w:color w:val="auto"/>
                <w:szCs w:val="24"/>
                <w:lang w:eastAsia="en-DK"/>
              </w:rPr>
            </w:pPr>
            <w:r w:rsidRPr="00AE655A">
              <w:rPr>
                <w:color w:val="F1C232"/>
                <w:szCs w:val="24"/>
                <w:lang w:eastAsia="en-DK"/>
              </w:rPr>
              <w:t>Opslag med infografik</w:t>
            </w:r>
          </w:p>
        </w:tc>
        <w:tc>
          <w:tcPr>
            <w:tcW w:w="4111" w:type="dxa"/>
            <w:tcMar>
              <w:top w:w="100" w:type="dxa"/>
              <w:left w:w="100" w:type="dxa"/>
              <w:bottom w:w="100" w:type="dxa"/>
              <w:right w:w="100" w:type="dxa"/>
            </w:tcMar>
            <w:hideMark/>
          </w:tcPr>
          <w:p w14:paraId="4C4C714B" w14:textId="77777777" w:rsidR="008F1BD7" w:rsidRPr="00AE655A" w:rsidRDefault="008F1BD7" w:rsidP="008F1BD7">
            <w:pPr>
              <w:pStyle w:val="Content"/>
              <w:rPr>
                <w:rFonts w:ascii="Times New Roman" w:hAnsi="Times New Roman" w:cs="Times New Roman"/>
                <w:color w:val="auto"/>
                <w:szCs w:val="24"/>
                <w:lang w:eastAsia="en-DK"/>
              </w:rPr>
            </w:pPr>
            <w:r w:rsidRPr="00AE655A">
              <w:rPr>
                <w:color w:val="FF0000"/>
                <w:szCs w:val="24"/>
                <w:lang w:eastAsia="en-DK"/>
              </w:rPr>
              <w:t>Sjovt billede (</w:t>
            </w:r>
            <w:proofErr w:type="spellStart"/>
            <w:r w:rsidRPr="00AE655A">
              <w:rPr>
                <w:color w:val="FF0000"/>
                <w:szCs w:val="24"/>
                <w:lang w:eastAsia="en-DK"/>
              </w:rPr>
              <w:t>gif</w:t>
            </w:r>
            <w:proofErr w:type="spellEnd"/>
            <w:r w:rsidRPr="00AE655A">
              <w:rPr>
                <w:color w:val="FF0000"/>
                <w:szCs w:val="24"/>
                <w:lang w:eastAsia="en-DK"/>
              </w:rPr>
              <w:t>/animation)</w:t>
            </w:r>
          </w:p>
        </w:tc>
      </w:tr>
      <w:tr w:rsidR="008F1BD7" w:rsidRPr="00AE655A" w14:paraId="017CC848" w14:textId="77777777" w:rsidTr="008F1BD7">
        <w:tc>
          <w:tcPr>
            <w:tcW w:w="1257" w:type="dxa"/>
            <w:tcMar>
              <w:top w:w="100" w:type="dxa"/>
              <w:left w:w="100" w:type="dxa"/>
              <w:bottom w:w="100" w:type="dxa"/>
              <w:right w:w="100" w:type="dxa"/>
            </w:tcMar>
            <w:hideMark/>
          </w:tcPr>
          <w:p w14:paraId="2F7DB134" w14:textId="77777777" w:rsidR="008F1BD7" w:rsidRPr="00AE655A" w:rsidRDefault="008F1BD7" w:rsidP="008F1BD7">
            <w:pPr>
              <w:pStyle w:val="Content"/>
              <w:rPr>
                <w:rFonts w:ascii="Times New Roman" w:hAnsi="Times New Roman" w:cs="Times New Roman"/>
                <w:b/>
                <w:bCs/>
                <w:color w:val="auto"/>
                <w:szCs w:val="24"/>
                <w:lang w:eastAsia="en-DK"/>
              </w:rPr>
            </w:pPr>
            <w:r w:rsidRPr="00AE655A">
              <w:rPr>
                <w:b/>
                <w:bCs/>
                <w:szCs w:val="24"/>
                <w:lang w:eastAsia="en-DK"/>
              </w:rPr>
              <w:t>Onsdag</w:t>
            </w:r>
          </w:p>
        </w:tc>
        <w:tc>
          <w:tcPr>
            <w:tcW w:w="4107" w:type="dxa"/>
            <w:tcMar>
              <w:top w:w="100" w:type="dxa"/>
              <w:left w:w="100" w:type="dxa"/>
              <w:bottom w:w="100" w:type="dxa"/>
              <w:right w:w="100" w:type="dxa"/>
            </w:tcMar>
            <w:hideMark/>
          </w:tcPr>
          <w:p w14:paraId="0403F2B5" w14:textId="77777777" w:rsidR="008F1BD7" w:rsidRPr="00AE655A" w:rsidRDefault="008F1BD7" w:rsidP="008F1BD7">
            <w:pPr>
              <w:pStyle w:val="Content"/>
              <w:rPr>
                <w:rFonts w:ascii="Times New Roman" w:hAnsi="Times New Roman" w:cs="Times New Roman"/>
                <w:color w:val="auto"/>
                <w:szCs w:val="24"/>
                <w:lang w:eastAsia="en-DK"/>
              </w:rPr>
            </w:pPr>
            <w:r w:rsidRPr="00AE655A">
              <w:rPr>
                <w:color w:val="3592CF" w:themeColor="accent2"/>
                <w:szCs w:val="24"/>
                <w:lang w:eastAsia="en-DK"/>
              </w:rPr>
              <w:t>Annoncering af weekendkonkurrence</w:t>
            </w:r>
          </w:p>
        </w:tc>
        <w:tc>
          <w:tcPr>
            <w:tcW w:w="4111" w:type="dxa"/>
            <w:tcMar>
              <w:top w:w="100" w:type="dxa"/>
              <w:left w:w="100" w:type="dxa"/>
              <w:bottom w:w="100" w:type="dxa"/>
              <w:right w:w="100" w:type="dxa"/>
            </w:tcMar>
            <w:hideMark/>
          </w:tcPr>
          <w:p w14:paraId="2682C2ED" w14:textId="77777777" w:rsidR="008F1BD7" w:rsidRPr="00AE655A" w:rsidRDefault="008F1BD7" w:rsidP="008F1BD7">
            <w:pPr>
              <w:pStyle w:val="Content"/>
              <w:rPr>
                <w:rFonts w:ascii="Times New Roman" w:hAnsi="Times New Roman" w:cs="Times New Roman"/>
                <w:color w:val="auto"/>
                <w:szCs w:val="24"/>
                <w:lang w:eastAsia="en-DK"/>
              </w:rPr>
            </w:pPr>
            <w:r w:rsidRPr="00AE655A">
              <w:rPr>
                <w:color w:val="3592CF" w:themeColor="accent2"/>
                <w:szCs w:val="24"/>
                <w:lang w:eastAsia="en-DK"/>
              </w:rPr>
              <w:t>Annoncering af weekendkonkurrence</w:t>
            </w:r>
          </w:p>
        </w:tc>
      </w:tr>
      <w:tr w:rsidR="008F1BD7" w:rsidRPr="00AE655A" w14:paraId="208B91C7" w14:textId="77777777" w:rsidTr="008F1BD7">
        <w:tc>
          <w:tcPr>
            <w:tcW w:w="1257" w:type="dxa"/>
            <w:tcMar>
              <w:top w:w="100" w:type="dxa"/>
              <w:left w:w="100" w:type="dxa"/>
              <w:bottom w:w="100" w:type="dxa"/>
              <w:right w:w="100" w:type="dxa"/>
            </w:tcMar>
            <w:hideMark/>
          </w:tcPr>
          <w:p w14:paraId="2B1C1EE4" w14:textId="77777777" w:rsidR="008F1BD7" w:rsidRPr="00AE655A" w:rsidRDefault="008F1BD7" w:rsidP="008F1BD7">
            <w:pPr>
              <w:pStyle w:val="Content"/>
              <w:rPr>
                <w:rFonts w:ascii="Times New Roman" w:hAnsi="Times New Roman" w:cs="Times New Roman"/>
                <w:b/>
                <w:bCs/>
                <w:color w:val="auto"/>
                <w:szCs w:val="24"/>
                <w:lang w:eastAsia="en-DK"/>
              </w:rPr>
            </w:pPr>
            <w:r w:rsidRPr="00AE655A">
              <w:rPr>
                <w:b/>
                <w:bCs/>
                <w:szCs w:val="24"/>
                <w:lang w:eastAsia="en-DK"/>
              </w:rPr>
              <w:t>Torsdag</w:t>
            </w:r>
          </w:p>
        </w:tc>
        <w:tc>
          <w:tcPr>
            <w:tcW w:w="4107" w:type="dxa"/>
            <w:tcMar>
              <w:top w:w="100" w:type="dxa"/>
              <w:left w:w="100" w:type="dxa"/>
              <w:bottom w:w="100" w:type="dxa"/>
              <w:right w:w="100" w:type="dxa"/>
            </w:tcMar>
            <w:hideMark/>
          </w:tcPr>
          <w:p w14:paraId="70D9D529" w14:textId="77777777" w:rsidR="008F1BD7" w:rsidRPr="00AE655A" w:rsidRDefault="008F1BD7" w:rsidP="008F1BD7">
            <w:pPr>
              <w:pStyle w:val="Content"/>
              <w:rPr>
                <w:rFonts w:ascii="Times New Roman" w:hAnsi="Times New Roman" w:cs="Times New Roman"/>
                <w:color w:val="auto"/>
                <w:szCs w:val="24"/>
                <w:lang w:eastAsia="en-DK"/>
              </w:rPr>
            </w:pPr>
            <w:r w:rsidRPr="00AE655A">
              <w:rPr>
                <w:color w:val="3592CF" w:themeColor="accent2"/>
                <w:szCs w:val="24"/>
                <w:lang w:eastAsia="en-DK"/>
              </w:rPr>
              <w:t xml:space="preserve">Video der </w:t>
            </w:r>
            <w:r w:rsidRPr="00AE655A">
              <w:rPr>
                <w:color w:val="F1C232"/>
                <w:szCs w:val="24"/>
                <w:lang w:eastAsia="en-DK"/>
              </w:rPr>
              <w:t xml:space="preserve">fungerer </w:t>
            </w:r>
            <w:r w:rsidRPr="00AE655A">
              <w:rPr>
                <w:color w:val="FF0000"/>
                <w:szCs w:val="24"/>
                <w:lang w:eastAsia="en-DK"/>
              </w:rPr>
              <w:t>uden lyd</w:t>
            </w:r>
          </w:p>
        </w:tc>
        <w:tc>
          <w:tcPr>
            <w:tcW w:w="4111" w:type="dxa"/>
            <w:tcMar>
              <w:top w:w="100" w:type="dxa"/>
              <w:left w:w="100" w:type="dxa"/>
              <w:bottom w:w="100" w:type="dxa"/>
              <w:right w:w="100" w:type="dxa"/>
            </w:tcMar>
            <w:hideMark/>
          </w:tcPr>
          <w:p w14:paraId="6FD38469" w14:textId="77777777" w:rsidR="008F1BD7" w:rsidRPr="00AE655A" w:rsidRDefault="008F1BD7" w:rsidP="008F1BD7">
            <w:pPr>
              <w:pStyle w:val="Content"/>
              <w:rPr>
                <w:rFonts w:ascii="Times New Roman" w:hAnsi="Times New Roman" w:cs="Times New Roman"/>
                <w:color w:val="auto"/>
                <w:szCs w:val="24"/>
                <w:lang w:eastAsia="en-DK"/>
              </w:rPr>
            </w:pPr>
          </w:p>
        </w:tc>
      </w:tr>
      <w:tr w:rsidR="008F1BD7" w:rsidRPr="00AE655A" w14:paraId="68E82802" w14:textId="77777777" w:rsidTr="008F1BD7">
        <w:tc>
          <w:tcPr>
            <w:tcW w:w="1257" w:type="dxa"/>
            <w:tcMar>
              <w:top w:w="100" w:type="dxa"/>
              <w:left w:w="100" w:type="dxa"/>
              <w:bottom w:w="100" w:type="dxa"/>
              <w:right w:w="100" w:type="dxa"/>
            </w:tcMar>
            <w:hideMark/>
          </w:tcPr>
          <w:p w14:paraId="25644CD8" w14:textId="77777777" w:rsidR="008F1BD7" w:rsidRPr="00AE655A" w:rsidRDefault="008F1BD7" w:rsidP="008F1BD7">
            <w:pPr>
              <w:pStyle w:val="Content"/>
              <w:rPr>
                <w:rFonts w:ascii="Times New Roman" w:hAnsi="Times New Roman" w:cs="Times New Roman"/>
                <w:b/>
                <w:bCs/>
                <w:color w:val="auto"/>
                <w:szCs w:val="24"/>
                <w:lang w:eastAsia="en-DK"/>
              </w:rPr>
            </w:pPr>
            <w:r w:rsidRPr="00AE655A">
              <w:rPr>
                <w:b/>
                <w:bCs/>
                <w:szCs w:val="24"/>
                <w:lang w:eastAsia="en-DK"/>
              </w:rPr>
              <w:t>Fredag</w:t>
            </w:r>
          </w:p>
        </w:tc>
        <w:tc>
          <w:tcPr>
            <w:tcW w:w="4107" w:type="dxa"/>
            <w:tcMar>
              <w:top w:w="100" w:type="dxa"/>
              <w:left w:w="100" w:type="dxa"/>
              <w:bottom w:w="100" w:type="dxa"/>
              <w:right w:w="100" w:type="dxa"/>
            </w:tcMar>
            <w:hideMark/>
          </w:tcPr>
          <w:p w14:paraId="13E4D43C" w14:textId="77777777" w:rsidR="008F1BD7" w:rsidRPr="00AE655A" w:rsidRDefault="008F1BD7" w:rsidP="008F1BD7">
            <w:pPr>
              <w:pStyle w:val="Content"/>
              <w:rPr>
                <w:rFonts w:ascii="Times New Roman" w:hAnsi="Times New Roman" w:cs="Times New Roman"/>
                <w:color w:val="auto"/>
                <w:szCs w:val="24"/>
                <w:lang w:eastAsia="en-DK"/>
              </w:rPr>
            </w:pPr>
            <w:r w:rsidRPr="00AE655A">
              <w:rPr>
                <w:color w:val="3592CF" w:themeColor="accent2"/>
                <w:szCs w:val="24"/>
                <w:lang w:eastAsia="en-DK"/>
              </w:rPr>
              <w:t>Reminder om konkurrencen m. eksempel på #billede</w:t>
            </w:r>
          </w:p>
        </w:tc>
        <w:tc>
          <w:tcPr>
            <w:tcW w:w="4111" w:type="dxa"/>
            <w:tcMar>
              <w:top w:w="100" w:type="dxa"/>
              <w:left w:w="100" w:type="dxa"/>
              <w:bottom w:w="100" w:type="dxa"/>
              <w:right w:w="100" w:type="dxa"/>
            </w:tcMar>
            <w:hideMark/>
          </w:tcPr>
          <w:p w14:paraId="4CAECC80" w14:textId="77777777" w:rsidR="008F1BD7" w:rsidRPr="00AE655A" w:rsidRDefault="008F1BD7" w:rsidP="008F1BD7">
            <w:pPr>
              <w:pStyle w:val="Content"/>
              <w:rPr>
                <w:rFonts w:ascii="Times New Roman" w:hAnsi="Times New Roman" w:cs="Times New Roman"/>
                <w:color w:val="auto"/>
                <w:szCs w:val="24"/>
                <w:lang w:eastAsia="en-DK"/>
              </w:rPr>
            </w:pPr>
            <w:r w:rsidRPr="00AE655A">
              <w:rPr>
                <w:color w:val="3592CF" w:themeColor="accent2"/>
                <w:szCs w:val="24"/>
                <w:lang w:eastAsia="en-DK"/>
              </w:rPr>
              <w:t>Reminder om konkurrencen m. eksempel på #billede</w:t>
            </w:r>
          </w:p>
        </w:tc>
      </w:tr>
      <w:tr w:rsidR="008F1BD7" w:rsidRPr="00AE655A" w14:paraId="4FA233CF" w14:textId="77777777" w:rsidTr="008F1BD7">
        <w:tc>
          <w:tcPr>
            <w:tcW w:w="1257" w:type="dxa"/>
            <w:tcMar>
              <w:top w:w="100" w:type="dxa"/>
              <w:left w:w="100" w:type="dxa"/>
              <w:bottom w:w="100" w:type="dxa"/>
              <w:right w:w="100" w:type="dxa"/>
            </w:tcMar>
            <w:hideMark/>
          </w:tcPr>
          <w:p w14:paraId="2D53C8F1" w14:textId="77777777" w:rsidR="008F1BD7" w:rsidRPr="00AE655A" w:rsidRDefault="008F1BD7" w:rsidP="008F1BD7">
            <w:pPr>
              <w:pStyle w:val="Content"/>
              <w:rPr>
                <w:rFonts w:ascii="Times New Roman" w:hAnsi="Times New Roman" w:cs="Times New Roman"/>
                <w:b/>
                <w:bCs/>
                <w:color w:val="auto"/>
                <w:szCs w:val="24"/>
                <w:lang w:eastAsia="en-DK"/>
              </w:rPr>
            </w:pPr>
            <w:r w:rsidRPr="00AE655A">
              <w:rPr>
                <w:b/>
                <w:bCs/>
                <w:szCs w:val="24"/>
                <w:lang w:eastAsia="en-DK"/>
              </w:rPr>
              <w:t>Lørdag</w:t>
            </w:r>
          </w:p>
        </w:tc>
        <w:tc>
          <w:tcPr>
            <w:tcW w:w="4107" w:type="dxa"/>
            <w:tcMar>
              <w:top w:w="100" w:type="dxa"/>
              <w:left w:w="100" w:type="dxa"/>
              <w:bottom w:w="100" w:type="dxa"/>
              <w:right w:w="100" w:type="dxa"/>
            </w:tcMar>
            <w:hideMark/>
          </w:tcPr>
          <w:p w14:paraId="025094D4" w14:textId="77777777" w:rsidR="008F1BD7" w:rsidRPr="00AE655A" w:rsidRDefault="008F1BD7" w:rsidP="008F1BD7">
            <w:pPr>
              <w:pStyle w:val="Content"/>
              <w:rPr>
                <w:rFonts w:ascii="Times New Roman" w:hAnsi="Times New Roman" w:cs="Times New Roman"/>
                <w:color w:val="auto"/>
                <w:szCs w:val="24"/>
                <w:lang w:eastAsia="en-DK"/>
              </w:rPr>
            </w:pPr>
          </w:p>
        </w:tc>
        <w:tc>
          <w:tcPr>
            <w:tcW w:w="4111" w:type="dxa"/>
            <w:tcMar>
              <w:top w:w="100" w:type="dxa"/>
              <w:left w:w="100" w:type="dxa"/>
              <w:bottom w:w="100" w:type="dxa"/>
              <w:right w:w="100" w:type="dxa"/>
            </w:tcMar>
            <w:hideMark/>
          </w:tcPr>
          <w:p w14:paraId="686A433C" w14:textId="77777777" w:rsidR="008F1BD7" w:rsidRPr="00AE655A" w:rsidRDefault="008F1BD7" w:rsidP="008F1BD7">
            <w:pPr>
              <w:pStyle w:val="Content"/>
              <w:rPr>
                <w:rFonts w:ascii="Times New Roman" w:hAnsi="Times New Roman" w:cs="Times New Roman"/>
                <w:color w:val="auto"/>
                <w:szCs w:val="24"/>
                <w:lang w:eastAsia="en-DK"/>
              </w:rPr>
            </w:pPr>
            <w:r w:rsidRPr="00AE655A">
              <w:rPr>
                <w:color w:val="F1C232"/>
                <w:szCs w:val="24"/>
                <w:lang w:eastAsia="en-DK"/>
              </w:rPr>
              <w:t>Artikel</w:t>
            </w:r>
          </w:p>
        </w:tc>
      </w:tr>
      <w:tr w:rsidR="008F1BD7" w:rsidRPr="00AE655A" w14:paraId="103E317C" w14:textId="77777777" w:rsidTr="008F1BD7">
        <w:tc>
          <w:tcPr>
            <w:tcW w:w="1257" w:type="dxa"/>
            <w:tcMar>
              <w:top w:w="100" w:type="dxa"/>
              <w:left w:w="100" w:type="dxa"/>
              <w:bottom w:w="100" w:type="dxa"/>
              <w:right w:w="100" w:type="dxa"/>
            </w:tcMar>
            <w:hideMark/>
          </w:tcPr>
          <w:p w14:paraId="1CAA62F8" w14:textId="77777777" w:rsidR="008F1BD7" w:rsidRPr="00AE655A" w:rsidRDefault="008F1BD7" w:rsidP="008F1BD7">
            <w:pPr>
              <w:pStyle w:val="Content"/>
              <w:rPr>
                <w:rFonts w:ascii="Times New Roman" w:hAnsi="Times New Roman" w:cs="Times New Roman"/>
                <w:b/>
                <w:bCs/>
                <w:color w:val="auto"/>
                <w:szCs w:val="24"/>
                <w:lang w:eastAsia="en-DK"/>
              </w:rPr>
            </w:pPr>
            <w:r w:rsidRPr="00AE655A">
              <w:rPr>
                <w:b/>
                <w:bCs/>
                <w:szCs w:val="24"/>
                <w:lang w:eastAsia="en-DK"/>
              </w:rPr>
              <w:t>Søndag</w:t>
            </w:r>
          </w:p>
        </w:tc>
        <w:tc>
          <w:tcPr>
            <w:tcW w:w="4107" w:type="dxa"/>
            <w:tcMar>
              <w:top w:w="100" w:type="dxa"/>
              <w:left w:w="100" w:type="dxa"/>
              <w:bottom w:w="100" w:type="dxa"/>
              <w:right w:w="100" w:type="dxa"/>
            </w:tcMar>
            <w:hideMark/>
          </w:tcPr>
          <w:p w14:paraId="4FA3849B" w14:textId="77777777" w:rsidR="008F1BD7" w:rsidRPr="00AE655A" w:rsidRDefault="008F1BD7" w:rsidP="008F1BD7">
            <w:pPr>
              <w:pStyle w:val="Content"/>
              <w:rPr>
                <w:rFonts w:ascii="Times New Roman" w:hAnsi="Times New Roman" w:cs="Times New Roman"/>
                <w:color w:val="auto"/>
                <w:szCs w:val="24"/>
                <w:lang w:eastAsia="en-DK"/>
              </w:rPr>
            </w:pPr>
            <w:r w:rsidRPr="00AE655A">
              <w:rPr>
                <w:color w:val="3592CF" w:themeColor="accent2"/>
                <w:szCs w:val="24"/>
                <w:lang w:eastAsia="en-DK"/>
              </w:rPr>
              <w:t>Udtrækning af konkurrencevinder</w:t>
            </w:r>
          </w:p>
        </w:tc>
        <w:tc>
          <w:tcPr>
            <w:tcW w:w="4111" w:type="dxa"/>
            <w:tcMar>
              <w:top w:w="100" w:type="dxa"/>
              <w:left w:w="100" w:type="dxa"/>
              <w:bottom w:w="100" w:type="dxa"/>
              <w:right w:w="100" w:type="dxa"/>
            </w:tcMar>
            <w:hideMark/>
          </w:tcPr>
          <w:p w14:paraId="4F231735" w14:textId="77777777" w:rsidR="008F1BD7" w:rsidRPr="00AE655A" w:rsidRDefault="008F1BD7" w:rsidP="008F1BD7">
            <w:pPr>
              <w:pStyle w:val="Content"/>
              <w:rPr>
                <w:rFonts w:ascii="Times New Roman" w:hAnsi="Times New Roman" w:cs="Times New Roman"/>
                <w:color w:val="auto"/>
                <w:szCs w:val="24"/>
                <w:lang w:eastAsia="en-DK"/>
              </w:rPr>
            </w:pPr>
            <w:r w:rsidRPr="00AE655A">
              <w:rPr>
                <w:color w:val="3592CF" w:themeColor="accent2"/>
                <w:szCs w:val="24"/>
                <w:lang w:eastAsia="en-DK"/>
              </w:rPr>
              <w:t>Udtrækning af konkurrencevinder</w:t>
            </w:r>
          </w:p>
        </w:tc>
      </w:tr>
    </w:tbl>
    <w:p w14:paraId="09B83D01" w14:textId="606A7EA7" w:rsidR="008F1BD7" w:rsidRDefault="008F1BD7" w:rsidP="004C3A61">
      <w:pPr>
        <w:pStyle w:val="Heading4"/>
        <w:sectPr w:rsidR="008F1BD7" w:rsidSect="00FE5C37">
          <w:type w:val="continuous"/>
          <w:pgSz w:w="12240" w:h="15840"/>
          <w:pgMar w:top="720" w:right="1152" w:bottom="720" w:left="1152" w:header="0" w:footer="288" w:gutter="0"/>
          <w:pgNumType w:start="1"/>
          <w:cols w:space="720"/>
          <w:titlePg/>
          <w:docGrid w:linePitch="382"/>
        </w:sectPr>
      </w:pPr>
    </w:p>
    <w:p w14:paraId="7EE758FC" w14:textId="77777777" w:rsidR="008F1BD7" w:rsidRDefault="008F1BD7" w:rsidP="001974E3">
      <w:pPr>
        <w:pStyle w:val="Content"/>
        <w:rPr>
          <w:rFonts w:ascii="Times New Roman" w:hAnsi="Times New Roman" w:cs="Times New Roman"/>
          <w:color w:val="auto"/>
          <w:szCs w:val="24"/>
          <w:lang w:eastAsia="en-DK"/>
        </w:rPr>
        <w:sectPr w:rsidR="008F1BD7" w:rsidSect="008F1BD7">
          <w:type w:val="continuous"/>
          <w:pgSz w:w="12240" w:h="15840"/>
          <w:pgMar w:top="720" w:right="1152" w:bottom="720" w:left="1152" w:header="0" w:footer="288" w:gutter="0"/>
          <w:pgNumType w:start="1"/>
          <w:cols w:space="720"/>
          <w:titlePg/>
          <w:docGrid w:linePitch="382"/>
        </w:sectPr>
      </w:pPr>
    </w:p>
    <w:p w14:paraId="5BBAB8A7" w14:textId="7C08F68C" w:rsidR="00F645F1" w:rsidRPr="00AE655A" w:rsidRDefault="00F645F1" w:rsidP="001974E3">
      <w:pPr>
        <w:pStyle w:val="Content"/>
        <w:rPr>
          <w:rFonts w:ascii="Times New Roman" w:hAnsi="Times New Roman" w:cs="Times New Roman"/>
          <w:color w:val="auto"/>
          <w:szCs w:val="24"/>
          <w:lang w:eastAsia="en-DK"/>
        </w:rPr>
      </w:pPr>
    </w:p>
    <w:p w14:paraId="13CDE620" w14:textId="77777777" w:rsidR="00F645F1" w:rsidRPr="00AE655A" w:rsidRDefault="00F645F1" w:rsidP="001974E3">
      <w:pPr>
        <w:pStyle w:val="Content"/>
        <w:rPr>
          <w:rFonts w:ascii="Times New Roman" w:hAnsi="Times New Roman" w:cs="Times New Roman"/>
          <w:color w:val="auto"/>
          <w:szCs w:val="24"/>
          <w:lang w:eastAsia="en-DK"/>
        </w:rPr>
      </w:pPr>
    </w:p>
    <w:tbl>
      <w:tblPr>
        <w:tblW w:w="9026" w:type="dxa"/>
        <w:jc w:val="center"/>
        <w:tblBorders>
          <w:top w:val="single" w:sz="18" w:space="0" w:color="082A75" w:themeColor="text2"/>
          <w:left w:val="single" w:sz="18" w:space="0" w:color="082A75" w:themeColor="text2"/>
          <w:bottom w:val="single" w:sz="18" w:space="0" w:color="082A75" w:themeColor="text2"/>
          <w:right w:val="single" w:sz="18" w:space="0" w:color="082A75" w:themeColor="text2"/>
          <w:insideH w:val="single" w:sz="18" w:space="0" w:color="082A75" w:themeColor="text2"/>
          <w:insideV w:val="single" w:sz="18" w:space="0" w:color="082A75" w:themeColor="text2"/>
        </w:tblBorders>
        <w:tblCellMar>
          <w:top w:w="15" w:type="dxa"/>
          <w:left w:w="15" w:type="dxa"/>
          <w:bottom w:w="15" w:type="dxa"/>
          <w:right w:w="15" w:type="dxa"/>
        </w:tblCellMar>
        <w:tblLook w:val="04A0" w:firstRow="1" w:lastRow="0" w:firstColumn="1" w:lastColumn="0" w:noHBand="0" w:noVBand="1"/>
      </w:tblPr>
      <w:tblGrid>
        <w:gridCol w:w="2934"/>
        <w:gridCol w:w="2802"/>
        <w:gridCol w:w="3290"/>
      </w:tblGrid>
      <w:tr w:rsidR="00F645F1" w:rsidRPr="00AE655A" w14:paraId="241B3A83" w14:textId="77777777" w:rsidTr="009B150E">
        <w:trPr>
          <w:jc w:val="center"/>
        </w:trPr>
        <w:tc>
          <w:tcPr>
            <w:tcW w:w="0" w:type="auto"/>
            <w:tcBorders>
              <w:tl2br w:val="single" w:sz="18" w:space="0" w:color="082A75" w:themeColor="text2"/>
            </w:tcBorders>
            <w:tcMar>
              <w:top w:w="100" w:type="dxa"/>
              <w:left w:w="100" w:type="dxa"/>
              <w:bottom w:w="100" w:type="dxa"/>
              <w:right w:w="100" w:type="dxa"/>
            </w:tcMar>
            <w:hideMark/>
          </w:tcPr>
          <w:p w14:paraId="5D0217F7" w14:textId="77777777" w:rsidR="00F645F1" w:rsidRPr="00AE655A" w:rsidRDefault="00F645F1" w:rsidP="001974E3">
            <w:pPr>
              <w:pStyle w:val="Content"/>
              <w:rPr>
                <w:rFonts w:ascii="Times New Roman" w:hAnsi="Times New Roman" w:cs="Times New Roman"/>
                <w:b/>
                <w:bCs/>
                <w:color w:val="auto"/>
                <w:sz w:val="28"/>
                <w:szCs w:val="28"/>
                <w:lang w:eastAsia="en-DK"/>
              </w:rPr>
            </w:pPr>
            <w:r w:rsidRPr="00AE655A">
              <w:rPr>
                <w:b/>
                <w:bCs/>
                <w:color w:val="3592CF" w:themeColor="accent2"/>
                <w:sz w:val="28"/>
                <w:szCs w:val="28"/>
                <w:lang w:eastAsia="en-DK"/>
              </w:rPr>
              <w:t>Brand</w:t>
            </w:r>
          </w:p>
        </w:tc>
        <w:tc>
          <w:tcPr>
            <w:tcW w:w="0" w:type="auto"/>
            <w:tcBorders>
              <w:tl2br w:val="single" w:sz="18" w:space="0" w:color="082A75" w:themeColor="text2"/>
            </w:tcBorders>
            <w:tcMar>
              <w:top w:w="100" w:type="dxa"/>
              <w:left w:w="100" w:type="dxa"/>
              <w:bottom w:w="100" w:type="dxa"/>
              <w:right w:w="100" w:type="dxa"/>
            </w:tcMar>
            <w:hideMark/>
          </w:tcPr>
          <w:p w14:paraId="345E3D5E" w14:textId="77777777" w:rsidR="00F645F1" w:rsidRPr="00AE655A" w:rsidRDefault="00F645F1" w:rsidP="001974E3">
            <w:pPr>
              <w:pStyle w:val="Content"/>
              <w:rPr>
                <w:rFonts w:ascii="Times New Roman" w:hAnsi="Times New Roman" w:cs="Times New Roman"/>
                <w:b/>
                <w:bCs/>
                <w:color w:val="auto"/>
                <w:sz w:val="28"/>
                <w:szCs w:val="28"/>
                <w:lang w:eastAsia="en-DK"/>
              </w:rPr>
            </w:pPr>
            <w:r w:rsidRPr="00AE655A">
              <w:rPr>
                <w:b/>
                <w:bCs/>
                <w:color w:val="F1C232"/>
                <w:sz w:val="28"/>
                <w:szCs w:val="28"/>
                <w:lang w:eastAsia="en-DK"/>
              </w:rPr>
              <w:t>Emne</w:t>
            </w:r>
          </w:p>
        </w:tc>
        <w:tc>
          <w:tcPr>
            <w:tcW w:w="0" w:type="auto"/>
            <w:tcBorders>
              <w:tl2br w:val="single" w:sz="18" w:space="0" w:color="082A75" w:themeColor="text2"/>
            </w:tcBorders>
            <w:tcMar>
              <w:top w:w="100" w:type="dxa"/>
              <w:left w:w="100" w:type="dxa"/>
              <w:bottom w:w="100" w:type="dxa"/>
              <w:right w:w="100" w:type="dxa"/>
            </w:tcMar>
            <w:hideMark/>
          </w:tcPr>
          <w:p w14:paraId="1E650270" w14:textId="77777777" w:rsidR="00F645F1" w:rsidRPr="00AE655A" w:rsidRDefault="00F645F1" w:rsidP="001974E3">
            <w:pPr>
              <w:pStyle w:val="Content"/>
              <w:rPr>
                <w:rFonts w:ascii="Times New Roman" w:hAnsi="Times New Roman" w:cs="Times New Roman"/>
                <w:b/>
                <w:bCs/>
                <w:color w:val="auto"/>
                <w:sz w:val="28"/>
                <w:szCs w:val="28"/>
                <w:lang w:eastAsia="en-DK"/>
              </w:rPr>
            </w:pPr>
            <w:r w:rsidRPr="00AE655A">
              <w:rPr>
                <w:b/>
                <w:bCs/>
                <w:color w:val="FF0000"/>
                <w:sz w:val="28"/>
                <w:szCs w:val="28"/>
                <w:lang w:eastAsia="en-DK"/>
              </w:rPr>
              <w:t>Humor</w:t>
            </w:r>
          </w:p>
        </w:tc>
      </w:tr>
    </w:tbl>
    <w:p w14:paraId="43A0736E" w14:textId="77777777" w:rsidR="00F645F1" w:rsidRPr="00AE655A" w:rsidRDefault="00F645F1" w:rsidP="001974E3">
      <w:pPr>
        <w:pStyle w:val="Content"/>
        <w:rPr>
          <w:rFonts w:ascii="Times New Roman" w:hAnsi="Times New Roman" w:cs="Times New Roman"/>
          <w:color w:val="auto"/>
          <w:szCs w:val="24"/>
          <w:lang w:eastAsia="en-DK"/>
        </w:rPr>
      </w:pPr>
    </w:p>
    <w:p w14:paraId="0F57EBF1" w14:textId="77777777" w:rsidR="006D1E1A" w:rsidRDefault="006D1E1A" w:rsidP="006F6E5D">
      <w:pPr>
        <w:pStyle w:val="Content"/>
      </w:pPr>
    </w:p>
    <w:p w14:paraId="7D791381" w14:textId="4C692558" w:rsidR="00F645F1" w:rsidRPr="00AE655A" w:rsidRDefault="00F645F1" w:rsidP="006D1E1A">
      <w:pPr>
        <w:pStyle w:val="Content"/>
        <w:numPr>
          <w:ilvl w:val="0"/>
          <w:numId w:val="31"/>
        </w:numPr>
      </w:pPr>
      <w:r w:rsidRPr="00AE655A">
        <w:t>Konkurrencen forløber over to uger, de efterfølgende uger bruger vi på at følge</w:t>
      </w:r>
      <w:r w:rsidR="006D1E1A">
        <w:t xml:space="preserve"> op</w:t>
      </w:r>
      <w:r w:rsidRPr="00AE655A">
        <w:t xml:space="preserve"> på billederne fra deltagerne. </w:t>
      </w:r>
    </w:p>
    <w:p w14:paraId="63D587F8" w14:textId="11CE2CC2" w:rsidR="00315D6C" w:rsidRPr="00AE655A" w:rsidRDefault="00315D6C" w:rsidP="00315D6C"/>
    <w:p w14:paraId="2D97C507" w14:textId="78CA897E" w:rsidR="00315D6C" w:rsidRDefault="00150DBF" w:rsidP="00315D6C">
      <w:pPr>
        <w:pStyle w:val="Heading2"/>
        <w:pBdr>
          <w:bottom w:val="single" w:sz="6" w:space="1" w:color="auto"/>
        </w:pBdr>
        <w:rPr>
          <w:lang w:eastAsia="en-DK"/>
        </w:rPr>
      </w:pPr>
      <w:bookmarkStart w:id="34" w:name="_Toc53525181"/>
      <w:r w:rsidRPr="00AE655A">
        <w:rPr>
          <w:lang w:eastAsia="en-DK"/>
        </w:rPr>
        <w:lastRenderedPageBreak/>
        <w:t>CUSTOMER JOURNEY</w:t>
      </w:r>
      <w:bookmarkEnd w:id="34"/>
    </w:p>
    <w:p w14:paraId="0611037A" w14:textId="77777777" w:rsidR="006D1E1A" w:rsidRPr="006D1E1A" w:rsidRDefault="006D1E1A" w:rsidP="006D1E1A">
      <w:pPr>
        <w:rPr>
          <w:lang w:eastAsia="en-DK"/>
        </w:rPr>
      </w:pPr>
    </w:p>
    <w:p w14:paraId="21FE1763" w14:textId="1D929B20" w:rsidR="0029443A" w:rsidRDefault="00D773AD" w:rsidP="00473DAA">
      <w:pPr>
        <w:pStyle w:val="Content"/>
        <w:rPr>
          <w:lang w:eastAsia="en-DK"/>
        </w:rPr>
      </w:pPr>
      <w:r w:rsidRPr="00AE655A">
        <w:rPr>
          <w:lang w:eastAsia="en-DK"/>
        </w:rPr>
        <w:t xml:space="preserve">Vi er gennem arbejde med </w:t>
      </w:r>
      <w:r w:rsidR="00D324DF" w:rsidRPr="00AE655A">
        <w:rPr>
          <w:color w:val="3592CF" w:themeColor="accent2"/>
          <w:lang w:eastAsia="en-DK"/>
        </w:rPr>
        <w:fldChar w:fldCharType="begin"/>
      </w:r>
      <w:r w:rsidR="00D324DF" w:rsidRPr="00AE655A">
        <w:rPr>
          <w:color w:val="3592CF" w:themeColor="accent2"/>
          <w:lang w:eastAsia="en-DK"/>
        </w:rPr>
        <w:instrText xml:space="preserve"> REF _Ref53276418 \h </w:instrText>
      </w:r>
      <w:r w:rsidR="00D324DF" w:rsidRPr="00AE655A">
        <w:rPr>
          <w:color w:val="3592CF" w:themeColor="accent2"/>
          <w:lang w:eastAsia="en-DK"/>
        </w:rPr>
      </w:r>
      <w:r w:rsidR="00D324DF" w:rsidRPr="00AE655A">
        <w:rPr>
          <w:color w:val="3592CF" w:themeColor="accent2"/>
          <w:lang w:eastAsia="en-DK"/>
        </w:rPr>
        <w:fldChar w:fldCharType="separate"/>
      </w:r>
      <w:r w:rsidR="00D324DF" w:rsidRPr="00AE655A">
        <w:rPr>
          <w:color w:val="3592CF" w:themeColor="accent2"/>
          <w:lang w:eastAsia="en-DK"/>
        </w:rPr>
        <w:t>PERSONAER</w:t>
      </w:r>
      <w:r w:rsidR="00D324DF" w:rsidRPr="00AE655A">
        <w:rPr>
          <w:color w:val="3592CF" w:themeColor="accent2"/>
          <w:lang w:eastAsia="en-DK"/>
        </w:rPr>
        <w:fldChar w:fldCharType="end"/>
      </w:r>
      <w:r w:rsidR="00E30A3D" w:rsidRPr="00AE655A">
        <w:rPr>
          <w:lang w:eastAsia="en-DK"/>
        </w:rPr>
        <w:t>,</w:t>
      </w:r>
      <w:r w:rsidR="00C669F2" w:rsidRPr="00AE655A">
        <w:rPr>
          <w:lang w:eastAsia="en-DK"/>
        </w:rPr>
        <w:t xml:space="preserve"> konstrueret</w:t>
      </w:r>
      <w:r w:rsidRPr="00AE655A">
        <w:rPr>
          <w:lang w:eastAsia="en-DK"/>
        </w:rPr>
        <w:t xml:space="preserve"> på baggrund af spørgeskemaundersøgelser, kommet frem til at vores målgruppe er hyppige brugere af især </w:t>
      </w:r>
      <w:r w:rsidR="00F87157" w:rsidRPr="00AE655A">
        <w:rPr>
          <w:lang w:eastAsia="en-DK"/>
        </w:rPr>
        <w:t>I</w:t>
      </w:r>
      <w:r w:rsidRPr="00AE655A">
        <w:rPr>
          <w:lang w:eastAsia="en-DK"/>
        </w:rPr>
        <w:t xml:space="preserve">nstagram og </w:t>
      </w:r>
      <w:r w:rsidR="00F87157" w:rsidRPr="00AE655A">
        <w:rPr>
          <w:lang w:eastAsia="en-DK"/>
        </w:rPr>
        <w:t>F</w:t>
      </w:r>
      <w:r w:rsidRPr="00AE655A">
        <w:rPr>
          <w:lang w:eastAsia="en-DK"/>
        </w:rPr>
        <w:t>acebook</w:t>
      </w:r>
      <w:r w:rsidR="00124C46" w:rsidRPr="00AE655A">
        <w:rPr>
          <w:lang w:eastAsia="en-DK"/>
        </w:rPr>
        <w:t xml:space="preserve"> og er derfor kommet frem til følgende Customer</w:t>
      </w:r>
      <w:r w:rsidR="00395F09" w:rsidRPr="00AE655A">
        <w:rPr>
          <w:lang w:eastAsia="en-DK"/>
        </w:rPr>
        <w:t xml:space="preserve"> </w:t>
      </w:r>
      <w:proofErr w:type="spellStart"/>
      <w:r w:rsidR="00395F09" w:rsidRPr="00AE655A">
        <w:rPr>
          <w:lang w:eastAsia="en-DK"/>
        </w:rPr>
        <w:t>Journey</w:t>
      </w:r>
      <w:proofErr w:type="spellEnd"/>
      <w:r w:rsidRPr="00AE655A">
        <w:rPr>
          <w:lang w:eastAsia="en-DK"/>
        </w:rPr>
        <w:t>.</w:t>
      </w:r>
    </w:p>
    <w:p w14:paraId="1C55D30C" w14:textId="77777777" w:rsidR="00473DAA" w:rsidRDefault="00473DAA" w:rsidP="00473DAA">
      <w:pPr>
        <w:pStyle w:val="Content"/>
        <w:rPr>
          <w:lang w:eastAsia="en-DK"/>
        </w:rPr>
      </w:pPr>
    </w:p>
    <w:p w14:paraId="6F59A579" w14:textId="1CD13C2C" w:rsidR="004E59F2" w:rsidRPr="00AE655A" w:rsidRDefault="00A76388" w:rsidP="006D1E1A">
      <w:pPr>
        <w:pStyle w:val="Heading4"/>
        <w:rPr>
          <w:lang w:eastAsia="en-DK"/>
        </w:rPr>
      </w:pPr>
      <w:bookmarkStart w:id="35" w:name="_Toc53525182"/>
      <w:r w:rsidRPr="00AE655A">
        <w:rPr>
          <w:lang w:eastAsia="en-DK"/>
        </w:rPr>
        <w:t>AWARENESS</w:t>
      </w:r>
      <w:bookmarkEnd w:id="35"/>
    </w:p>
    <w:p w14:paraId="37CDDB28" w14:textId="5BF288A3" w:rsidR="00D773AD" w:rsidRDefault="00D773AD" w:rsidP="00D773AD">
      <w:pPr>
        <w:pStyle w:val="Content"/>
        <w:rPr>
          <w:lang w:eastAsia="en-DK"/>
        </w:rPr>
      </w:pPr>
      <w:r w:rsidRPr="00AE655A">
        <w:rPr>
          <w:lang w:eastAsia="en-DK"/>
        </w:rPr>
        <w:t>Forbrugeren bliver introduceret til produktet igennem reklamering (video og billeder), og bliver herefter mindet om produktet gentagne gange ad forskellige kanaler.</w:t>
      </w:r>
    </w:p>
    <w:p w14:paraId="0270C41D" w14:textId="77777777" w:rsidR="00473DAA" w:rsidRPr="00AE655A" w:rsidRDefault="00473DAA" w:rsidP="00D773AD">
      <w:pPr>
        <w:pStyle w:val="Content"/>
        <w:rPr>
          <w:rFonts w:ascii="Times New Roman" w:hAnsi="Times New Roman" w:cs="Times New Roman"/>
          <w:color w:val="auto"/>
          <w:szCs w:val="24"/>
          <w:lang w:eastAsia="en-DK"/>
        </w:rPr>
      </w:pPr>
    </w:p>
    <w:p w14:paraId="4063B961" w14:textId="204E932F" w:rsidR="003E332C" w:rsidRPr="00AE655A" w:rsidRDefault="006D1E1A" w:rsidP="006D1E1A">
      <w:pPr>
        <w:pStyle w:val="Heading4"/>
        <w:rPr>
          <w:lang w:eastAsia="en-DK"/>
        </w:rPr>
      </w:pPr>
      <w:bookmarkStart w:id="36" w:name="_Toc53525183"/>
      <w:r>
        <w:rPr>
          <w:lang w:eastAsia="en-DK"/>
        </w:rPr>
        <w:t>CONSIDERATION</w:t>
      </w:r>
      <w:bookmarkEnd w:id="36"/>
    </w:p>
    <w:p w14:paraId="6948A7BD" w14:textId="4F530E98" w:rsidR="00D773AD" w:rsidRPr="00AE655A" w:rsidRDefault="00D773AD" w:rsidP="00D773AD">
      <w:pPr>
        <w:pStyle w:val="Content"/>
        <w:rPr>
          <w:rFonts w:ascii="Times New Roman" w:hAnsi="Times New Roman" w:cs="Times New Roman"/>
          <w:color w:val="auto"/>
          <w:szCs w:val="24"/>
          <w:lang w:eastAsia="en-DK"/>
        </w:rPr>
      </w:pPr>
      <w:r w:rsidRPr="00AE655A">
        <w:rPr>
          <w:lang w:eastAsia="en-DK"/>
        </w:rPr>
        <w:t>Her opsøger forbrugeren selv information om produktet og finder evt. vores kampagnesite eller andre omtaler og anmeldelser af produktet. </w:t>
      </w:r>
    </w:p>
    <w:p w14:paraId="2357F0FA" w14:textId="77777777" w:rsidR="00D773AD" w:rsidRPr="00AE655A" w:rsidRDefault="00D773AD" w:rsidP="00D773AD">
      <w:pPr>
        <w:pStyle w:val="Content"/>
        <w:rPr>
          <w:rFonts w:ascii="Times New Roman" w:hAnsi="Times New Roman" w:cs="Times New Roman"/>
          <w:color w:val="auto"/>
          <w:szCs w:val="24"/>
          <w:lang w:eastAsia="en-DK"/>
        </w:rPr>
      </w:pPr>
    </w:p>
    <w:p w14:paraId="33AF8C24" w14:textId="37CF1DDA" w:rsidR="003E332C" w:rsidRPr="00AE655A" w:rsidRDefault="008A6568" w:rsidP="006D1E1A">
      <w:pPr>
        <w:pStyle w:val="Heading4"/>
        <w:rPr>
          <w:lang w:eastAsia="en-DK"/>
        </w:rPr>
      </w:pPr>
      <w:bookmarkStart w:id="37" w:name="_Toc53525184"/>
      <w:r w:rsidRPr="00AE655A">
        <w:rPr>
          <w:lang w:eastAsia="en-DK"/>
        </w:rPr>
        <w:t>PURCHASE</w:t>
      </w:r>
      <w:bookmarkEnd w:id="37"/>
    </w:p>
    <w:p w14:paraId="7FC46F33" w14:textId="6F3DDF61" w:rsidR="00D773AD" w:rsidRPr="00AE655A" w:rsidRDefault="00D773AD" w:rsidP="00D773AD">
      <w:pPr>
        <w:pStyle w:val="Content"/>
        <w:rPr>
          <w:rFonts w:ascii="Times New Roman" w:hAnsi="Times New Roman" w:cs="Times New Roman"/>
          <w:color w:val="auto"/>
          <w:szCs w:val="24"/>
          <w:lang w:eastAsia="en-DK"/>
        </w:rPr>
      </w:pPr>
      <w:r w:rsidRPr="00AE655A">
        <w:rPr>
          <w:lang w:eastAsia="en-DK"/>
        </w:rPr>
        <w:t>Forbrugeren er nu klar til at købe vores produkt hos de forskellige forhandlere.</w:t>
      </w:r>
    </w:p>
    <w:p w14:paraId="2DEAE333" w14:textId="77777777" w:rsidR="00D773AD" w:rsidRPr="00AE655A" w:rsidRDefault="00D773AD" w:rsidP="00D773AD">
      <w:pPr>
        <w:pStyle w:val="Content"/>
        <w:rPr>
          <w:rFonts w:ascii="Times New Roman" w:hAnsi="Times New Roman" w:cs="Times New Roman"/>
          <w:color w:val="auto"/>
          <w:szCs w:val="24"/>
          <w:lang w:eastAsia="en-DK"/>
        </w:rPr>
      </w:pPr>
    </w:p>
    <w:p w14:paraId="3F7A31B7" w14:textId="4E38B266" w:rsidR="003E332C" w:rsidRPr="00AE655A" w:rsidRDefault="008A6568" w:rsidP="006D1E1A">
      <w:pPr>
        <w:pStyle w:val="Heading4"/>
        <w:rPr>
          <w:lang w:eastAsia="en-DK"/>
        </w:rPr>
      </w:pPr>
      <w:bookmarkStart w:id="38" w:name="_Toc53525185"/>
      <w:r w:rsidRPr="00AE655A">
        <w:rPr>
          <w:lang w:eastAsia="en-DK"/>
        </w:rPr>
        <w:t>RETENTION</w:t>
      </w:r>
      <w:bookmarkEnd w:id="38"/>
    </w:p>
    <w:p w14:paraId="271AF61E" w14:textId="0966954C" w:rsidR="00D773AD" w:rsidRPr="00AE655A" w:rsidRDefault="00D773AD" w:rsidP="00D773AD">
      <w:pPr>
        <w:pStyle w:val="Content"/>
        <w:rPr>
          <w:rFonts w:ascii="Times New Roman" w:hAnsi="Times New Roman" w:cs="Times New Roman"/>
          <w:color w:val="auto"/>
          <w:szCs w:val="24"/>
          <w:lang w:eastAsia="en-DK"/>
        </w:rPr>
      </w:pPr>
      <w:r w:rsidRPr="00AE655A">
        <w:rPr>
          <w:lang w:eastAsia="en-DK"/>
        </w:rPr>
        <w:t>Vi fastholder kunderne gennem tilmelding af nyhedsbreve, baseret på indsamlet data om forbrugeren. På denne måde kan vi komme med skræddersyede nyheder og tilbud til den individuelle forbruger.</w:t>
      </w:r>
    </w:p>
    <w:p w14:paraId="5060A787" w14:textId="77777777" w:rsidR="00D773AD" w:rsidRPr="00AE655A" w:rsidRDefault="00D773AD" w:rsidP="00D773AD">
      <w:pPr>
        <w:pStyle w:val="Content"/>
        <w:rPr>
          <w:rFonts w:ascii="Times New Roman" w:hAnsi="Times New Roman" w:cs="Times New Roman"/>
          <w:color w:val="auto"/>
          <w:szCs w:val="24"/>
          <w:lang w:eastAsia="en-DK"/>
        </w:rPr>
      </w:pPr>
    </w:p>
    <w:p w14:paraId="79DE9543" w14:textId="13A13A27" w:rsidR="003E332C" w:rsidRPr="00AE655A" w:rsidRDefault="008A6568" w:rsidP="006D1E1A">
      <w:pPr>
        <w:pStyle w:val="Heading4"/>
        <w:rPr>
          <w:lang w:eastAsia="en-DK"/>
        </w:rPr>
      </w:pPr>
      <w:bookmarkStart w:id="39" w:name="_Toc53525186"/>
      <w:r w:rsidRPr="00AE655A">
        <w:rPr>
          <w:lang w:eastAsia="en-DK"/>
        </w:rPr>
        <w:t>ADVO</w:t>
      </w:r>
      <w:r w:rsidR="006F5A23" w:rsidRPr="00AE655A">
        <w:rPr>
          <w:lang w:eastAsia="en-DK"/>
        </w:rPr>
        <w:t>CACY</w:t>
      </w:r>
      <w:bookmarkEnd w:id="39"/>
    </w:p>
    <w:p w14:paraId="098BE9AD" w14:textId="2459B0D6" w:rsidR="006D1E1A" w:rsidRPr="00AE655A" w:rsidRDefault="00D773AD" w:rsidP="00D773AD">
      <w:pPr>
        <w:pStyle w:val="Content"/>
        <w:rPr>
          <w:lang w:eastAsia="en-DK"/>
        </w:rPr>
      </w:pPr>
      <w:r w:rsidRPr="00AE655A">
        <w:rPr>
          <w:lang w:eastAsia="en-DK"/>
        </w:rPr>
        <w:t>De loyale forbrugere udnytter vi til at sprede ordet om vores produkt gennem offentlig anmeldelse af Tuborg nul. Derudover opfordrer vi til deling af billeder på sociale medier (primært instagram) med hashtagget #knapopformulighederne. På denne måde får vi tilhængere af brandet til at fungere som reklamesøjler. </w:t>
      </w:r>
    </w:p>
    <w:p w14:paraId="5C9142F8" w14:textId="76C7AF1C" w:rsidR="00FC1F62" w:rsidRPr="00AE655A" w:rsidRDefault="006D1E1A" w:rsidP="00D773AD">
      <w:pPr>
        <w:pStyle w:val="Content"/>
        <w:rPr>
          <w:lang w:eastAsia="en-DK"/>
        </w:rPr>
      </w:pPr>
      <w:r w:rsidRPr="00AE655A">
        <w:rPr>
          <w:rFonts w:ascii="Arial" w:hAnsi="Arial" w:cs="Arial"/>
          <w:noProof/>
          <w:color w:val="000000"/>
          <w:sz w:val="22"/>
          <w:bdr w:val="none" w:sz="0" w:space="0" w:color="auto" w:frame="1"/>
        </w:rPr>
        <w:drawing>
          <wp:inline distT="0" distB="0" distL="0" distR="0" wp14:anchorId="6595CB24" wp14:editId="78BD3386">
            <wp:extent cx="3525197" cy="2489200"/>
            <wp:effectExtent l="0" t="0" r="5715" b="0"/>
            <wp:docPr id="59" name="Picture 5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imelin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71835" cy="2522132"/>
                    </a:xfrm>
                    <a:prstGeom prst="rect">
                      <a:avLst/>
                    </a:prstGeom>
                    <a:noFill/>
                    <a:ln>
                      <a:noFill/>
                    </a:ln>
                  </pic:spPr>
                </pic:pic>
              </a:graphicData>
            </a:graphic>
          </wp:inline>
        </w:drawing>
      </w:r>
    </w:p>
    <w:p w14:paraId="1497145A" w14:textId="36865B36" w:rsidR="00FC1F62" w:rsidRPr="00AE655A" w:rsidRDefault="00FC1F62" w:rsidP="00083983">
      <w:pPr>
        <w:pStyle w:val="Content"/>
        <w:jc w:val="center"/>
        <w:rPr>
          <w:rFonts w:ascii="Times New Roman" w:hAnsi="Times New Roman" w:cs="Times New Roman"/>
          <w:color w:val="auto"/>
          <w:szCs w:val="24"/>
          <w:lang w:eastAsia="en-DK"/>
        </w:rPr>
      </w:pPr>
    </w:p>
    <w:p w14:paraId="1055F565" w14:textId="102B0AB6" w:rsidR="003F2EEA" w:rsidRDefault="00945CFD" w:rsidP="004B702D">
      <w:pPr>
        <w:pStyle w:val="Heading2"/>
        <w:rPr>
          <w:lang w:eastAsia="en-DK"/>
        </w:rPr>
      </w:pPr>
      <w:bookmarkStart w:id="40" w:name="_Toc53525187"/>
      <w:r w:rsidRPr="00AE655A">
        <w:rPr>
          <w:lang w:eastAsia="en-DK"/>
        </w:rPr>
        <w:t>PROCESS</w:t>
      </w:r>
      <w:bookmarkEnd w:id="40"/>
    </w:p>
    <w:p w14:paraId="5E4694FF" w14:textId="77777777" w:rsidR="006D1E1A" w:rsidRPr="006D1E1A" w:rsidRDefault="006D1E1A" w:rsidP="006D1E1A">
      <w:pPr>
        <w:rPr>
          <w:lang w:eastAsia="en-DK"/>
        </w:rPr>
      </w:pPr>
    </w:p>
    <w:p w14:paraId="28599DB4" w14:textId="54CEF345" w:rsidR="00945CFD" w:rsidRPr="006D1E1A" w:rsidRDefault="00FD0F7B" w:rsidP="00CC0AA4">
      <w:pPr>
        <w:pStyle w:val="Heading3"/>
        <w:pBdr>
          <w:bottom w:val="single" w:sz="6" w:space="1" w:color="auto"/>
        </w:pBdr>
        <w:rPr>
          <w:sz w:val="32"/>
          <w:szCs w:val="32"/>
          <w:shd w:val="clear" w:color="auto" w:fill="FFFFFF"/>
        </w:rPr>
      </w:pPr>
      <w:bookmarkStart w:id="41" w:name="_Toc53525188"/>
      <w:r w:rsidRPr="006D1E1A">
        <w:rPr>
          <w:sz w:val="32"/>
          <w:szCs w:val="32"/>
          <w:shd w:val="clear" w:color="auto" w:fill="FFFFFF"/>
        </w:rPr>
        <w:t>IDÉGENERERING</w:t>
      </w:r>
      <w:bookmarkEnd w:id="41"/>
    </w:p>
    <w:p w14:paraId="59A58380" w14:textId="18BB3FF7" w:rsidR="00821164" w:rsidRDefault="00821164" w:rsidP="00821164"/>
    <w:p w14:paraId="0DF51ABA" w14:textId="77777777" w:rsidR="006D1E1A" w:rsidRPr="006D1E1A" w:rsidRDefault="006D1E1A" w:rsidP="006D1E1A">
      <w:pPr>
        <w:rPr>
          <w:rFonts w:eastAsia="Times New Roman" w:cs="Times New Roman"/>
          <w:b w:val="0"/>
          <w:sz w:val="24"/>
          <w:szCs w:val="24"/>
          <w:lang w:val="en-DK" w:eastAsia="en-GB"/>
        </w:rPr>
      </w:pPr>
      <w:r w:rsidRPr="006D1E1A">
        <w:rPr>
          <w:rFonts w:eastAsia="Times New Roman" w:cs="Arial"/>
          <w:b w:val="0"/>
          <w:sz w:val="24"/>
          <w:szCs w:val="24"/>
          <w:lang w:val="en-DK" w:eastAsia="en-GB"/>
        </w:rPr>
        <w:t xml:space="preserve">Vi har </w:t>
      </w:r>
      <w:proofErr w:type="spellStart"/>
      <w:r w:rsidRPr="006D1E1A">
        <w:rPr>
          <w:rFonts w:eastAsia="Times New Roman" w:cs="Arial"/>
          <w:b w:val="0"/>
          <w:sz w:val="24"/>
          <w:szCs w:val="24"/>
          <w:lang w:val="en-DK" w:eastAsia="en-GB"/>
        </w:rPr>
        <w:t>arbejdet</w:t>
      </w:r>
      <w:proofErr w:type="spellEnd"/>
      <w:r w:rsidRPr="006D1E1A">
        <w:rPr>
          <w:rFonts w:eastAsia="Times New Roman" w:cs="Arial"/>
          <w:b w:val="0"/>
          <w:sz w:val="24"/>
          <w:szCs w:val="24"/>
          <w:lang w:val="en-DK" w:eastAsia="en-GB"/>
        </w:rPr>
        <w:t xml:space="preserve"> </w:t>
      </w:r>
      <w:proofErr w:type="spellStart"/>
      <w:r w:rsidRPr="006D1E1A">
        <w:rPr>
          <w:rFonts w:eastAsia="Times New Roman" w:cs="Arial"/>
          <w:b w:val="0"/>
          <w:sz w:val="24"/>
          <w:szCs w:val="24"/>
          <w:lang w:val="en-DK" w:eastAsia="en-GB"/>
        </w:rPr>
        <w:t>iterativt</w:t>
      </w:r>
      <w:proofErr w:type="spellEnd"/>
      <w:r w:rsidRPr="006D1E1A">
        <w:rPr>
          <w:rFonts w:eastAsia="Times New Roman" w:cs="Arial"/>
          <w:b w:val="0"/>
          <w:sz w:val="24"/>
          <w:szCs w:val="24"/>
          <w:lang w:val="en-DK" w:eastAsia="en-GB"/>
        </w:rPr>
        <w:t xml:space="preserve">, </w:t>
      </w:r>
      <w:proofErr w:type="spellStart"/>
      <w:r w:rsidRPr="006D1E1A">
        <w:rPr>
          <w:rFonts w:eastAsia="Times New Roman" w:cs="Arial"/>
          <w:b w:val="0"/>
          <w:sz w:val="24"/>
          <w:szCs w:val="24"/>
          <w:lang w:val="en-DK" w:eastAsia="en-GB"/>
        </w:rPr>
        <w:t>og</w:t>
      </w:r>
      <w:proofErr w:type="spellEnd"/>
      <w:r w:rsidRPr="006D1E1A">
        <w:rPr>
          <w:rFonts w:eastAsia="Times New Roman" w:cs="Arial"/>
          <w:b w:val="0"/>
          <w:sz w:val="24"/>
          <w:szCs w:val="24"/>
          <w:lang w:val="en-DK" w:eastAsia="en-GB"/>
        </w:rPr>
        <w:t xml:space="preserve"> </w:t>
      </w:r>
      <w:proofErr w:type="spellStart"/>
      <w:r w:rsidRPr="006D1E1A">
        <w:rPr>
          <w:rFonts w:eastAsia="Times New Roman" w:cs="Arial"/>
          <w:b w:val="0"/>
          <w:sz w:val="24"/>
          <w:szCs w:val="24"/>
          <w:lang w:val="en-DK" w:eastAsia="en-GB"/>
        </w:rPr>
        <w:t>derfor</w:t>
      </w:r>
      <w:proofErr w:type="spellEnd"/>
      <w:r w:rsidRPr="006D1E1A">
        <w:rPr>
          <w:rFonts w:eastAsia="Times New Roman" w:cs="Arial"/>
          <w:b w:val="0"/>
          <w:sz w:val="24"/>
          <w:szCs w:val="24"/>
          <w:lang w:val="en-DK" w:eastAsia="en-GB"/>
        </w:rPr>
        <w:t xml:space="preserve"> </w:t>
      </w:r>
      <w:proofErr w:type="spellStart"/>
      <w:r w:rsidRPr="006D1E1A">
        <w:rPr>
          <w:rFonts w:eastAsia="Times New Roman" w:cs="Arial"/>
          <w:b w:val="0"/>
          <w:sz w:val="24"/>
          <w:szCs w:val="24"/>
          <w:lang w:val="en-DK" w:eastAsia="en-GB"/>
        </w:rPr>
        <w:t>ikke</w:t>
      </w:r>
      <w:proofErr w:type="spellEnd"/>
      <w:r w:rsidRPr="006D1E1A">
        <w:rPr>
          <w:rFonts w:eastAsia="Times New Roman" w:cs="Arial"/>
          <w:b w:val="0"/>
          <w:sz w:val="24"/>
          <w:szCs w:val="24"/>
          <w:lang w:val="en-DK" w:eastAsia="en-GB"/>
        </w:rPr>
        <w:t xml:space="preserve"> haft </w:t>
      </w:r>
      <w:proofErr w:type="spellStart"/>
      <w:r w:rsidRPr="006D1E1A">
        <w:rPr>
          <w:rFonts w:eastAsia="Times New Roman" w:cs="Arial"/>
          <w:b w:val="0"/>
          <w:sz w:val="24"/>
          <w:szCs w:val="24"/>
          <w:lang w:val="en-DK" w:eastAsia="en-GB"/>
        </w:rPr>
        <w:t>en</w:t>
      </w:r>
      <w:proofErr w:type="spellEnd"/>
      <w:r w:rsidRPr="006D1E1A">
        <w:rPr>
          <w:rFonts w:eastAsia="Times New Roman" w:cs="Arial"/>
          <w:b w:val="0"/>
          <w:sz w:val="24"/>
          <w:szCs w:val="24"/>
          <w:lang w:val="en-DK" w:eastAsia="en-GB"/>
        </w:rPr>
        <w:t xml:space="preserve"> </w:t>
      </w:r>
      <w:proofErr w:type="spellStart"/>
      <w:r w:rsidRPr="006D1E1A">
        <w:rPr>
          <w:rFonts w:eastAsia="Times New Roman" w:cs="Arial"/>
          <w:b w:val="0"/>
          <w:sz w:val="24"/>
          <w:szCs w:val="24"/>
          <w:lang w:val="en-DK" w:eastAsia="en-GB"/>
        </w:rPr>
        <w:t>lineær</w:t>
      </w:r>
      <w:proofErr w:type="spellEnd"/>
      <w:r w:rsidRPr="006D1E1A">
        <w:rPr>
          <w:rFonts w:eastAsia="Times New Roman" w:cs="Arial"/>
          <w:b w:val="0"/>
          <w:sz w:val="24"/>
          <w:szCs w:val="24"/>
          <w:lang w:val="en-DK" w:eastAsia="en-GB"/>
        </w:rPr>
        <w:t xml:space="preserve"> process, men </w:t>
      </w:r>
      <w:proofErr w:type="spellStart"/>
      <w:r w:rsidRPr="006D1E1A">
        <w:rPr>
          <w:rFonts w:eastAsia="Times New Roman" w:cs="Arial"/>
          <w:b w:val="0"/>
          <w:sz w:val="24"/>
          <w:szCs w:val="24"/>
          <w:lang w:val="en-DK" w:eastAsia="en-GB"/>
        </w:rPr>
        <w:t>gået</w:t>
      </w:r>
      <w:proofErr w:type="spellEnd"/>
      <w:r w:rsidRPr="006D1E1A">
        <w:rPr>
          <w:rFonts w:eastAsia="Times New Roman" w:cs="Arial"/>
          <w:b w:val="0"/>
          <w:sz w:val="24"/>
          <w:szCs w:val="24"/>
          <w:lang w:val="en-DK" w:eastAsia="en-GB"/>
        </w:rPr>
        <w:t xml:space="preserve"> </w:t>
      </w:r>
      <w:proofErr w:type="spellStart"/>
      <w:r w:rsidRPr="006D1E1A">
        <w:rPr>
          <w:rFonts w:eastAsia="Times New Roman" w:cs="Arial"/>
          <w:b w:val="0"/>
          <w:sz w:val="24"/>
          <w:szCs w:val="24"/>
          <w:lang w:val="en-DK" w:eastAsia="en-GB"/>
        </w:rPr>
        <w:t>frem</w:t>
      </w:r>
      <w:proofErr w:type="spellEnd"/>
      <w:r w:rsidRPr="006D1E1A">
        <w:rPr>
          <w:rFonts w:eastAsia="Times New Roman" w:cs="Arial"/>
          <w:b w:val="0"/>
          <w:sz w:val="24"/>
          <w:szCs w:val="24"/>
          <w:lang w:val="en-DK" w:eastAsia="en-GB"/>
        </w:rPr>
        <w:t xml:space="preserve"> </w:t>
      </w:r>
      <w:proofErr w:type="spellStart"/>
      <w:r w:rsidRPr="006D1E1A">
        <w:rPr>
          <w:rFonts w:eastAsia="Times New Roman" w:cs="Arial"/>
          <w:b w:val="0"/>
          <w:sz w:val="24"/>
          <w:szCs w:val="24"/>
          <w:lang w:val="en-DK" w:eastAsia="en-GB"/>
        </w:rPr>
        <w:t>og</w:t>
      </w:r>
      <w:proofErr w:type="spellEnd"/>
      <w:r w:rsidRPr="006D1E1A">
        <w:rPr>
          <w:rFonts w:eastAsia="Times New Roman" w:cs="Arial"/>
          <w:b w:val="0"/>
          <w:sz w:val="24"/>
          <w:szCs w:val="24"/>
          <w:lang w:val="en-DK" w:eastAsia="en-GB"/>
        </w:rPr>
        <w:t xml:space="preserve"> </w:t>
      </w:r>
      <w:proofErr w:type="spellStart"/>
      <w:r w:rsidRPr="006D1E1A">
        <w:rPr>
          <w:rFonts w:eastAsia="Times New Roman" w:cs="Arial"/>
          <w:b w:val="0"/>
          <w:sz w:val="24"/>
          <w:szCs w:val="24"/>
          <w:lang w:val="en-DK" w:eastAsia="en-GB"/>
        </w:rPr>
        <w:t>tilbage</w:t>
      </w:r>
      <w:proofErr w:type="spellEnd"/>
      <w:r w:rsidRPr="006D1E1A">
        <w:rPr>
          <w:rFonts w:eastAsia="Times New Roman" w:cs="Arial"/>
          <w:b w:val="0"/>
          <w:sz w:val="24"/>
          <w:szCs w:val="24"/>
          <w:lang w:val="en-DK" w:eastAsia="en-GB"/>
        </w:rPr>
        <w:t xml:space="preserve"> </w:t>
      </w:r>
      <w:proofErr w:type="spellStart"/>
      <w:r w:rsidRPr="006D1E1A">
        <w:rPr>
          <w:rFonts w:eastAsia="Times New Roman" w:cs="Arial"/>
          <w:b w:val="0"/>
          <w:sz w:val="24"/>
          <w:szCs w:val="24"/>
          <w:lang w:val="en-DK" w:eastAsia="en-GB"/>
        </w:rPr>
        <w:t>mellem</w:t>
      </w:r>
      <w:proofErr w:type="spellEnd"/>
      <w:r w:rsidRPr="006D1E1A">
        <w:rPr>
          <w:rFonts w:eastAsia="Times New Roman" w:cs="Arial"/>
          <w:b w:val="0"/>
          <w:sz w:val="24"/>
          <w:szCs w:val="24"/>
          <w:lang w:val="en-DK" w:eastAsia="en-GB"/>
        </w:rPr>
        <w:t xml:space="preserve"> de </w:t>
      </w:r>
      <w:proofErr w:type="spellStart"/>
      <w:r w:rsidRPr="006D1E1A">
        <w:rPr>
          <w:rFonts w:eastAsia="Times New Roman" w:cs="Arial"/>
          <w:b w:val="0"/>
          <w:sz w:val="24"/>
          <w:szCs w:val="24"/>
          <w:lang w:val="en-DK" w:eastAsia="en-GB"/>
        </w:rPr>
        <w:t>forskellige</w:t>
      </w:r>
      <w:proofErr w:type="spellEnd"/>
      <w:r w:rsidRPr="006D1E1A">
        <w:rPr>
          <w:rFonts w:eastAsia="Times New Roman" w:cs="Arial"/>
          <w:b w:val="0"/>
          <w:sz w:val="24"/>
          <w:szCs w:val="24"/>
          <w:lang w:val="en-DK" w:eastAsia="en-GB"/>
        </w:rPr>
        <w:t xml:space="preserve"> </w:t>
      </w:r>
      <w:proofErr w:type="spellStart"/>
      <w:r w:rsidRPr="006D1E1A">
        <w:rPr>
          <w:rFonts w:eastAsia="Times New Roman" w:cs="Arial"/>
          <w:b w:val="0"/>
          <w:sz w:val="24"/>
          <w:szCs w:val="24"/>
          <w:lang w:val="en-DK" w:eastAsia="en-GB"/>
        </w:rPr>
        <w:t>faser</w:t>
      </w:r>
      <w:proofErr w:type="spellEnd"/>
      <w:r w:rsidRPr="006D1E1A">
        <w:rPr>
          <w:rFonts w:eastAsia="Times New Roman" w:cs="Arial"/>
          <w:b w:val="0"/>
          <w:sz w:val="24"/>
          <w:szCs w:val="24"/>
          <w:lang w:val="en-DK" w:eastAsia="en-GB"/>
        </w:rPr>
        <w:t xml:space="preserve">. </w:t>
      </w:r>
    </w:p>
    <w:p w14:paraId="6291B40E" w14:textId="1400689C" w:rsidR="006D1E1A" w:rsidRDefault="006D1E1A" w:rsidP="00821164"/>
    <w:p w14:paraId="6EB9F266" w14:textId="76CEBB3D" w:rsidR="006D1E1A" w:rsidRDefault="006D1E1A" w:rsidP="00821164">
      <w:pPr>
        <w:pBdr>
          <w:bottom w:val="single" w:sz="6" w:space="1" w:color="auto"/>
        </w:pBdr>
        <w:rPr>
          <w:b w:val="0"/>
          <w:bCs/>
        </w:rPr>
      </w:pPr>
      <w:r>
        <w:rPr>
          <w:b w:val="0"/>
          <w:bCs/>
        </w:rPr>
        <w:t>KONCEPTIDE</w:t>
      </w:r>
    </w:p>
    <w:p w14:paraId="1F82BBDE" w14:textId="756E094A" w:rsidR="006D1E1A" w:rsidRDefault="006D1E1A" w:rsidP="00821164">
      <w:pPr>
        <w:rPr>
          <w:b w:val="0"/>
          <w:bCs/>
        </w:rPr>
      </w:pPr>
    </w:p>
    <w:p w14:paraId="7B971D8F" w14:textId="5D014912" w:rsidR="006D1E1A" w:rsidRPr="006D1E1A" w:rsidRDefault="006D1E1A" w:rsidP="006D1E1A">
      <w:pPr>
        <w:rPr>
          <w:rFonts w:eastAsia="Times New Roman" w:cs="Times New Roman"/>
          <w:b w:val="0"/>
          <w:sz w:val="24"/>
          <w:szCs w:val="24"/>
          <w:lang w:val="en-DK" w:eastAsia="en-GB"/>
        </w:rPr>
      </w:pPr>
      <w:r w:rsidRPr="006D1E1A">
        <w:rPr>
          <w:rFonts w:eastAsia="Times New Roman" w:cs="Arial"/>
          <w:b w:val="0"/>
          <w:sz w:val="24"/>
          <w:szCs w:val="24"/>
          <w:lang w:val="en-DK" w:eastAsia="en-GB"/>
        </w:rPr>
        <w:t xml:space="preserve">I </w:t>
      </w:r>
      <w:proofErr w:type="spellStart"/>
      <w:r w:rsidRPr="006D1E1A">
        <w:rPr>
          <w:rFonts w:eastAsia="Times New Roman" w:cs="Arial"/>
          <w:b w:val="0"/>
          <w:sz w:val="24"/>
          <w:szCs w:val="24"/>
          <w:lang w:val="en-DK" w:eastAsia="en-GB"/>
        </w:rPr>
        <w:t>vores</w:t>
      </w:r>
      <w:proofErr w:type="spellEnd"/>
      <w:r w:rsidRPr="006D1E1A">
        <w:rPr>
          <w:rFonts w:eastAsia="Times New Roman" w:cs="Arial"/>
          <w:b w:val="0"/>
          <w:sz w:val="24"/>
          <w:szCs w:val="24"/>
          <w:lang w:val="en-DK" w:eastAsia="en-GB"/>
        </w:rPr>
        <w:t xml:space="preserve"> process har vi </w:t>
      </w:r>
      <w:proofErr w:type="spellStart"/>
      <w:r w:rsidRPr="006D1E1A">
        <w:rPr>
          <w:rFonts w:eastAsia="Times New Roman" w:cs="Arial"/>
          <w:b w:val="0"/>
          <w:sz w:val="24"/>
          <w:szCs w:val="24"/>
          <w:lang w:val="en-DK" w:eastAsia="en-GB"/>
        </w:rPr>
        <w:t>fulgt</w:t>
      </w:r>
      <w:proofErr w:type="spellEnd"/>
      <w:r w:rsidRPr="006D1E1A">
        <w:rPr>
          <w:rFonts w:eastAsia="Times New Roman" w:cs="Arial"/>
          <w:b w:val="0"/>
          <w:sz w:val="24"/>
          <w:szCs w:val="24"/>
          <w:lang w:val="en-DK" w:eastAsia="en-GB"/>
        </w:rPr>
        <w:t xml:space="preserve"> de </w:t>
      </w:r>
      <w:proofErr w:type="spellStart"/>
      <w:r w:rsidRPr="006D1E1A">
        <w:rPr>
          <w:rFonts w:eastAsia="Times New Roman" w:cs="Arial"/>
          <w:b w:val="0"/>
          <w:sz w:val="24"/>
          <w:szCs w:val="24"/>
          <w:lang w:val="en-DK" w:eastAsia="en-GB"/>
        </w:rPr>
        <w:t>syv</w:t>
      </w:r>
      <w:proofErr w:type="spellEnd"/>
      <w:r w:rsidRPr="006D1E1A">
        <w:rPr>
          <w:rFonts w:eastAsia="Times New Roman" w:cs="Arial"/>
          <w:b w:val="0"/>
          <w:sz w:val="24"/>
          <w:szCs w:val="24"/>
          <w:lang w:val="en-DK" w:eastAsia="en-GB"/>
        </w:rPr>
        <w:t xml:space="preserve"> </w:t>
      </w:r>
      <w:proofErr w:type="spellStart"/>
      <w:r w:rsidRPr="006D1E1A">
        <w:rPr>
          <w:rFonts w:eastAsia="Times New Roman" w:cs="Arial"/>
          <w:b w:val="0"/>
          <w:sz w:val="24"/>
          <w:szCs w:val="24"/>
          <w:lang w:val="en-DK" w:eastAsia="en-GB"/>
        </w:rPr>
        <w:t>faser</w:t>
      </w:r>
      <w:proofErr w:type="spellEnd"/>
      <w:r w:rsidRPr="006D1E1A">
        <w:rPr>
          <w:rFonts w:eastAsia="Times New Roman" w:cs="Arial"/>
          <w:b w:val="0"/>
          <w:sz w:val="24"/>
          <w:szCs w:val="24"/>
          <w:lang w:val="en-DK" w:eastAsia="en-GB"/>
        </w:rPr>
        <w:t xml:space="preserve"> </w:t>
      </w:r>
      <w:proofErr w:type="spellStart"/>
      <w:r w:rsidRPr="006D1E1A">
        <w:rPr>
          <w:rFonts w:eastAsia="Times New Roman" w:cs="Arial"/>
          <w:b w:val="0"/>
          <w:sz w:val="24"/>
          <w:szCs w:val="24"/>
          <w:lang w:val="en-DK" w:eastAsia="en-GB"/>
        </w:rPr>
        <w:t>af</w:t>
      </w:r>
      <w:proofErr w:type="spellEnd"/>
      <w:r w:rsidRPr="006D1E1A">
        <w:rPr>
          <w:rFonts w:eastAsia="Times New Roman" w:cs="Arial"/>
          <w:b w:val="0"/>
          <w:sz w:val="24"/>
          <w:szCs w:val="24"/>
          <w:lang w:val="en-DK" w:eastAsia="en-GB"/>
        </w:rPr>
        <w:t xml:space="preserve"> design thinking. Vores ide </w:t>
      </w:r>
      <w:proofErr w:type="spellStart"/>
      <w:r w:rsidRPr="006D1E1A">
        <w:rPr>
          <w:rFonts w:eastAsia="Times New Roman" w:cs="Arial"/>
          <w:b w:val="0"/>
          <w:sz w:val="24"/>
          <w:szCs w:val="24"/>
          <w:lang w:val="en-DK" w:eastAsia="en-GB"/>
        </w:rPr>
        <w:t>generering</w:t>
      </w:r>
      <w:proofErr w:type="spellEnd"/>
      <w:r w:rsidRPr="006D1E1A">
        <w:rPr>
          <w:rFonts w:eastAsia="Times New Roman" w:cs="Arial"/>
          <w:b w:val="0"/>
          <w:sz w:val="24"/>
          <w:szCs w:val="24"/>
          <w:lang w:val="en-DK" w:eastAsia="en-GB"/>
        </w:rPr>
        <w:t xml:space="preserve"> </w:t>
      </w:r>
      <w:proofErr w:type="spellStart"/>
      <w:r w:rsidRPr="006D1E1A">
        <w:rPr>
          <w:rFonts w:eastAsia="Times New Roman" w:cs="Arial"/>
          <w:b w:val="0"/>
          <w:sz w:val="24"/>
          <w:szCs w:val="24"/>
          <w:lang w:val="en-DK" w:eastAsia="en-GB"/>
        </w:rPr>
        <w:t>af</w:t>
      </w:r>
      <w:proofErr w:type="spellEnd"/>
      <w:r w:rsidRPr="006D1E1A">
        <w:rPr>
          <w:rFonts w:eastAsia="Times New Roman" w:cs="Arial"/>
          <w:b w:val="0"/>
          <w:sz w:val="24"/>
          <w:szCs w:val="24"/>
          <w:lang w:val="en-DK" w:eastAsia="en-GB"/>
        </w:rPr>
        <w:t xml:space="preserve"> </w:t>
      </w:r>
      <w:proofErr w:type="spellStart"/>
      <w:r w:rsidRPr="006D1E1A">
        <w:rPr>
          <w:rFonts w:eastAsia="Times New Roman" w:cs="Arial"/>
          <w:b w:val="0"/>
          <w:sz w:val="24"/>
          <w:szCs w:val="24"/>
          <w:lang w:val="en-DK" w:eastAsia="en-GB"/>
        </w:rPr>
        <w:t>konceptet</w:t>
      </w:r>
      <w:proofErr w:type="spellEnd"/>
      <w:r w:rsidRPr="006D1E1A">
        <w:rPr>
          <w:rFonts w:eastAsia="Times New Roman" w:cs="Arial"/>
          <w:b w:val="0"/>
          <w:sz w:val="24"/>
          <w:szCs w:val="24"/>
          <w:lang w:val="en-DK" w:eastAsia="en-GB"/>
        </w:rPr>
        <w:t xml:space="preserve"> </w:t>
      </w:r>
      <w:proofErr w:type="spellStart"/>
      <w:r w:rsidRPr="006D1E1A">
        <w:rPr>
          <w:rFonts w:eastAsia="Times New Roman" w:cs="Arial"/>
          <w:b w:val="0"/>
          <w:sz w:val="24"/>
          <w:szCs w:val="24"/>
          <w:lang w:val="en-DK" w:eastAsia="en-GB"/>
        </w:rPr>
        <w:t>startede</w:t>
      </w:r>
      <w:proofErr w:type="spellEnd"/>
      <w:r w:rsidRPr="006D1E1A">
        <w:rPr>
          <w:rFonts w:eastAsia="Times New Roman" w:cs="Arial"/>
          <w:b w:val="0"/>
          <w:sz w:val="24"/>
          <w:szCs w:val="24"/>
          <w:lang w:val="en-DK" w:eastAsia="en-GB"/>
        </w:rPr>
        <w:t xml:space="preserve"> med at </w:t>
      </w:r>
      <w:proofErr w:type="spellStart"/>
      <w:r w:rsidRPr="006D1E1A">
        <w:rPr>
          <w:rFonts w:eastAsia="Times New Roman" w:cs="Arial"/>
          <w:b w:val="0"/>
          <w:sz w:val="24"/>
          <w:szCs w:val="24"/>
          <w:lang w:val="en-DK" w:eastAsia="en-GB"/>
        </w:rPr>
        <w:t>kigge</w:t>
      </w:r>
      <w:proofErr w:type="spellEnd"/>
      <w:r w:rsidRPr="006D1E1A">
        <w:rPr>
          <w:rFonts w:eastAsia="Times New Roman" w:cs="Arial"/>
          <w:b w:val="0"/>
          <w:sz w:val="24"/>
          <w:szCs w:val="24"/>
          <w:lang w:val="en-DK" w:eastAsia="en-GB"/>
        </w:rPr>
        <w:t xml:space="preserve"> </w:t>
      </w:r>
      <w:proofErr w:type="spellStart"/>
      <w:r w:rsidRPr="006D1E1A">
        <w:rPr>
          <w:rFonts w:eastAsia="Times New Roman" w:cs="Arial"/>
          <w:b w:val="0"/>
          <w:sz w:val="24"/>
          <w:szCs w:val="24"/>
          <w:lang w:val="en-DK" w:eastAsia="en-GB"/>
        </w:rPr>
        <w:t>på</w:t>
      </w:r>
      <w:proofErr w:type="spellEnd"/>
      <w:r w:rsidRPr="006D1E1A">
        <w:rPr>
          <w:rFonts w:eastAsia="Times New Roman" w:cs="Arial"/>
          <w:b w:val="0"/>
          <w:sz w:val="24"/>
          <w:szCs w:val="24"/>
          <w:lang w:val="en-DK" w:eastAsia="en-GB"/>
        </w:rPr>
        <w:t xml:space="preserve"> </w:t>
      </w:r>
      <w:proofErr w:type="spellStart"/>
      <w:r w:rsidRPr="006D1E1A">
        <w:rPr>
          <w:rFonts w:eastAsia="Times New Roman" w:cs="Arial"/>
          <w:b w:val="0"/>
          <w:sz w:val="24"/>
          <w:szCs w:val="24"/>
          <w:lang w:val="en-DK" w:eastAsia="en-GB"/>
        </w:rPr>
        <w:t>vores</w:t>
      </w:r>
      <w:proofErr w:type="spellEnd"/>
      <w:r w:rsidRPr="006D1E1A">
        <w:rPr>
          <w:rFonts w:eastAsia="Times New Roman" w:cs="Arial"/>
          <w:b w:val="0"/>
          <w:sz w:val="24"/>
          <w:szCs w:val="24"/>
          <w:lang w:val="en-DK" w:eastAsia="en-GB"/>
        </w:rPr>
        <w:t xml:space="preserve"> </w:t>
      </w:r>
      <w:proofErr w:type="spellStart"/>
      <w:r w:rsidRPr="006D1E1A">
        <w:rPr>
          <w:rFonts w:eastAsia="Times New Roman" w:cs="Arial"/>
          <w:b w:val="0"/>
          <w:sz w:val="24"/>
          <w:szCs w:val="24"/>
          <w:lang w:val="en-DK" w:eastAsia="en-GB"/>
        </w:rPr>
        <w:t>samlede</w:t>
      </w:r>
      <w:proofErr w:type="spellEnd"/>
      <w:r w:rsidRPr="006D1E1A">
        <w:rPr>
          <w:rFonts w:eastAsia="Times New Roman" w:cs="Arial"/>
          <w:b w:val="0"/>
          <w:sz w:val="24"/>
          <w:szCs w:val="24"/>
          <w:lang w:val="en-DK" w:eastAsia="en-GB"/>
        </w:rPr>
        <w:t xml:space="preserve"> research, </w:t>
      </w:r>
      <w:proofErr w:type="spellStart"/>
      <w:r w:rsidRPr="006D1E1A">
        <w:rPr>
          <w:rFonts w:eastAsia="Times New Roman" w:cs="Arial"/>
          <w:b w:val="0"/>
          <w:sz w:val="24"/>
          <w:szCs w:val="24"/>
          <w:lang w:val="en-DK" w:eastAsia="en-GB"/>
        </w:rPr>
        <w:t>hvor</w:t>
      </w:r>
      <w:proofErr w:type="spellEnd"/>
      <w:r w:rsidRPr="006D1E1A">
        <w:rPr>
          <w:rFonts w:eastAsia="Times New Roman" w:cs="Arial"/>
          <w:b w:val="0"/>
          <w:sz w:val="24"/>
          <w:szCs w:val="24"/>
          <w:lang w:val="en-DK" w:eastAsia="en-GB"/>
        </w:rPr>
        <w:t xml:space="preserve"> vi </w:t>
      </w:r>
      <w:proofErr w:type="spellStart"/>
      <w:r w:rsidRPr="006D1E1A">
        <w:rPr>
          <w:rFonts w:eastAsia="Times New Roman" w:cs="Arial"/>
          <w:b w:val="0"/>
          <w:sz w:val="24"/>
          <w:szCs w:val="24"/>
          <w:lang w:val="en-DK" w:eastAsia="en-GB"/>
        </w:rPr>
        <w:t>diskuterede</w:t>
      </w:r>
      <w:proofErr w:type="spellEnd"/>
      <w:r w:rsidRPr="006D1E1A">
        <w:rPr>
          <w:rFonts w:eastAsia="Times New Roman" w:cs="Arial"/>
          <w:b w:val="0"/>
          <w:sz w:val="24"/>
          <w:szCs w:val="24"/>
          <w:lang w:val="en-DK" w:eastAsia="en-GB"/>
        </w:rPr>
        <w:t xml:space="preserve"> </w:t>
      </w:r>
      <w:proofErr w:type="spellStart"/>
      <w:r w:rsidRPr="006D1E1A">
        <w:rPr>
          <w:rFonts w:eastAsia="Times New Roman" w:cs="Arial"/>
          <w:b w:val="0"/>
          <w:sz w:val="24"/>
          <w:szCs w:val="24"/>
          <w:lang w:val="en-DK" w:eastAsia="en-GB"/>
        </w:rPr>
        <w:t>vores</w:t>
      </w:r>
      <w:proofErr w:type="spellEnd"/>
      <w:r w:rsidRPr="006D1E1A">
        <w:rPr>
          <w:rFonts w:eastAsia="Times New Roman" w:cs="Arial"/>
          <w:b w:val="0"/>
          <w:sz w:val="24"/>
          <w:szCs w:val="24"/>
          <w:lang w:val="en-DK" w:eastAsia="en-GB"/>
        </w:rPr>
        <w:t xml:space="preserve"> research </w:t>
      </w:r>
      <w:proofErr w:type="spellStart"/>
      <w:r w:rsidRPr="006D1E1A">
        <w:rPr>
          <w:rFonts w:eastAsia="Times New Roman" w:cs="Arial"/>
          <w:b w:val="0"/>
          <w:sz w:val="24"/>
          <w:szCs w:val="24"/>
          <w:lang w:val="en-DK" w:eastAsia="en-GB"/>
        </w:rPr>
        <w:t>resultater</w:t>
      </w:r>
      <w:proofErr w:type="spellEnd"/>
      <w:r w:rsidRPr="006D1E1A">
        <w:rPr>
          <w:rFonts w:eastAsia="Times New Roman" w:cs="Arial"/>
          <w:b w:val="0"/>
          <w:sz w:val="24"/>
          <w:szCs w:val="24"/>
          <w:lang w:val="en-DK" w:eastAsia="en-GB"/>
        </w:rPr>
        <w:t xml:space="preserve"> </w:t>
      </w:r>
      <w:proofErr w:type="spellStart"/>
      <w:r w:rsidRPr="006D1E1A">
        <w:rPr>
          <w:rFonts w:eastAsia="Times New Roman" w:cs="Arial"/>
          <w:b w:val="0"/>
          <w:sz w:val="24"/>
          <w:szCs w:val="24"/>
          <w:lang w:val="en-DK" w:eastAsia="en-GB"/>
        </w:rPr>
        <w:t>i</w:t>
      </w:r>
      <w:proofErr w:type="spellEnd"/>
      <w:r w:rsidRPr="006D1E1A">
        <w:rPr>
          <w:rFonts w:eastAsia="Times New Roman" w:cs="Arial"/>
          <w:b w:val="0"/>
          <w:sz w:val="24"/>
          <w:szCs w:val="24"/>
          <w:lang w:val="en-DK" w:eastAsia="en-GB"/>
        </w:rPr>
        <w:t xml:space="preserve"> forhold </w:t>
      </w:r>
      <w:proofErr w:type="spellStart"/>
      <w:r w:rsidRPr="006D1E1A">
        <w:rPr>
          <w:rFonts w:eastAsia="Times New Roman" w:cs="Arial"/>
          <w:b w:val="0"/>
          <w:sz w:val="24"/>
          <w:szCs w:val="24"/>
          <w:lang w:val="en-DK" w:eastAsia="en-GB"/>
        </w:rPr>
        <w:t>til</w:t>
      </w:r>
      <w:proofErr w:type="spellEnd"/>
      <w:r w:rsidRPr="006D1E1A">
        <w:rPr>
          <w:rFonts w:eastAsia="Times New Roman" w:cs="Arial"/>
          <w:b w:val="0"/>
          <w:sz w:val="24"/>
          <w:szCs w:val="24"/>
          <w:lang w:val="en-DK" w:eastAsia="en-GB"/>
        </w:rPr>
        <w:t xml:space="preserve"> field </w:t>
      </w:r>
      <w:proofErr w:type="spellStart"/>
      <w:r w:rsidRPr="006D1E1A">
        <w:rPr>
          <w:rFonts w:eastAsia="Times New Roman" w:cs="Arial"/>
          <w:b w:val="0"/>
          <w:sz w:val="24"/>
          <w:szCs w:val="24"/>
          <w:lang w:val="en-DK" w:eastAsia="en-GB"/>
        </w:rPr>
        <w:t>og</w:t>
      </w:r>
      <w:proofErr w:type="spellEnd"/>
      <w:r w:rsidRPr="006D1E1A">
        <w:rPr>
          <w:rFonts w:eastAsia="Times New Roman" w:cs="Arial"/>
          <w:b w:val="0"/>
          <w:sz w:val="24"/>
          <w:szCs w:val="24"/>
          <w:lang w:val="en-DK" w:eastAsia="en-GB"/>
        </w:rPr>
        <w:t xml:space="preserve"> desk research, </w:t>
      </w:r>
      <w:proofErr w:type="spellStart"/>
      <w:r w:rsidRPr="006D1E1A">
        <w:rPr>
          <w:rFonts w:eastAsia="Times New Roman" w:cs="Arial"/>
          <w:b w:val="0"/>
          <w:sz w:val="24"/>
          <w:szCs w:val="24"/>
          <w:lang w:val="en-DK" w:eastAsia="en-GB"/>
        </w:rPr>
        <w:t>målgrupper</w:t>
      </w:r>
      <w:proofErr w:type="spellEnd"/>
      <w:r w:rsidRPr="006D1E1A">
        <w:rPr>
          <w:rFonts w:eastAsia="Times New Roman" w:cs="Arial"/>
          <w:b w:val="0"/>
          <w:sz w:val="24"/>
          <w:szCs w:val="24"/>
          <w:lang w:val="en-DK" w:eastAsia="en-GB"/>
        </w:rPr>
        <w:t xml:space="preserve">, Empathy map Affinity map </w:t>
      </w:r>
      <w:proofErr w:type="spellStart"/>
      <w:r w:rsidRPr="006D1E1A">
        <w:rPr>
          <w:rFonts w:eastAsia="Times New Roman" w:cs="Arial"/>
          <w:b w:val="0"/>
          <w:sz w:val="24"/>
          <w:szCs w:val="24"/>
          <w:lang w:val="en-DK" w:eastAsia="en-GB"/>
        </w:rPr>
        <w:t>og</w:t>
      </w:r>
      <w:proofErr w:type="spellEnd"/>
      <w:r w:rsidRPr="006D1E1A">
        <w:rPr>
          <w:rFonts w:eastAsia="Times New Roman" w:cs="Arial"/>
          <w:b w:val="0"/>
          <w:sz w:val="24"/>
          <w:szCs w:val="24"/>
          <w:lang w:val="en-DK" w:eastAsia="en-GB"/>
        </w:rPr>
        <w:t xml:space="preserve"> </w:t>
      </w:r>
      <w:proofErr w:type="spellStart"/>
      <w:r w:rsidRPr="006D1E1A">
        <w:rPr>
          <w:rFonts w:eastAsia="Times New Roman" w:cs="Arial"/>
          <w:b w:val="0"/>
          <w:sz w:val="24"/>
          <w:szCs w:val="24"/>
          <w:lang w:val="en-DK" w:eastAsia="en-GB"/>
        </w:rPr>
        <w:t>værdier</w:t>
      </w:r>
      <w:proofErr w:type="spellEnd"/>
      <w:r w:rsidRPr="006D1E1A">
        <w:rPr>
          <w:rFonts w:eastAsia="Times New Roman" w:cs="Arial"/>
          <w:b w:val="0"/>
          <w:sz w:val="24"/>
          <w:szCs w:val="24"/>
          <w:lang w:val="en-DK" w:eastAsia="en-GB"/>
        </w:rPr>
        <w:t xml:space="preserve">. Her </w:t>
      </w:r>
      <w:proofErr w:type="spellStart"/>
      <w:r w:rsidRPr="006D1E1A">
        <w:rPr>
          <w:rFonts w:eastAsia="Times New Roman" w:cs="Arial"/>
          <w:b w:val="0"/>
          <w:sz w:val="24"/>
          <w:szCs w:val="24"/>
          <w:lang w:val="en-DK" w:eastAsia="en-GB"/>
        </w:rPr>
        <w:t>udvalgte</w:t>
      </w:r>
      <w:proofErr w:type="spellEnd"/>
      <w:r w:rsidRPr="006D1E1A">
        <w:rPr>
          <w:rFonts w:eastAsia="Times New Roman" w:cs="Arial"/>
          <w:b w:val="0"/>
          <w:sz w:val="24"/>
          <w:szCs w:val="24"/>
          <w:lang w:val="en-DK" w:eastAsia="en-GB"/>
        </w:rPr>
        <w:t xml:space="preserve"> de 3 </w:t>
      </w:r>
      <w:proofErr w:type="spellStart"/>
      <w:r w:rsidRPr="006D1E1A">
        <w:rPr>
          <w:rFonts w:eastAsia="Times New Roman" w:cs="Arial"/>
          <w:b w:val="0"/>
          <w:sz w:val="24"/>
          <w:szCs w:val="24"/>
          <w:lang w:val="en-DK" w:eastAsia="en-GB"/>
        </w:rPr>
        <w:t>vigtigste</w:t>
      </w:r>
      <w:proofErr w:type="spellEnd"/>
      <w:r w:rsidRPr="006D1E1A">
        <w:rPr>
          <w:rFonts w:eastAsia="Times New Roman" w:cs="Arial"/>
          <w:b w:val="0"/>
          <w:sz w:val="24"/>
          <w:szCs w:val="24"/>
          <w:lang w:val="en-DK" w:eastAsia="en-GB"/>
        </w:rPr>
        <w:t xml:space="preserve"> </w:t>
      </w:r>
      <w:proofErr w:type="spellStart"/>
      <w:r w:rsidRPr="006D1E1A">
        <w:rPr>
          <w:rFonts w:eastAsia="Times New Roman" w:cs="Arial"/>
          <w:b w:val="0"/>
          <w:sz w:val="24"/>
          <w:szCs w:val="24"/>
          <w:lang w:val="en-DK" w:eastAsia="en-GB"/>
        </w:rPr>
        <w:t>udfald</w:t>
      </w:r>
      <w:proofErr w:type="spellEnd"/>
      <w:r w:rsidRPr="006D1E1A">
        <w:rPr>
          <w:rFonts w:eastAsia="Times New Roman" w:cs="Arial"/>
          <w:b w:val="0"/>
          <w:sz w:val="24"/>
          <w:szCs w:val="24"/>
          <w:lang w:val="en-DK" w:eastAsia="en-GB"/>
        </w:rPr>
        <w:t xml:space="preserve"> </w:t>
      </w:r>
      <w:proofErr w:type="spellStart"/>
      <w:r w:rsidRPr="006D1E1A">
        <w:rPr>
          <w:rFonts w:eastAsia="Times New Roman" w:cs="Arial"/>
          <w:b w:val="0"/>
          <w:sz w:val="24"/>
          <w:szCs w:val="24"/>
          <w:lang w:val="en-DK" w:eastAsia="en-GB"/>
        </w:rPr>
        <w:t>fra</w:t>
      </w:r>
      <w:proofErr w:type="spellEnd"/>
      <w:r w:rsidRPr="006D1E1A">
        <w:rPr>
          <w:rFonts w:eastAsia="Times New Roman" w:cs="Arial"/>
          <w:b w:val="0"/>
          <w:sz w:val="24"/>
          <w:szCs w:val="24"/>
          <w:lang w:val="en-DK" w:eastAsia="en-GB"/>
        </w:rPr>
        <w:t xml:space="preserve"> </w:t>
      </w:r>
      <w:proofErr w:type="spellStart"/>
      <w:r w:rsidRPr="006D1E1A">
        <w:rPr>
          <w:rFonts w:eastAsia="Times New Roman" w:cs="Arial"/>
          <w:b w:val="0"/>
          <w:sz w:val="24"/>
          <w:szCs w:val="24"/>
          <w:lang w:val="en-DK" w:eastAsia="en-GB"/>
        </w:rPr>
        <w:t>vores</w:t>
      </w:r>
      <w:proofErr w:type="spellEnd"/>
      <w:r w:rsidRPr="006D1E1A">
        <w:rPr>
          <w:rFonts w:eastAsia="Times New Roman" w:cs="Arial"/>
          <w:b w:val="0"/>
          <w:sz w:val="24"/>
          <w:szCs w:val="24"/>
          <w:lang w:val="en-DK" w:eastAsia="en-GB"/>
        </w:rPr>
        <w:t xml:space="preserve"> research </w:t>
      </w:r>
      <w:proofErr w:type="spellStart"/>
      <w:r w:rsidRPr="006D1E1A">
        <w:rPr>
          <w:rFonts w:eastAsia="Times New Roman" w:cs="Arial"/>
          <w:b w:val="0"/>
          <w:sz w:val="24"/>
          <w:szCs w:val="24"/>
          <w:lang w:val="en-DK" w:eastAsia="en-GB"/>
        </w:rPr>
        <w:t>i</w:t>
      </w:r>
      <w:proofErr w:type="spellEnd"/>
      <w:r w:rsidRPr="006D1E1A">
        <w:rPr>
          <w:rFonts w:eastAsia="Times New Roman" w:cs="Arial"/>
          <w:b w:val="0"/>
          <w:sz w:val="24"/>
          <w:szCs w:val="24"/>
          <w:lang w:val="en-DK" w:eastAsia="en-GB"/>
        </w:rPr>
        <w:t xml:space="preserve"> </w:t>
      </w:r>
      <w:proofErr w:type="spellStart"/>
      <w:r w:rsidRPr="006D1E1A">
        <w:rPr>
          <w:rFonts w:eastAsia="Times New Roman" w:cs="Arial"/>
          <w:b w:val="0"/>
          <w:sz w:val="24"/>
          <w:szCs w:val="24"/>
          <w:lang w:val="en-DK" w:eastAsia="en-GB"/>
        </w:rPr>
        <w:t>hver</w:t>
      </w:r>
      <w:proofErr w:type="spellEnd"/>
      <w:r w:rsidRPr="006D1E1A">
        <w:rPr>
          <w:rFonts w:eastAsia="Times New Roman" w:cs="Arial"/>
          <w:b w:val="0"/>
          <w:sz w:val="24"/>
          <w:szCs w:val="24"/>
          <w:lang w:val="en-DK" w:eastAsia="en-GB"/>
        </w:rPr>
        <w:t xml:space="preserve"> </w:t>
      </w:r>
      <w:proofErr w:type="spellStart"/>
      <w:r w:rsidRPr="006D1E1A">
        <w:rPr>
          <w:rFonts w:eastAsia="Times New Roman" w:cs="Arial"/>
          <w:b w:val="0"/>
          <w:sz w:val="24"/>
          <w:szCs w:val="24"/>
          <w:lang w:val="en-DK" w:eastAsia="en-GB"/>
        </w:rPr>
        <w:t>af</w:t>
      </w:r>
      <w:proofErr w:type="spellEnd"/>
      <w:r w:rsidRPr="006D1E1A">
        <w:rPr>
          <w:rFonts w:eastAsia="Times New Roman" w:cs="Arial"/>
          <w:b w:val="0"/>
          <w:sz w:val="24"/>
          <w:szCs w:val="24"/>
          <w:lang w:val="en-DK" w:eastAsia="en-GB"/>
        </w:rPr>
        <w:t xml:space="preserve"> de </w:t>
      </w:r>
      <w:proofErr w:type="spellStart"/>
      <w:r w:rsidRPr="006D1E1A">
        <w:rPr>
          <w:rFonts w:eastAsia="Times New Roman" w:cs="Arial"/>
          <w:b w:val="0"/>
          <w:sz w:val="24"/>
          <w:szCs w:val="24"/>
          <w:lang w:val="en-DK" w:eastAsia="en-GB"/>
        </w:rPr>
        <w:t>nævnte</w:t>
      </w:r>
      <w:proofErr w:type="spellEnd"/>
      <w:r w:rsidRPr="006D1E1A">
        <w:rPr>
          <w:rFonts w:eastAsia="Times New Roman" w:cs="Arial"/>
          <w:b w:val="0"/>
          <w:sz w:val="24"/>
          <w:szCs w:val="24"/>
          <w:lang w:val="en-DK" w:eastAsia="en-GB"/>
        </w:rPr>
        <w:t xml:space="preserve"> </w:t>
      </w:r>
      <w:proofErr w:type="spellStart"/>
      <w:r w:rsidRPr="006D1E1A">
        <w:rPr>
          <w:rFonts w:eastAsia="Times New Roman" w:cs="Arial"/>
          <w:b w:val="0"/>
          <w:sz w:val="24"/>
          <w:szCs w:val="24"/>
          <w:lang w:val="en-DK" w:eastAsia="en-GB"/>
        </w:rPr>
        <w:t>områder</w:t>
      </w:r>
      <w:proofErr w:type="spellEnd"/>
      <w:r w:rsidRPr="006D1E1A">
        <w:rPr>
          <w:rFonts w:eastAsia="Times New Roman" w:cs="Arial"/>
          <w:b w:val="0"/>
          <w:sz w:val="24"/>
          <w:szCs w:val="24"/>
          <w:lang w:val="en-DK" w:eastAsia="en-GB"/>
        </w:rPr>
        <w:t xml:space="preserve">. Dette </w:t>
      </w:r>
      <w:proofErr w:type="spellStart"/>
      <w:r w:rsidRPr="006D1E1A">
        <w:rPr>
          <w:rFonts w:eastAsia="Times New Roman" w:cs="Arial"/>
          <w:b w:val="0"/>
          <w:sz w:val="24"/>
          <w:szCs w:val="24"/>
          <w:lang w:val="en-DK" w:eastAsia="en-GB"/>
        </w:rPr>
        <w:t>gav</w:t>
      </w:r>
      <w:proofErr w:type="spellEnd"/>
      <w:r w:rsidRPr="006D1E1A">
        <w:rPr>
          <w:rFonts w:eastAsia="Times New Roman" w:cs="Arial"/>
          <w:b w:val="0"/>
          <w:sz w:val="24"/>
          <w:szCs w:val="24"/>
          <w:lang w:val="en-DK" w:eastAsia="en-GB"/>
        </w:rPr>
        <w:t xml:space="preserve"> </w:t>
      </w:r>
      <w:proofErr w:type="spellStart"/>
      <w:r w:rsidRPr="006D1E1A">
        <w:rPr>
          <w:rFonts w:eastAsia="Times New Roman" w:cs="Arial"/>
          <w:b w:val="0"/>
          <w:sz w:val="24"/>
          <w:szCs w:val="24"/>
          <w:lang w:val="en-DK" w:eastAsia="en-GB"/>
        </w:rPr>
        <w:t>os</w:t>
      </w:r>
      <w:proofErr w:type="spellEnd"/>
      <w:r w:rsidRPr="006D1E1A">
        <w:rPr>
          <w:rFonts w:eastAsia="Times New Roman" w:cs="Arial"/>
          <w:b w:val="0"/>
          <w:sz w:val="24"/>
          <w:szCs w:val="24"/>
          <w:lang w:val="en-DK" w:eastAsia="en-GB"/>
        </w:rPr>
        <w:t xml:space="preserve"> et </w:t>
      </w:r>
      <w:proofErr w:type="spellStart"/>
      <w:r w:rsidRPr="006D1E1A">
        <w:rPr>
          <w:rFonts w:eastAsia="Times New Roman" w:cs="Arial"/>
          <w:b w:val="0"/>
          <w:sz w:val="24"/>
          <w:szCs w:val="24"/>
          <w:lang w:val="en-DK" w:eastAsia="en-GB"/>
        </w:rPr>
        <w:t>overblik</w:t>
      </w:r>
      <w:proofErr w:type="spellEnd"/>
      <w:r w:rsidRPr="006D1E1A">
        <w:rPr>
          <w:rFonts w:eastAsia="Times New Roman" w:cs="Arial"/>
          <w:b w:val="0"/>
          <w:sz w:val="24"/>
          <w:szCs w:val="24"/>
          <w:lang w:val="en-DK" w:eastAsia="en-GB"/>
        </w:rPr>
        <w:t xml:space="preserve"> over de </w:t>
      </w:r>
      <w:proofErr w:type="spellStart"/>
      <w:r w:rsidRPr="006D1E1A">
        <w:rPr>
          <w:rFonts w:eastAsia="Times New Roman" w:cs="Arial"/>
          <w:b w:val="0"/>
          <w:sz w:val="24"/>
          <w:szCs w:val="24"/>
          <w:lang w:val="en-DK" w:eastAsia="en-GB"/>
        </w:rPr>
        <w:t>vigtigste</w:t>
      </w:r>
      <w:proofErr w:type="spellEnd"/>
      <w:r w:rsidRPr="006D1E1A">
        <w:rPr>
          <w:rFonts w:eastAsia="Times New Roman" w:cs="Arial"/>
          <w:b w:val="0"/>
          <w:sz w:val="24"/>
          <w:szCs w:val="24"/>
          <w:lang w:val="en-DK" w:eastAsia="en-GB"/>
        </w:rPr>
        <w:t xml:space="preserve"> ting vi </w:t>
      </w:r>
      <w:proofErr w:type="spellStart"/>
      <w:r w:rsidRPr="006D1E1A">
        <w:rPr>
          <w:rFonts w:eastAsia="Times New Roman" w:cs="Arial"/>
          <w:b w:val="0"/>
          <w:sz w:val="24"/>
          <w:szCs w:val="24"/>
          <w:lang w:val="en-DK" w:eastAsia="en-GB"/>
        </w:rPr>
        <w:t>skulle</w:t>
      </w:r>
      <w:proofErr w:type="spellEnd"/>
      <w:r w:rsidRPr="006D1E1A">
        <w:rPr>
          <w:rFonts w:eastAsia="Times New Roman" w:cs="Arial"/>
          <w:b w:val="0"/>
          <w:sz w:val="24"/>
          <w:szCs w:val="24"/>
          <w:lang w:val="en-DK" w:eastAsia="en-GB"/>
        </w:rPr>
        <w:t xml:space="preserve"> </w:t>
      </w:r>
      <w:proofErr w:type="spellStart"/>
      <w:r w:rsidRPr="006D1E1A">
        <w:rPr>
          <w:rFonts w:eastAsia="Times New Roman" w:cs="Arial"/>
          <w:b w:val="0"/>
          <w:sz w:val="24"/>
          <w:szCs w:val="24"/>
          <w:lang w:val="en-DK" w:eastAsia="en-GB"/>
        </w:rPr>
        <w:t>være</w:t>
      </w:r>
      <w:proofErr w:type="spellEnd"/>
      <w:r w:rsidRPr="006D1E1A">
        <w:rPr>
          <w:rFonts w:eastAsia="Times New Roman" w:cs="Arial"/>
          <w:b w:val="0"/>
          <w:sz w:val="24"/>
          <w:szCs w:val="24"/>
          <w:lang w:val="en-DK" w:eastAsia="en-GB"/>
        </w:rPr>
        <w:t xml:space="preserve"> </w:t>
      </w:r>
      <w:proofErr w:type="spellStart"/>
      <w:r w:rsidRPr="006D1E1A">
        <w:rPr>
          <w:rFonts w:eastAsia="Times New Roman" w:cs="Arial"/>
          <w:b w:val="0"/>
          <w:sz w:val="24"/>
          <w:szCs w:val="24"/>
          <w:lang w:val="en-DK" w:eastAsia="en-GB"/>
        </w:rPr>
        <w:t>opmærksom</w:t>
      </w:r>
      <w:proofErr w:type="spellEnd"/>
      <w:r w:rsidRPr="006D1E1A">
        <w:rPr>
          <w:rFonts w:eastAsia="Times New Roman" w:cs="Arial"/>
          <w:b w:val="0"/>
          <w:sz w:val="24"/>
          <w:szCs w:val="24"/>
          <w:lang w:val="en-DK" w:eastAsia="en-GB"/>
        </w:rPr>
        <w:t xml:space="preserve"> </w:t>
      </w:r>
      <w:proofErr w:type="spellStart"/>
      <w:r w:rsidRPr="006D1E1A">
        <w:rPr>
          <w:rFonts w:eastAsia="Times New Roman" w:cs="Arial"/>
          <w:b w:val="0"/>
          <w:sz w:val="24"/>
          <w:szCs w:val="24"/>
          <w:lang w:val="en-DK" w:eastAsia="en-GB"/>
        </w:rPr>
        <w:t>på</w:t>
      </w:r>
      <w:proofErr w:type="spellEnd"/>
      <w:r w:rsidRPr="006D1E1A">
        <w:rPr>
          <w:rFonts w:eastAsia="Times New Roman" w:cs="Arial"/>
          <w:b w:val="0"/>
          <w:sz w:val="24"/>
          <w:szCs w:val="24"/>
          <w:lang w:val="en-DK" w:eastAsia="en-GB"/>
        </w:rPr>
        <w:t xml:space="preserve">, </w:t>
      </w:r>
      <w:proofErr w:type="spellStart"/>
      <w:r w:rsidRPr="006D1E1A">
        <w:rPr>
          <w:rFonts w:eastAsia="Times New Roman" w:cs="Arial"/>
          <w:b w:val="0"/>
          <w:sz w:val="24"/>
          <w:szCs w:val="24"/>
          <w:lang w:val="en-DK" w:eastAsia="en-GB"/>
        </w:rPr>
        <w:t>når</w:t>
      </w:r>
      <w:proofErr w:type="spellEnd"/>
      <w:r w:rsidRPr="006D1E1A">
        <w:rPr>
          <w:rFonts w:eastAsia="Times New Roman" w:cs="Arial"/>
          <w:b w:val="0"/>
          <w:sz w:val="24"/>
          <w:szCs w:val="24"/>
          <w:lang w:val="en-DK" w:eastAsia="en-GB"/>
        </w:rPr>
        <w:t xml:space="preserve"> vi </w:t>
      </w:r>
      <w:proofErr w:type="spellStart"/>
      <w:r w:rsidRPr="006D1E1A">
        <w:rPr>
          <w:rFonts w:eastAsia="Times New Roman" w:cs="Arial"/>
          <w:b w:val="0"/>
          <w:sz w:val="24"/>
          <w:szCs w:val="24"/>
          <w:lang w:val="en-DK" w:eastAsia="en-GB"/>
        </w:rPr>
        <w:t>skulle</w:t>
      </w:r>
      <w:proofErr w:type="spellEnd"/>
      <w:r w:rsidRPr="006D1E1A">
        <w:rPr>
          <w:rFonts w:eastAsia="Times New Roman" w:cs="Arial"/>
          <w:b w:val="0"/>
          <w:sz w:val="24"/>
          <w:szCs w:val="24"/>
          <w:lang w:val="en-DK" w:eastAsia="en-GB"/>
        </w:rPr>
        <w:t xml:space="preserve"> </w:t>
      </w:r>
      <w:proofErr w:type="spellStart"/>
      <w:r w:rsidRPr="006D1E1A">
        <w:rPr>
          <w:rFonts w:eastAsia="Times New Roman" w:cs="Arial"/>
          <w:b w:val="0"/>
          <w:sz w:val="24"/>
          <w:szCs w:val="24"/>
          <w:lang w:val="en-DK" w:eastAsia="en-GB"/>
        </w:rPr>
        <w:t>til</w:t>
      </w:r>
      <w:proofErr w:type="spellEnd"/>
      <w:r w:rsidRPr="006D1E1A">
        <w:rPr>
          <w:rFonts w:eastAsia="Times New Roman" w:cs="Arial"/>
          <w:b w:val="0"/>
          <w:sz w:val="24"/>
          <w:szCs w:val="24"/>
          <w:lang w:val="en-DK" w:eastAsia="en-GB"/>
        </w:rPr>
        <w:t xml:space="preserve"> at </w:t>
      </w:r>
      <w:proofErr w:type="spellStart"/>
      <w:r w:rsidRPr="006D1E1A">
        <w:rPr>
          <w:rFonts w:eastAsia="Times New Roman" w:cs="Arial"/>
          <w:b w:val="0"/>
          <w:sz w:val="24"/>
          <w:szCs w:val="24"/>
          <w:lang w:val="en-DK" w:eastAsia="en-GB"/>
        </w:rPr>
        <w:t>udvikle</w:t>
      </w:r>
      <w:proofErr w:type="spellEnd"/>
      <w:r w:rsidRPr="006D1E1A">
        <w:rPr>
          <w:rFonts w:eastAsia="Times New Roman" w:cs="Arial"/>
          <w:b w:val="0"/>
          <w:sz w:val="24"/>
          <w:szCs w:val="24"/>
          <w:lang w:val="en-DK" w:eastAsia="en-GB"/>
        </w:rPr>
        <w:t xml:space="preserve"> det </w:t>
      </w:r>
      <w:proofErr w:type="spellStart"/>
      <w:r w:rsidRPr="006D1E1A">
        <w:rPr>
          <w:rFonts w:eastAsia="Times New Roman" w:cs="Arial"/>
          <w:b w:val="0"/>
          <w:sz w:val="24"/>
          <w:szCs w:val="24"/>
          <w:lang w:val="en-DK" w:eastAsia="en-GB"/>
        </w:rPr>
        <w:t>endelige</w:t>
      </w:r>
      <w:proofErr w:type="spellEnd"/>
      <w:r w:rsidRPr="006D1E1A">
        <w:rPr>
          <w:rFonts w:eastAsia="Times New Roman" w:cs="Arial"/>
          <w:b w:val="0"/>
          <w:sz w:val="24"/>
          <w:szCs w:val="24"/>
          <w:lang w:val="en-DK" w:eastAsia="en-GB"/>
        </w:rPr>
        <w:t xml:space="preserve"> </w:t>
      </w:r>
      <w:proofErr w:type="spellStart"/>
      <w:r w:rsidRPr="006D1E1A">
        <w:rPr>
          <w:rFonts w:eastAsia="Times New Roman" w:cs="Arial"/>
          <w:b w:val="0"/>
          <w:sz w:val="24"/>
          <w:szCs w:val="24"/>
          <w:lang w:val="en-DK" w:eastAsia="en-GB"/>
        </w:rPr>
        <w:t>koncept</w:t>
      </w:r>
      <w:proofErr w:type="spellEnd"/>
      <w:r w:rsidRPr="006D1E1A">
        <w:rPr>
          <w:rFonts w:eastAsia="Times New Roman" w:cs="Arial"/>
          <w:b w:val="0"/>
          <w:sz w:val="24"/>
          <w:szCs w:val="24"/>
          <w:lang w:val="en-DK" w:eastAsia="en-GB"/>
        </w:rPr>
        <w:t xml:space="preserve">. Vi </w:t>
      </w:r>
      <w:proofErr w:type="spellStart"/>
      <w:r w:rsidRPr="006D1E1A">
        <w:rPr>
          <w:rFonts w:eastAsia="Times New Roman" w:cs="Arial"/>
          <w:b w:val="0"/>
          <w:sz w:val="24"/>
          <w:szCs w:val="24"/>
          <w:lang w:val="en-DK" w:eastAsia="en-GB"/>
        </w:rPr>
        <w:t>besluttede</w:t>
      </w:r>
      <w:proofErr w:type="spellEnd"/>
      <w:r w:rsidRPr="006D1E1A">
        <w:rPr>
          <w:rFonts w:eastAsia="Times New Roman" w:cs="Arial"/>
          <w:b w:val="0"/>
          <w:sz w:val="24"/>
          <w:szCs w:val="24"/>
          <w:lang w:val="en-DK" w:eastAsia="en-GB"/>
        </w:rPr>
        <w:t xml:space="preserve"> </w:t>
      </w:r>
      <w:proofErr w:type="spellStart"/>
      <w:r w:rsidRPr="006D1E1A">
        <w:rPr>
          <w:rFonts w:eastAsia="Times New Roman" w:cs="Arial"/>
          <w:b w:val="0"/>
          <w:sz w:val="24"/>
          <w:szCs w:val="24"/>
          <w:lang w:val="en-DK" w:eastAsia="en-GB"/>
        </w:rPr>
        <w:t>en</w:t>
      </w:r>
      <w:proofErr w:type="spellEnd"/>
      <w:r w:rsidRPr="006D1E1A">
        <w:rPr>
          <w:rFonts w:eastAsia="Times New Roman" w:cs="Arial"/>
          <w:b w:val="0"/>
          <w:sz w:val="24"/>
          <w:szCs w:val="24"/>
          <w:lang w:val="en-DK" w:eastAsia="en-GB"/>
        </w:rPr>
        <w:t xml:space="preserve"> </w:t>
      </w:r>
      <w:proofErr w:type="spellStart"/>
      <w:r w:rsidRPr="006D1E1A">
        <w:rPr>
          <w:rFonts w:eastAsia="Times New Roman" w:cs="Arial"/>
          <w:b w:val="0"/>
          <w:sz w:val="24"/>
          <w:szCs w:val="24"/>
          <w:lang w:val="en-DK" w:eastAsia="en-GB"/>
        </w:rPr>
        <w:t>række</w:t>
      </w:r>
      <w:proofErr w:type="spellEnd"/>
      <w:r w:rsidRPr="006D1E1A">
        <w:rPr>
          <w:rFonts w:eastAsia="Times New Roman" w:cs="Arial"/>
          <w:b w:val="0"/>
          <w:sz w:val="24"/>
          <w:szCs w:val="24"/>
          <w:lang w:val="en-DK" w:eastAsia="en-GB"/>
        </w:rPr>
        <w:t xml:space="preserve"> </w:t>
      </w:r>
      <w:proofErr w:type="spellStart"/>
      <w:r w:rsidRPr="006D1E1A">
        <w:rPr>
          <w:rFonts w:eastAsia="Times New Roman" w:cs="Arial"/>
          <w:b w:val="0"/>
          <w:sz w:val="24"/>
          <w:szCs w:val="24"/>
          <w:lang w:val="en-DK" w:eastAsia="en-GB"/>
        </w:rPr>
        <w:t>problemområder</w:t>
      </w:r>
      <w:proofErr w:type="spellEnd"/>
      <w:r w:rsidRPr="006D1E1A">
        <w:rPr>
          <w:rFonts w:eastAsia="Times New Roman" w:cs="Arial"/>
          <w:b w:val="0"/>
          <w:sz w:val="24"/>
          <w:szCs w:val="24"/>
          <w:lang w:val="en-DK" w:eastAsia="en-GB"/>
        </w:rPr>
        <w:t xml:space="preserve"> </w:t>
      </w:r>
      <w:proofErr w:type="spellStart"/>
      <w:r w:rsidRPr="006D1E1A">
        <w:rPr>
          <w:rFonts w:eastAsia="Times New Roman" w:cs="Arial"/>
          <w:b w:val="0"/>
          <w:sz w:val="24"/>
          <w:szCs w:val="24"/>
          <w:lang w:val="en-DK" w:eastAsia="en-GB"/>
        </w:rPr>
        <w:t>og</w:t>
      </w:r>
      <w:proofErr w:type="spellEnd"/>
      <w:r w:rsidRPr="006D1E1A">
        <w:rPr>
          <w:rFonts w:eastAsia="Times New Roman" w:cs="Arial"/>
          <w:b w:val="0"/>
          <w:sz w:val="24"/>
          <w:szCs w:val="24"/>
          <w:lang w:val="en-DK" w:eastAsia="en-GB"/>
        </w:rPr>
        <w:t xml:space="preserve"> </w:t>
      </w:r>
      <w:proofErr w:type="spellStart"/>
      <w:r w:rsidRPr="006D1E1A">
        <w:rPr>
          <w:rFonts w:eastAsia="Times New Roman" w:cs="Arial"/>
          <w:b w:val="0"/>
          <w:sz w:val="24"/>
          <w:szCs w:val="24"/>
          <w:lang w:val="en-DK" w:eastAsia="en-GB"/>
        </w:rPr>
        <w:t>problemstillinger</w:t>
      </w:r>
      <w:proofErr w:type="spellEnd"/>
      <w:r w:rsidRPr="006D1E1A">
        <w:rPr>
          <w:rFonts w:eastAsia="Times New Roman" w:cs="Arial"/>
          <w:b w:val="0"/>
          <w:sz w:val="24"/>
          <w:szCs w:val="24"/>
          <w:lang w:val="en-DK" w:eastAsia="en-GB"/>
        </w:rPr>
        <w:t xml:space="preserve"> </w:t>
      </w:r>
      <w:proofErr w:type="spellStart"/>
      <w:r w:rsidRPr="006D1E1A">
        <w:rPr>
          <w:rFonts w:eastAsia="Times New Roman" w:cs="Arial"/>
          <w:b w:val="0"/>
          <w:sz w:val="24"/>
          <w:szCs w:val="24"/>
          <w:lang w:val="en-DK" w:eastAsia="en-GB"/>
        </w:rPr>
        <w:t>som</w:t>
      </w:r>
      <w:proofErr w:type="spellEnd"/>
      <w:r w:rsidRPr="006D1E1A">
        <w:rPr>
          <w:rFonts w:eastAsia="Times New Roman" w:cs="Arial"/>
          <w:b w:val="0"/>
          <w:sz w:val="24"/>
          <w:szCs w:val="24"/>
          <w:lang w:val="en-DK" w:eastAsia="en-GB"/>
        </w:rPr>
        <w:t xml:space="preserve"> vi </w:t>
      </w:r>
      <w:proofErr w:type="spellStart"/>
      <w:r w:rsidRPr="006D1E1A">
        <w:rPr>
          <w:rFonts w:eastAsia="Times New Roman" w:cs="Arial"/>
          <w:b w:val="0"/>
          <w:sz w:val="24"/>
          <w:szCs w:val="24"/>
          <w:lang w:val="en-DK" w:eastAsia="en-GB"/>
        </w:rPr>
        <w:t>i</w:t>
      </w:r>
      <w:proofErr w:type="spellEnd"/>
      <w:r w:rsidRPr="006D1E1A">
        <w:rPr>
          <w:rFonts w:eastAsia="Times New Roman" w:cs="Arial"/>
          <w:b w:val="0"/>
          <w:sz w:val="24"/>
          <w:szCs w:val="24"/>
          <w:lang w:val="en-DK" w:eastAsia="en-GB"/>
        </w:rPr>
        <w:t xml:space="preserve"> </w:t>
      </w:r>
      <w:proofErr w:type="spellStart"/>
      <w:r w:rsidRPr="006D1E1A">
        <w:rPr>
          <w:rFonts w:eastAsia="Times New Roman" w:cs="Arial"/>
          <w:b w:val="0"/>
          <w:sz w:val="24"/>
          <w:szCs w:val="24"/>
          <w:lang w:val="en-DK" w:eastAsia="en-GB"/>
        </w:rPr>
        <w:t>gruppen</w:t>
      </w:r>
      <w:proofErr w:type="spellEnd"/>
      <w:r w:rsidRPr="006D1E1A">
        <w:rPr>
          <w:rFonts w:eastAsia="Times New Roman" w:cs="Arial"/>
          <w:b w:val="0"/>
          <w:sz w:val="24"/>
          <w:szCs w:val="24"/>
          <w:lang w:val="en-DK" w:eastAsia="en-GB"/>
        </w:rPr>
        <w:t xml:space="preserve"> </w:t>
      </w:r>
      <w:proofErr w:type="spellStart"/>
      <w:r w:rsidRPr="006D1E1A">
        <w:rPr>
          <w:rFonts w:eastAsia="Times New Roman" w:cs="Arial"/>
          <w:b w:val="0"/>
          <w:sz w:val="24"/>
          <w:szCs w:val="24"/>
          <w:lang w:val="en-DK" w:eastAsia="en-GB"/>
        </w:rPr>
        <w:t>præsenterede</w:t>
      </w:r>
      <w:proofErr w:type="spellEnd"/>
      <w:r w:rsidRPr="006D1E1A">
        <w:rPr>
          <w:rFonts w:eastAsia="Times New Roman" w:cs="Arial"/>
          <w:b w:val="0"/>
          <w:sz w:val="24"/>
          <w:szCs w:val="24"/>
          <w:lang w:val="en-DK" w:eastAsia="en-GB"/>
        </w:rPr>
        <w:t xml:space="preserve"> for </w:t>
      </w:r>
      <w:proofErr w:type="spellStart"/>
      <w:r w:rsidRPr="006D1E1A">
        <w:rPr>
          <w:rFonts w:eastAsia="Times New Roman" w:cs="Arial"/>
          <w:b w:val="0"/>
          <w:sz w:val="24"/>
          <w:szCs w:val="24"/>
          <w:lang w:val="en-DK" w:eastAsia="en-GB"/>
        </w:rPr>
        <w:t>hinanden</w:t>
      </w:r>
      <w:proofErr w:type="spellEnd"/>
      <w:r w:rsidRPr="006D1E1A">
        <w:rPr>
          <w:rFonts w:eastAsia="Times New Roman" w:cs="Arial"/>
          <w:b w:val="0"/>
          <w:sz w:val="24"/>
          <w:szCs w:val="24"/>
          <w:lang w:val="en-DK" w:eastAsia="en-GB"/>
        </w:rPr>
        <w:t xml:space="preserve"> </w:t>
      </w:r>
      <w:proofErr w:type="spellStart"/>
      <w:r w:rsidRPr="006D1E1A">
        <w:rPr>
          <w:rFonts w:eastAsia="Times New Roman" w:cs="Arial"/>
          <w:b w:val="0"/>
          <w:sz w:val="24"/>
          <w:szCs w:val="24"/>
          <w:lang w:val="en-DK" w:eastAsia="en-GB"/>
        </w:rPr>
        <w:t>hvor</w:t>
      </w:r>
      <w:proofErr w:type="spellEnd"/>
      <w:r w:rsidRPr="006D1E1A">
        <w:rPr>
          <w:rFonts w:eastAsia="Times New Roman" w:cs="Arial"/>
          <w:b w:val="0"/>
          <w:sz w:val="24"/>
          <w:szCs w:val="24"/>
          <w:lang w:val="en-DK" w:eastAsia="en-GB"/>
        </w:rPr>
        <w:t xml:space="preserve"> vi </w:t>
      </w:r>
      <w:proofErr w:type="spellStart"/>
      <w:r w:rsidRPr="006D1E1A">
        <w:rPr>
          <w:rFonts w:eastAsia="Times New Roman" w:cs="Arial"/>
          <w:b w:val="0"/>
          <w:sz w:val="24"/>
          <w:szCs w:val="24"/>
          <w:lang w:val="en-DK" w:eastAsia="en-GB"/>
        </w:rPr>
        <w:t>hver</w:t>
      </w:r>
      <w:proofErr w:type="spellEnd"/>
      <w:r w:rsidRPr="006D1E1A">
        <w:rPr>
          <w:rFonts w:eastAsia="Times New Roman" w:cs="Arial"/>
          <w:b w:val="0"/>
          <w:sz w:val="24"/>
          <w:szCs w:val="24"/>
          <w:lang w:val="en-DK" w:eastAsia="en-GB"/>
        </w:rPr>
        <w:t xml:space="preserve"> </w:t>
      </w:r>
      <w:proofErr w:type="spellStart"/>
      <w:r w:rsidRPr="006D1E1A">
        <w:rPr>
          <w:rFonts w:eastAsia="Times New Roman" w:cs="Arial"/>
          <w:b w:val="0"/>
          <w:sz w:val="24"/>
          <w:szCs w:val="24"/>
          <w:lang w:val="en-DK" w:eastAsia="en-GB"/>
        </w:rPr>
        <w:t>især</w:t>
      </w:r>
      <w:proofErr w:type="spellEnd"/>
      <w:r w:rsidRPr="006D1E1A">
        <w:rPr>
          <w:rFonts w:eastAsia="Times New Roman" w:cs="Arial"/>
          <w:b w:val="0"/>
          <w:sz w:val="24"/>
          <w:szCs w:val="24"/>
          <w:lang w:val="en-DK" w:eastAsia="en-GB"/>
        </w:rPr>
        <w:t xml:space="preserve"> </w:t>
      </w:r>
      <w:proofErr w:type="spellStart"/>
      <w:r w:rsidRPr="006D1E1A">
        <w:rPr>
          <w:rFonts w:eastAsia="Times New Roman" w:cs="Arial"/>
          <w:b w:val="0"/>
          <w:sz w:val="24"/>
          <w:szCs w:val="24"/>
          <w:lang w:val="en-DK" w:eastAsia="en-GB"/>
        </w:rPr>
        <w:t>udviklede</w:t>
      </w:r>
      <w:proofErr w:type="spellEnd"/>
      <w:r w:rsidRPr="006D1E1A">
        <w:rPr>
          <w:rFonts w:eastAsia="Times New Roman" w:cs="Arial"/>
          <w:b w:val="0"/>
          <w:sz w:val="24"/>
          <w:szCs w:val="24"/>
          <w:lang w:val="en-DK" w:eastAsia="en-GB"/>
        </w:rPr>
        <w:t xml:space="preserve"> </w:t>
      </w:r>
      <w:proofErr w:type="spellStart"/>
      <w:r w:rsidRPr="006D1E1A">
        <w:rPr>
          <w:rFonts w:eastAsia="Times New Roman" w:cs="Arial"/>
          <w:b w:val="0"/>
          <w:sz w:val="24"/>
          <w:szCs w:val="24"/>
          <w:lang w:val="en-DK" w:eastAsia="en-GB"/>
        </w:rPr>
        <w:t>en</w:t>
      </w:r>
      <w:proofErr w:type="spellEnd"/>
      <w:r w:rsidRPr="006D1E1A">
        <w:rPr>
          <w:rFonts w:eastAsia="Times New Roman" w:cs="Arial"/>
          <w:b w:val="0"/>
          <w:sz w:val="24"/>
          <w:szCs w:val="24"/>
          <w:lang w:val="en-DK" w:eastAsia="en-GB"/>
        </w:rPr>
        <w:t xml:space="preserve"> ide </w:t>
      </w:r>
      <w:proofErr w:type="spellStart"/>
      <w:r w:rsidRPr="006D1E1A">
        <w:rPr>
          <w:rFonts w:eastAsia="Times New Roman" w:cs="Arial"/>
          <w:b w:val="0"/>
          <w:sz w:val="24"/>
          <w:szCs w:val="24"/>
          <w:lang w:val="en-DK" w:eastAsia="en-GB"/>
        </w:rPr>
        <w:t>til</w:t>
      </w:r>
      <w:proofErr w:type="spellEnd"/>
      <w:r w:rsidRPr="006D1E1A">
        <w:rPr>
          <w:rFonts w:eastAsia="Times New Roman" w:cs="Arial"/>
          <w:b w:val="0"/>
          <w:sz w:val="24"/>
          <w:szCs w:val="24"/>
          <w:lang w:val="en-DK" w:eastAsia="en-GB"/>
        </w:rPr>
        <w:t xml:space="preserve"> </w:t>
      </w:r>
      <w:proofErr w:type="spellStart"/>
      <w:r w:rsidRPr="006D1E1A">
        <w:rPr>
          <w:rFonts w:eastAsia="Times New Roman" w:cs="Arial"/>
          <w:b w:val="0"/>
          <w:sz w:val="24"/>
          <w:szCs w:val="24"/>
          <w:lang w:val="en-DK" w:eastAsia="en-GB"/>
        </w:rPr>
        <w:t>løsning</w:t>
      </w:r>
      <w:proofErr w:type="spellEnd"/>
      <w:r w:rsidRPr="006D1E1A">
        <w:rPr>
          <w:rFonts w:eastAsia="Times New Roman" w:cs="Arial"/>
          <w:b w:val="0"/>
          <w:sz w:val="24"/>
          <w:szCs w:val="24"/>
          <w:lang w:val="en-DK" w:eastAsia="en-GB"/>
        </w:rPr>
        <w:t xml:space="preserve"> </w:t>
      </w:r>
      <w:proofErr w:type="spellStart"/>
      <w:r w:rsidRPr="006D1E1A">
        <w:rPr>
          <w:rFonts w:eastAsia="Times New Roman" w:cs="Arial"/>
          <w:b w:val="0"/>
          <w:sz w:val="24"/>
          <w:szCs w:val="24"/>
          <w:lang w:val="en-DK" w:eastAsia="en-GB"/>
        </w:rPr>
        <w:t>af</w:t>
      </w:r>
      <w:proofErr w:type="spellEnd"/>
      <w:r w:rsidRPr="006D1E1A">
        <w:rPr>
          <w:rFonts w:eastAsia="Times New Roman" w:cs="Arial"/>
          <w:b w:val="0"/>
          <w:sz w:val="24"/>
          <w:szCs w:val="24"/>
          <w:lang w:val="en-DK" w:eastAsia="en-GB"/>
        </w:rPr>
        <w:t xml:space="preserve"> den </w:t>
      </w:r>
      <w:proofErr w:type="spellStart"/>
      <w:r w:rsidRPr="006D1E1A">
        <w:rPr>
          <w:rFonts w:eastAsia="Times New Roman" w:cs="Arial"/>
          <w:b w:val="0"/>
          <w:sz w:val="24"/>
          <w:szCs w:val="24"/>
          <w:lang w:val="en-DK" w:eastAsia="en-GB"/>
        </w:rPr>
        <w:t>valgte</w:t>
      </w:r>
      <w:proofErr w:type="spellEnd"/>
      <w:r w:rsidRPr="006D1E1A">
        <w:rPr>
          <w:rFonts w:eastAsia="Times New Roman" w:cs="Arial"/>
          <w:b w:val="0"/>
          <w:sz w:val="24"/>
          <w:szCs w:val="24"/>
          <w:lang w:val="en-DK" w:eastAsia="en-GB"/>
        </w:rPr>
        <w:t xml:space="preserve"> </w:t>
      </w:r>
      <w:proofErr w:type="spellStart"/>
      <w:r w:rsidRPr="006D1E1A">
        <w:rPr>
          <w:rFonts w:eastAsia="Times New Roman" w:cs="Arial"/>
          <w:b w:val="0"/>
          <w:sz w:val="24"/>
          <w:szCs w:val="24"/>
          <w:lang w:val="en-DK" w:eastAsia="en-GB"/>
        </w:rPr>
        <w:t>problemstilling</w:t>
      </w:r>
      <w:proofErr w:type="spellEnd"/>
      <w:r w:rsidRPr="006D1E1A">
        <w:rPr>
          <w:rFonts w:eastAsia="Times New Roman" w:cs="Arial"/>
          <w:b w:val="0"/>
          <w:sz w:val="24"/>
          <w:szCs w:val="24"/>
          <w:lang w:val="en-DK" w:eastAsia="en-GB"/>
        </w:rPr>
        <w:t xml:space="preserve">. Vi </w:t>
      </w:r>
      <w:proofErr w:type="spellStart"/>
      <w:r w:rsidRPr="006D1E1A">
        <w:rPr>
          <w:rFonts w:eastAsia="Times New Roman" w:cs="Arial"/>
          <w:b w:val="0"/>
          <w:sz w:val="24"/>
          <w:szCs w:val="24"/>
          <w:lang w:val="en-DK" w:eastAsia="en-GB"/>
        </w:rPr>
        <w:t>samlede</w:t>
      </w:r>
      <w:proofErr w:type="spellEnd"/>
      <w:r w:rsidRPr="006D1E1A">
        <w:rPr>
          <w:rFonts w:eastAsia="Times New Roman" w:cs="Arial"/>
          <w:b w:val="0"/>
          <w:sz w:val="24"/>
          <w:szCs w:val="24"/>
          <w:lang w:val="en-DK" w:eastAsia="en-GB"/>
        </w:rPr>
        <w:t xml:space="preserve"> </w:t>
      </w:r>
      <w:proofErr w:type="spellStart"/>
      <w:r w:rsidRPr="006D1E1A">
        <w:rPr>
          <w:rFonts w:eastAsia="Times New Roman" w:cs="Arial"/>
          <w:b w:val="0"/>
          <w:sz w:val="24"/>
          <w:szCs w:val="24"/>
          <w:lang w:val="en-DK" w:eastAsia="en-GB"/>
        </w:rPr>
        <w:t>ideerne</w:t>
      </w:r>
      <w:proofErr w:type="spellEnd"/>
      <w:r w:rsidRPr="006D1E1A">
        <w:rPr>
          <w:rFonts w:eastAsia="Times New Roman" w:cs="Arial"/>
          <w:b w:val="0"/>
          <w:sz w:val="24"/>
          <w:szCs w:val="24"/>
          <w:lang w:val="en-DK" w:eastAsia="en-GB"/>
        </w:rPr>
        <w:t xml:space="preserve"> </w:t>
      </w:r>
      <w:proofErr w:type="spellStart"/>
      <w:r w:rsidRPr="006D1E1A">
        <w:rPr>
          <w:rFonts w:eastAsia="Times New Roman" w:cs="Arial"/>
          <w:b w:val="0"/>
          <w:sz w:val="24"/>
          <w:szCs w:val="24"/>
          <w:lang w:val="en-DK" w:eastAsia="en-GB"/>
        </w:rPr>
        <w:t>og</w:t>
      </w:r>
      <w:proofErr w:type="spellEnd"/>
      <w:r w:rsidRPr="006D1E1A">
        <w:rPr>
          <w:rFonts w:eastAsia="Times New Roman" w:cs="Arial"/>
          <w:b w:val="0"/>
          <w:sz w:val="24"/>
          <w:szCs w:val="24"/>
          <w:lang w:val="en-DK" w:eastAsia="en-GB"/>
        </w:rPr>
        <w:t xml:space="preserve"> </w:t>
      </w:r>
      <w:proofErr w:type="spellStart"/>
      <w:r w:rsidRPr="006D1E1A">
        <w:rPr>
          <w:rFonts w:eastAsia="Times New Roman" w:cs="Arial"/>
          <w:b w:val="0"/>
          <w:sz w:val="24"/>
          <w:szCs w:val="24"/>
          <w:lang w:val="en-DK" w:eastAsia="en-GB"/>
        </w:rPr>
        <w:t>definerede</w:t>
      </w:r>
      <w:proofErr w:type="spellEnd"/>
      <w:r w:rsidRPr="006D1E1A">
        <w:rPr>
          <w:rFonts w:eastAsia="Times New Roman" w:cs="Arial"/>
          <w:b w:val="0"/>
          <w:sz w:val="24"/>
          <w:szCs w:val="24"/>
          <w:lang w:val="en-DK" w:eastAsia="en-GB"/>
        </w:rPr>
        <w:t xml:space="preserve"> 3 </w:t>
      </w:r>
      <w:proofErr w:type="spellStart"/>
      <w:r w:rsidRPr="006D1E1A">
        <w:rPr>
          <w:rFonts w:eastAsia="Times New Roman" w:cs="Arial"/>
          <w:b w:val="0"/>
          <w:sz w:val="24"/>
          <w:szCs w:val="24"/>
          <w:lang w:val="en-DK" w:eastAsia="en-GB"/>
        </w:rPr>
        <w:t>bedste</w:t>
      </w:r>
      <w:proofErr w:type="spellEnd"/>
      <w:r w:rsidRPr="006D1E1A">
        <w:rPr>
          <w:rFonts w:eastAsia="Times New Roman" w:cs="Arial"/>
          <w:b w:val="0"/>
          <w:sz w:val="24"/>
          <w:szCs w:val="24"/>
          <w:lang w:val="en-DK" w:eastAsia="en-GB"/>
        </w:rPr>
        <w:t xml:space="preserve">, </w:t>
      </w:r>
      <w:proofErr w:type="spellStart"/>
      <w:r w:rsidRPr="006D1E1A">
        <w:rPr>
          <w:rFonts w:eastAsia="Times New Roman" w:cs="Arial"/>
          <w:b w:val="0"/>
          <w:sz w:val="24"/>
          <w:szCs w:val="24"/>
          <w:lang w:val="en-DK" w:eastAsia="en-GB"/>
        </w:rPr>
        <w:t>som</w:t>
      </w:r>
      <w:proofErr w:type="spellEnd"/>
      <w:r w:rsidRPr="006D1E1A">
        <w:rPr>
          <w:rFonts w:eastAsia="Times New Roman" w:cs="Arial"/>
          <w:b w:val="0"/>
          <w:sz w:val="24"/>
          <w:szCs w:val="24"/>
          <w:lang w:val="en-DK" w:eastAsia="en-GB"/>
        </w:rPr>
        <w:t xml:space="preserve"> vi </w:t>
      </w:r>
      <w:proofErr w:type="spellStart"/>
      <w:r w:rsidRPr="006D1E1A">
        <w:rPr>
          <w:rFonts w:eastAsia="Times New Roman" w:cs="Arial"/>
          <w:b w:val="0"/>
          <w:sz w:val="24"/>
          <w:szCs w:val="24"/>
          <w:lang w:val="en-DK" w:eastAsia="en-GB"/>
        </w:rPr>
        <w:t>diskuterede</w:t>
      </w:r>
      <w:proofErr w:type="spellEnd"/>
      <w:r w:rsidRPr="006D1E1A">
        <w:rPr>
          <w:rFonts w:eastAsia="Times New Roman" w:cs="Arial"/>
          <w:b w:val="0"/>
          <w:sz w:val="24"/>
          <w:szCs w:val="24"/>
          <w:lang w:val="en-DK" w:eastAsia="en-GB"/>
        </w:rPr>
        <w:t>.</w:t>
      </w:r>
    </w:p>
    <w:p w14:paraId="6F55E3F8" w14:textId="079AA3E2" w:rsidR="006D1E1A" w:rsidRPr="006D1E1A" w:rsidRDefault="006D1E1A" w:rsidP="006D1E1A">
      <w:pPr>
        <w:rPr>
          <w:rFonts w:eastAsia="Times New Roman" w:cs="Times New Roman"/>
          <w:b w:val="0"/>
          <w:sz w:val="24"/>
          <w:szCs w:val="24"/>
          <w:lang w:val="en-DK" w:eastAsia="en-GB"/>
        </w:rPr>
      </w:pPr>
    </w:p>
    <w:p w14:paraId="35B34073" w14:textId="361B5158" w:rsidR="006628B8" w:rsidRPr="006628B8" w:rsidRDefault="006628B8" w:rsidP="006628B8">
      <w:pPr>
        <w:rPr>
          <w:rFonts w:ascii="Times New Roman" w:eastAsia="Times New Roman" w:hAnsi="Times New Roman" w:cs="Times New Roman"/>
          <w:b w:val="0"/>
          <w:color w:val="auto"/>
          <w:sz w:val="24"/>
          <w:szCs w:val="24"/>
          <w:lang w:val="en-DK" w:eastAsia="en-GB"/>
        </w:rPr>
      </w:pPr>
      <w:r w:rsidRPr="006628B8">
        <w:rPr>
          <w:rFonts w:ascii="Arial" w:eastAsia="Times New Roman" w:hAnsi="Arial" w:cs="Arial"/>
          <w:b w:val="0"/>
          <w:noProof/>
          <w:color w:val="000000"/>
          <w:sz w:val="22"/>
          <w:bdr w:val="none" w:sz="0" w:space="0" w:color="auto" w:frame="1"/>
          <w:lang w:val="en-DK" w:eastAsia="en-GB"/>
        </w:rPr>
        <w:drawing>
          <wp:anchor distT="0" distB="0" distL="114300" distR="114300" simplePos="0" relativeHeight="251829760" behindDoc="1" locked="0" layoutInCell="1" allowOverlap="1" wp14:anchorId="2D3305AE" wp14:editId="2CB6B694">
            <wp:simplePos x="0" y="0"/>
            <wp:positionH relativeFrom="column">
              <wp:posOffset>3257550</wp:posOffset>
            </wp:positionH>
            <wp:positionV relativeFrom="paragraph">
              <wp:posOffset>1426210</wp:posOffset>
            </wp:positionV>
            <wp:extent cx="2039620" cy="2914650"/>
            <wp:effectExtent l="0" t="5715" r="0" b="0"/>
            <wp:wrapSquare wrapText="bothSides"/>
            <wp:docPr id="18" name="Picture 18"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lose up of text on a whiteboar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0721" r="16591"/>
                    <a:stretch/>
                  </pic:blipFill>
                  <pic:spPr bwMode="auto">
                    <a:xfrm rot="16200000">
                      <a:off x="0" y="0"/>
                      <a:ext cx="2039620" cy="2914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1E1A" w:rsidRPr="006D1E1A">
        <w:rPr>
          <w:rFonts w:eastAsia="Times New Roman" w:cs="Arial"/>
          <w:b w:val="0"/>
          <w:sz w:val="24"/>
          <w:szCs w:val="24"/>
          <w:lang w:val="en-DK" w:eastAsia="en-GB"/>
        </w:rPr>
        <w:t xml:space="preserve">Vores </w:t>
      </w:r>
      <w:proofErr w:type="spellStart"/>
      <w:r w:rsidR="006D1E1A" w:rsidRPr="006D1E1A">
        <w:rPr>
          <w:rFonts w:eastAsia="Times New Roman" w:cs="Arial"/>
          <w:b w:val="0"/>
          <w:sz w:val="24"/>
          <w:szCs w:val="24"/>
          <w:lang w:val="en-DK" w:eastAsia="en-GB"/>
        </w:rPr>
        <w:t>ideer</w:t>
      </w:r>
      <w:proofErr w:type="spellEnd"/>
      <w:r w:rsidR="006D1E1A" w:rsidRPr="006D1E1A">
        <w:rPr>
          <w:rFonts w:eastAsia="Times New Roman" w:cs="Arial"/>
          <w:b w:val="0"/>
          <w:sz w:val="24"/>
          <w:szCs w:val="24"/>
          <w:lang w:val="en-DK" w:eastAsia="en-GB"/>
        </w:rPr>
        <w:t xml:space="preserve"> </w:t>
      </w:r>
      <w:proofErr w:type="spellStart"/>
      <w:r w:rsidR="006D1E1A" w:rsidRPr="006D1E1A">
        <w:rPr>
          <w:rFonts w:eastAsia="Times New Roman" w:cs="Arial"/>
          <w:b w:val="0"/>
          <w:sz w:val="24"/>
          <w:szCs w:val="24"/>
          <w:lang w:val="en-DK" w:eastAsia="en-GB"/>
        </w:rPr>
        <w:t>viste</w:t>
      </w:r>
      <w:proofErr w:type="spellEnd"/>
      <w:r w:rsidR="006D1E1A" w:rsidRPr="006D1E1A">
        <w:rPr>
          <w:rFonts w:eastAsia="Times New Roman" w:cs="Arial"/>
          <w:b w:val="0"/>
          <w:sz w:val="24"/>
          <w:szCs w:val="24"/>
          <w:lang w:val="en-DK" w:eastAsia="en-GB"/>
        </w:rPr>
        <w:t xml:space="preserve"> at man har </w:t>
      </w:r>
      <w:proofErr w:type="spellStart"/>
      <w:r w:rsidR="006D1E1A" w:rsidRPr="006D1E1A">
        <w:rPr>
          <w:rFonts w:eastAsia="Times New Roman" w:cs="Arial"/>
          <w:b w:val="0"/>
          <w:sz w:val="24"/>
          <w:szCs w:val="24"/>
          <w:lang w:val="en-DK" w:eastAsia="en-GB"/>
        </w:rPr>
        <w:t>en</w:t>
      </w:r>
      <w:proofErr w:type="spellEnd"/>
      <w:r w:rsidR="006D1E1A" w:rsidRPr="006D1E1A">
        <w:rPr>
          <w:rFonts w:eastAsia="Times New Roman" w:cs="Arial"/>
          <w:b w:val="0"/>
          <w:sz w:val="24"/>
          <w:szCs w:val="24"/>
          <w:lang w:val="en-DK" w:eastAsia="en-GB"/>
        </w:rPr>
        <w:t xml:space="preserve"> </w:t>
      </w:r>
      <w:proofErr w:type="spellStart"/>
      <w:r w:rsidR="006D1E1A" w:rsidRPr="006D1E1A">
        <w:rPr>
          <w:rFonts w:eastAsia="Times New Roman" w:cs="Arial"/>
          <w:b w:val="0"/>
          <w:sz w:val="24"/>
          <w:szCs w:val="24"/>
          <w:lang w:val="en-DK" w:eastAsia="en-GB"/>
        </w:rPr>
        <w:t>tendens</w:t>
      </w:r>
      <w:proofErr w:type="spellEnd"/>
      <w:r w:rsidR="006D1E1A" w:rsidRPr="006D1E1A">
        <w:rPr>
          <w:rFonts w:eastAsia="Times New Roman" w:cs="Arial"/>
          <w:b w:val="0"/>
          <w:sz w:val="24"/>
          <w:szCs w:val="24"/>
          <w:lang w:val="en-DK" w:eastAsia="en-GB"/>
        </w:rPr>
        <w:t xml:space="preserve"> </w:t>
      </w:r>
      <w:proofErr w:type="spellStart"/>
      <w:r w:rsidR="006D1E1A" w:rsidRPr="006D1E1A">
        <w:rPr>
          <w:rFonts w:eastAsia="Times New Roman" w:cs="Arial"/>
          <w:b w:val="0"/>
          <w:sz w:val="24"/>
          <w:szCs w:val="24"/>
          <w:lang w:val="en-DK" w:eastAsia="en-GB"/>
        </w:rPr>
        <w:t>til</w:t>
      </w:r>
      <w:proofErr w:type="spellEnd"/>
      <w:r w:rsidR="006D1E1A" w:rsidRPr="006D1E1A">
        <w:rPr>
          <w:rFonts w:eastAsia="Times New Roman" w:cs="Arial"/>
          <w:b w:val="0"/>
          <w:sz w:val="24"/>
          <w:szCs w:val="24"/>
          <w:lang w:val="en-DK" w:eastAsia="en-GB"/>
        </w:rPr>
        <w:t xml:space="preserve"> at tale </w:t>
      </w:r>
      <w:proofErr w:type="spellStart"/>
      <w:r w:rsidR="006D1E1A" w:rsidRPr="006D1E1A">
        <w:rPr>
          <w:rFonts w:eastAsia="Times New Roman" w:cs="Arial"/>
          <w:b w:val="0"/>
          <w:sz w:val="24"/>
          <w:szCs w:val="24"/>
          <w:lang w:val="en-DK" w:eastAsia="en-GB"/>
        </w:rPr>
        <w:t>alkohol</w:t>
      </w:r>
      <w:proofErr w:type="spellEnd"/>
      <w:r w:rsidR="006D1E1A" w:rsidRPr="006D1E1A">
        <w:rPr>
          <w:rFonts w:eastAsia="Times New Roman" w:cs="Arial"/>
          <w:b w:val="0"/>
          <w:sz w:val="24"/>
          <w:szCs w:val="24"/>
          <w:lang w:val="en-DK" w:eastAsia="en-GB"/>
        </w:rPr>
        <w:t xml:space="preserve"> </w:t>
      </w:r>
      <w:proofErr w:type="spellStart"/>
      <w:r w:rsidR="006D1E1A" w:rsidRPr="006D1E1A">
        <w:rPr>
          <w:rFonts w:eastAsia="Times New Roman" w:cs="Arial"/>
          <w:b w:val="0"/>
          <w:sz w:val="24"/>
          <w:szCs w:val="24"/>
          <w:lang w:val="en-DK" w:eastAsia="en-GB"/>
        </w:rPr>
        <w:t>ned</w:t>
      </w:r>
      <w:proofErr w:type="spellEnd"/>
      <w:r w:rsidR="006D1E1A" w:rsidRPr="006D1E1A">
        <w:rPr>
          <w:rFonts w:eastAsia="Times New Roman" w:cs="Arial"/>
          <w:b w:val="0"/>
          <w:sz w:val="24"/>
          <w:szCs w:val="24"/>
          <w:lang w:val="en-DK" w:eastAsia="en-GB"/>
        </w:rPr>
        <w:t xml:space="preserve">, for at tale </w:t>
      </w:r>
      <w:proofErr w:type="spellStart"/>
      <w:r w:rsidR="006D1E1A" w:rsidRPr="006D1E1A">
        <w:rPr>
          <w:rFonts w:eastAsia="Times New Roman" w:cs="Arial"/>
          <w:b w:val="0"/>
          <w:sz w:val="24"/>
          <w:szCs w:val="24"/>
          <w:lang w:val="en-DK" w:eastAsia="en-GB"/>
        </w:rPr>
        <w:t>alkoholfri</w:t>
      </w:r>
      <w:proofErr w:type="spellEnd"/>
      <w:r w:rsidR="006D1E1A" w:rsidRPr="006D1E1A">
        <w:rPr>
          <w:rFonts w:eastAsia="Times New Roman" w:cs="Arial"/>
          <w:b w:val="0"/>
          <w:sz w:val="24"/>
          <w:szCs w:val="24"/>
          <w:lang w:val="en-DK" w:eastAsia="en-GB"/>
        </w:rPr>
        <w:t xml:space="preserve"> </w:t>
      </w:r>
      <w:proofErr w:type="spellStart"/>
      <w:r w:rsidR="006D1E1A" w:rsidRPr="006D1E1A">
        <w:rPr>
          <w:rFonts w:eastAsia="Times New Roman" w:cs="Arial"/>
          <w:b w:val="0"/>
          <w:sz w:val="24"/>
          <w:szCs w:val="24"/>
          <w:lang w:val="en-DK" w:eastAsia="en-GB"/>
        </w:rPr>
        <w:t>øl</w:t>
      </w:r>
      <w:proofErr w:type="spellEnd"/>
      <w:r w:rsidR="006D1E1A" w:rsidRPr="006D1E1A">
        <w:rPr>
          <w:rFonts w:eastAsia="Times New Roman" w:cs="Arial"/>
          <w:b w:val="0"/>
          <w:sz w:val="24"/>
          <w:szCs w:val="24"/>
          <w:lang w:val="en-DK" w:eastAsia="en-GB"/>
        </w:rPr>
        <w:t xml:space="preserve"> op. Da vi </w:t>
      </w:r>
      <w:proofErr w:type="spellStart"/>
      <w:r w:rsidR="006D1E1A" w:rsidRPr="006D1E1A">
        <w:rPr>
          <w:rFonts w:eastAsia="Times New Roman" w:cs="Arial"/>
          <w:b w:val="0"/>
          <w:sz w:val="24"/>
          <w:szCs w:val="24"/>
          <w:lang w:val="en-DK" w:eastAsia="en-GB"/>
        </w:rPr>
        <w:t>udvikler</w:t>
      </w:r>
      <w:proofErr w:type="spellEnd"/>
      <w:r w:rsidR="006D1E1A" w:rsidRPr="006D1E1A">
        <w:rPr>
          <w:rFonts w:eastAsia="Times New Roman" w:cs="Arial"/>
          <w:b w:val="0"/>
          <w:sz w:val="24"/>
          <w:szCs w:val="24"/>
          <w:lang w:val="en-DK" w:eastAsia="en-GB"/>
        </w:rPr>
        <w:t xml:space="preserve"> </w:t>
      </w:r>
      <w:proofErr w:type="spellStart"/>
      <w:r w:rsidR="006D1E1A" w:rsidRPr="006D1E1A">
        <w:rPr>
          <w:rFonts w:eastAsia="Times New Roman" w:cs="Arial"/>
          <w:b w:val="0"/>
          <w:sz w:val="24"/>
          <w:szCs w:val="24"/>
          <w:lang w:val="en-DK" w:eastAsia="en-GB"/>
        </w:rPr>
        <w:t>kampagnen</w:t>
      </w:r>
      <w:proofErr w:type="spellEnd"/>
      <w:r w:rsidR="006D1E1A" w:rsidRPr="006D1E1A">
        <w:rPr>
          <w:rFonts w:eastAsia="Times New Roman" w:cs="Arial"/>
          <w:b w:val="0"/>
          <w:sz w:val="24"/>
          <w:szCs w:val="24"/>
          <w:lang w:val="en-DK" w:eastAsia="en-GB"/>
        </w:rPr>
        <w:t xml:space="preserve"> for Carlsberg, </w:t>
      </w:r>
      <w:proofErr w:type="spellStart"/>
      <w:r w:rsidR="006D1E1A" w:rsidRPr="006D1E1A">
        <w:rPr>
          <w:rFonts w:eastAsia="Times New Roman" w:cs="Arial"/>
          <w:b w:val="0"/>
          <w:sz w:val="24"/>
          <w:szCs w:val="24"/>
          <w:lang w:val="en-DK" w:eastAsia="en-GB"/>
        </w:rPr>
        <w:t>som</w:t>
      </w:r>
      <w:proofErr w:type="spellEnd"/>
      <w:r w:rsidR="006D1E1A" w:rsidRPr="006D1E1A">
        <w:rPr>
          <w:rFonts w:eastAsia="Times New Roman" w:cs="Arial"/>
          <w:b w:val="0"/>
          <w:sz w:val="24"/>
          <w:szCs w:val="24"/>
          <w:lang w:val="en-DK" w:eastAsia="en-GB"/>
        </w:rPr>
        <w:t xml:space="preserve"> </w:t>
      </w:r>
      <w:proofErr w:type="spellStart"/>
      <w:r w:rsidR="006D1E1A" w:rsidRPr="006D1E1A">
        <w:rPr>
          <w:rFonts w:eastAsia="Times New Roman" w:cs="Arial"/>
          <w:b w:val="0"/>
          <w:sz w:val="24"/>
          <w:szCs w:val="24"/>
          <w:lang w:val="en-DK" w:eastAsia="en-GB"/>
        </w:rPr>
        <w:t>primært</w:t>
      </w:r>
      <w:proofErr w:type="spellEnd"/>
      <w:r w:rsidR="006D1E1A" w:rsidRPr="006D1E1A">
        <w:rPr>
          <w:rFonts w:eastAsia="Times New Roman" w:cs="Arial"/>
          <w:b w:val="0"/>
          <w:sz w:val="24"/>
          <w:szCs w:val="24"/>
          <w:lang w:val="en-DK" w:eastAsia="en-GB"/>
        </w:rPr>
        <w:t xml:space="preserve"> </w:t>
      </w:r>
      <w:proofErr w:type="spellStart"/>
      <w:r w:rsidR="006D1E1A" w:rsidRPr="006D1E1A">
        <w:rPr>
          <w:rFonts w:eastAsia="Times New Roman" w:cs="Arial"/>
          <w:b w:val="0"/>
          <w:sz w:val="24"/>
          <w:szCs w:val="24"/>
          <w:lang w:val="en-DK" w:eastAsia="en-GB"/>
        </w:rPr>
        <w:t>sælger</w:t>
      </w:r>
      <w:proofErr w:type="spellEnd"/>
      <w:r w:rsidR="006D1E1A" w:rsidRPr="006D1E1A">
        <w:rPr>
          <w:rFonts w:eastAsia="Times New Roman" w:cs="Arial"/>
          <w:b w:val="0"/>
          <w:sz w:val="24"/>
          <w:szCs w:val="24"/>
          <w:lang w:val="en-DK" w:eastAsia="en-GB"/>
        </w:rPr>
        <w:t xml:space="preserve"> </w:t>
      </w:r>
      <w:proofErr w:type="spellStart"/>
      <w:r w:rsidR="006D1E1A" w:rsidRPr="006D1E1A">
        <w:rPr>
          <w:rFonts w:eastAsia="Times New Roman" w:cs="Arial"/>
          <w:b w:val="0"/>
          <w:sz w:val="24"/>
          <w:szCs w:val="24"/>
          <w:lang w:val="en-DK" w:eastAsia="en-GB"/>
        </w:rPr>
        <w:t>øl</w:t>
      </w:r>
      <w:proofErr w:type="spellEnd"/>
      <w:r w:rsidR="006D1E1A" w:rsidRPr="006D1E1A">
        <w:rPr>
          <w:rFonts w:eastAsia="Times New Roman" w:cs="Arial"/>
          <w:b w:val="0"/>
          <w:sz w:val="24"/>
          <w:szCs w:val="24"/>
          <w:lang w:val="en-DK" w:eastAsia="en-GB"/>
        </w:rPr>
        <w:t xml:space="preserve"> med </w:t>
      </w:r>
      <w:proofErr w:type="spellStart"/>
      <w:r w:rsidR="006D1E1A" w:rsidRPr="006D1E1A">
        <w:rPr>
          <w:rFonts w:eastAsia="Times New Roman" w:cs="Arial"/>
          <w:b w:val="0"/>
          <w:sz w:val="24"/>
          <w:szCs w:val="24"/>
          <w:lang w:val="en-DK" w:eastAsia="en-GB"/>
        </w:rPr>
        <w:t>alkohol</w:t>
      </w:r>
      <w:proofErr w:type="spellEnd"/>
      <w:r w:rsidR="006D1E1A" w:rsidRPr="006D1E1A">
        <w:rPr>
          <w:rFonts w:eastAsia="Times New Roman" w:cs="Arial"/>
          <w:b w:val="0"/>
          <w:sz w:val="24"/>
          <w:szCs w:val="24"/>
          <w:lang w:val="en-DK" w:eastAsia="en-GB"/>
        </w:rPr>
        <w:t xml:space="preserve">, </w:t>
      </w:r>
      <w:proofErr w:type="spellStart"/>
      <w:r w:rsidR="006D1E1A" w:rsidRPr="006D1E1A">
        <w:rPr>
          <w:rFonts w:eastAsia="Times New Roman" w:cs="Arial"/>
          <w:b w:val="0"/>
          <w:sz w:val="24"/>
          <w:szCs w:val="24"/>
          <w:lang w:val="en-DK" w:eastAsia="en-GB"/>
        </w:rPr>
        <w:t>blev</w:t>
      </w:r>
      <w:proofErr w:type="spellEnd"/>
      <w:r w:rsidR="006D1E1A" w:rsidRPr="006D1E1A">
        <w:rPr>
          <w:rFonts w:eastAsia="Times New Roman" w:cs="Arial"/>
          <w:b w:val="0"/>
          <w:sz w:val="24"/>
          <w:szCs w:val="24"/>
          <w:lang w:val="en-DK" w:eastAsia="en-GB"/>
        </w:rPr>
        <w:t xml:space="preserve"> det </w:t>
      </w:r>
      <w:proofErr w:type="spellStart"/>
      <w:r w:rsidR="006D1E1A" w:rsidRPr="006D1E1A">
        <w:rPr>
          <w:rFonts w:eastAsia="Times New Roman" w:cs="Arial"/>
          <w:b w:val="0"/>
          <w:sz w:val="24"/>
          <w:szCs w:val="24"/>
          <w:lang w:val="en-DK" w:eastAsia="en-GB"/>
        </w:rPr>
        <w:t>gjort</w:t>
      </w:r>
      <w:proofErr w:type="spellEnd"/>
      <w:r w:rsidR="006D1E1A" w:rsidRPr="006D1E1A">
        <w:rPr>
          <w:rFonts w:eastAsia="Times New Roman" w:cs="Arial"/>
          <w:b w:val="0"/>
          <w:sz w:val="24"/>
          <w:szCs w:val="24"/>
          <w:lang w:val="en-DK" w:eastAsia="en-GB"/>
        </w:rPr>
        <w:t xml:space="preserve"> </w:t>
      </w:r>
      <w:proofErr w:type="spellStart"/>
      <w:r w:rsidR="006D1E1A" w:rsidRPr="006D1E1A">
        <w:rPr>
          <w:rFonts w:eastAsia="Times New Roman" w:cs="Arial"/>
          <w:b w:val="0"/>
          <w:sz w:val="24"/>
          <w:szCs w:val="24"/>
          <w:lang w:val="en-DK" w:eastAsia="en-GB"/>
        </w:rPr>
        <w:t>klart</w:t>
      </w:r>
      <w:proofErr w:type="spellEnd"/>
      <w:r w:rsidR="006D1E1A" w:rsidRPr="006D1E1A">
        <w:rPr>
          <w:rFonts w:eastAsia="Times New Roman" w:cs="Arial"/>
          <w:b w:val="0"/>
          <w:sz w:val="24"/>
          <w:szCs w:val="24"/>
          <w:lang w:val="en-DK" w:eastAsia="en-GB"/>
        </w:rPr>
        <w:t xml:space="preserve"> at vi </w:t>
      </w:r>
      <w:proofErr w:type="spellStart"/>
      <w:r w:rsidR="006D1E1A" w:rsidRPr="006D1E1A">
        <w:rPr>
          <w:rFonts w:eastAsia="Times New Roman" w:cs="Arial"/>
          <w:b w:val="0"/>
          <w:sz w:val="24"/>
          <w:szCs w:val="24"/>
          <w:lang w:val="en-DK" w:eastAsia="en-GB"/>
        </w:rPr>
        <w:t>skulle</w:t>
      </w:r>
      <w:proofErr w:type="spellEnd"/>
      <w:r w:rsidR="006D1E1A" w:rsidRPr="006D1E1A">
        <w:rPr>
          <w:rFonts w:eastAsia="Times New Roman" w:cs="Arial"/>
          <w:b w:val="0"/>
          <w:sz w:val="24"/>
          <w:szCs w:val="24"/>
          <w:lang w:val="en-DK" w:eastAsia="en-GB"/>
        </w:rPr>
        <w:t xml:space="preserve"> </w:t>
      </w:r>
      <w:proofErr w:type="spellStart"/>
      <w:r w:rsidR="006D1E1A" w:rsidRPr="006D1E1A">
        <w:rPr>
          <w:rFonts w:eastAsia="Times New Roman" w:cs="Arial"/>
          <w:b w:val="0"/>
          <w:sz w:val="24"/>
          <w:szCs w:val="24"/>
          <w:lang w:val="en-DK" w:eastAsia="en-GB"/>
        </w:rPr>
        <w:t>udvikle</w:t>
      </w:r>
      <w:proofErr w:type="spellEnd"/>
      <w:r w:rsidR="006D1E1A" w:rsidRPr="006D1E1A">
        <w:rPr>
          <w:rFonts w:eastAsia="Times New Roman" w:cs="Arial"/>
          <w:b w:val="0"/>
          <w:sz w:val="24"/>
          <w:szCs w:val="24"/>
          <w:lang w:val="en-DK" w:eastAsia="en-GB"/>
        </w:rPr>
        <w:t xml:space="preserve"> et </w:t>
      </w:r>
      <w:proofErr w:type="spellStart"/>
      <w:r w:rsidR="006D1E1A" w:rsidRPr="006D1E1A">
        <w:rPr>
          <w:rFonts w:eastAsia="Times New Roman" w:cs="Arial"/>
          <w:b w:val="0"/>
          <w:sz w:val="24"/>
          <w:szCs w:val="24"/>
          <w:lang w:val="en-DK" w:eastAsia="en-GB"/>
        </w:rPr>
        <w:t>koncept</w:t>
      </w:r>
      <w:proofErr w:type="spellEnd"/>
      <w:r w:rsidR="006D1E1A" w:rsidRPr="006D1E1A">
        <w:rPr>
          <w:rFonts w:eastAsia="Times New Roman" w:cs="Arial"/>
          <w:b w:val="0"/>
          <w:sz w:val="24"/>
          <w:szCs w:val="24"/>
          <w:lang w:val="en-DK" w:eastAsia="en-GB"/>
        </w:rPr>
        <w:t xml:space="preserve"> </w:t>
      </w:r>
      <w:proofErr w:type="spellStart"/>
      <w:r w:rsidR="006D1E1A" w:rsidRPr="006D1E1A">
        <w:rPr>
          <w:rFonts w:eastAsia="Times New Roman" w:cs="Arial"/>
          <w:b w:val="0"/>
          <w:sz w:val="24"/>
          <w:szCs w:val="24"/>
          <w:lang w:val="en-DK" w:eastAsia="en-GB"/>
        </w:rPr>
        <w:t>hvor</w:t>
      </w:r>
      <w:proofErr w:type="spellEnd"/>
      <w:r w:rsidR="006D1E1A" w:rsidRPr="006D1E1A">
        <w:rPr>
          <w:rFonts w:eastAsia="Times New Roman" w:cs="Arial"/>
          <w:b w:val="0"/>
          <w:sz w:val="24"/>
          <w:szCs w:val="24"/>
          <w:lang w:val="en-DK" w:eastAsia="en-GB"/>
        </w:rPr>
        <w:t xml:space="preserve"> man </w:t>
      </w:r>
      <w:proofErr w:type="spellStart"/>
      <w:r w:rsidR="006D1E1A" w:rsidRPr="006D1E1A">
        <w:rPr>
          <w:rFonts w:eastAsia="Times New Roman" w:cs="Arial"/>
          <w:b w:val="0"/>
          <w:sz w:val="24"/>
          <w:szCs w:val="24"/>
          <w:lang w:val="en-DK" w:eastAsia="en-GB"/>
        </w:rPr>
        <w:t>ikke</w:t>
      </w:r>
      <w:proofErr w:type="spellEnd"/>
      <w:r w:rsidR="006D1E1A" w:rsidRPr="006D1E1A">
        <w:rPr>
          <w:rFonts w:eastAsia="Times New Roman" w:cs="Arial"/>
          <w:b w:val="0"/>
          <w:sz w:val="24"/>
          <w:szCs w:val="24"/>
          <w:lang w:val="en-DK" w:eastAsia="en-GB"/>
        </w:rPr>
        <w:t xml:space="preserve"> </w:t>
      </w:r>
      <w:proofErr w:type="spellStart"/>
      <w:r w:rsidR="006D1E1A" w:rsidRPr="006D1E1A">
        <w:rPr>
          <w:rFonts w:eastAsia="Times New Roman" w:cs="Arial"/>
          <w:b w:val="0"/>
          <w:sz w:val="24"/>
          <w:szCs w:val="24"/>
          <w:lang w:val="en-DK" w:eastAsia="en-GB"/>
        </w:rPr>
        <w:t>får</w:t>
      </w:r>
      <w:proofErr w:type="spellEnd"/>
      <w:r w:rsidR="006D1E1A" w:rsidRPr="006D1E1A">
        <w:rPr>
          <w:rFonts w:eastAsia="Times New Roman" w:cs="Arial"/>
          <w:b w:val="0"/>
          <w:sz w:val="24"/>
          <w:szCs w:val="24"/>
          <w:lang w:val="en-DK" w:eastAsia="en-GB"/>
        </w:rPr>
        <w:t xml:space="preserve"> </w:t>
      </w:r>
      <w:proofErr w:type="spellStart"/>
      <w:r w:rsidR="006D1E1A" w:rsidRPr="006D1E1A">
        <w:rPr>
          <w:rFonts w:eastAsia="Times New Roman" w:cs="Arial"/>
          <w:b w:val="0"/>
          <w:sz w:val="24"/>
          <w:szCs w:val="24"/>
          <w:lang w:val="en-DK" w:eastAsia="en-GB"/>
        </w:rPr>
        <w:t>deres</w:t>
      </w:r>
      <w:proofErr w:type="spellEnd"/>
      <w:r w:rsidR="006D1E1A" w:rsidRPr="006D1E1A">
        <w:rPr>
          <w:rFonts w:eastAsia="Times New Roman" w:cs="Arial"/>
          <w:b w:val="0"/>
          <w:sz w:val="24"/>
          <w:szCs w:val="24"/>
          <w:lang w:val="en-DK" w:eastAsia="en-GB"/>
        </w:rPr>
        <w:t xml:space="preserve"> </w:t>
      </w:r>
      <w:proofErr w:type="spellStart"/>
      <w:r w:rsidR="006D1E1A" w:rsidRPr="006D1E1A">
        <w:rPr>
          <w:rFonts w:eastAsia="Times New Roman" w:cs="Arial"/>
          <w:b w:val="0"/>
          <w:sz w:val="24"/>
          <w:szCs w:val="24"/>
          <w:lang w:val="en-DK" w:eastAsia="en-GB"/>
        </w:rPr>
        <w:t>andre</w:t>
      </w:r>
      <w:proofErr w:type="spellEnd"/>
      <w:r w:rsidR="006D1E1A" w:rsidRPr="006D1E1A">
        <w:rPr>
          <w:rFonts w:eastAsia="Times New Roman" w:cs="Arial"/>
          <w:b w:val="0"/>
          <w:sz w:val="24"/>
          <w:szCs w:val="24"/>
          <w:lang w:val="en-DK" w:eastAsia="en-GB"/>
        </w:rPr>
        <w:t xml:space="preserve"> </w:t>
      </w:r>
      <w:proofErr w:type="spellStart"/>
      <w:r w:rsidR="006D1E1A" w:rsidRPr="006D1E1A">
        <w:rPr>
          <w:rFonts w:eastAsia="Times New Roman" w:cs="Arial"/>
          <w:b w:val="0"/>
          <w:sz w:val="24"/>
          <w:szCs w:val="24"/>
          <w:lang w:val="en-DK" w:eastAsia="en-GB"/>
        </w:rPr>
        <w:t>produkter</w:t>
      </w:r>
      <w:proofErr w:type="spellEnd"/>
      <w:r w:rsidR="006D1E1A" w:rsidRPr="006D1E1A">
        <w:rPr>
          <w:rFonts w:eastAsia="Times New Roman" w:cs="Arial"/>
          <w:b w:val="0"/>
          <w:sz w:val="24"/>
          <w:szCs w:val="24"/>
          <w:lang w:val="en-DK" w:eastAsia="en-GB"/>
        </w:rPr>
        <w:t xml:space="preserve"> </w:t>
      </w:r>
      <w:proofErr w:type="spellStart"/>
      <w:r w:rsidR="006D1E1A" w:rsidRPr="006D1E1A">
        <w:rPr>
          <w:rFonts w:eastAsia="Times New Roman" w:cs="Arial"/>
          <w:b w:val="0"/>
          <w:sz w:val="24"/>
          <w:szCs w:val="24"/>
          <w:lang w:val="en-DK" w:eastAsia="en-GB"/>
        </w:rPr>
        <w:t>til</w:t>
      </w:r>
      <w:proofErr w:type="spellEnd"/>
      <w:r w:rsidR="006D1E1A" w:rsidRPr="006D1E1A">
        <w:rPr>
          <w:rFonts w:eastAsia="Times New Roman" w:cs="Arial"/>
          <w:b w:val="0"/>
          <w:sz w:val="24"/>
          <w:szCs w:val="24"/>
          <w:lang w:val="en-DK" w:eastAsia="en-GB"/>
        </w:rPr>
        <w:t xml:space="preserve"> at </w:t>
      </w:r>
      <w:proofErr w:type="spellStart"/>
      <w:r w:rsidR="006D1E1A" w:rsidRPr="006D1E1A">
        <w:rPr>
          <w:rFonts w:eastAsia="Times New Roman" w:cs="Arial"/>
          <w:b w:val="0"/>
          <w:sz w:val="24"/>
          <w:szCs w:val="24"/>
          <w:lang w:val="en-DK" w:eastAsia="en-GB"/>
        </w:rPr>
        <w:t>fremstå</w:t>
      </w:r>
      <w:proofErr w:type="spellEnd"/>
      <w:r w:rsidR="006D1E1A" w:rsidRPr="006D1E1A">
        <w:rPr>
          <w:rFonts w:eastAsia="Times New Roman" w:cs="Arial"/>
          <w:b w:val="0"/>
          <w:sz w:val="24"/>
          <w:szCs w:val="24"/>
          <w:lang w:val="en-DK" w:eastAsia="en-GB"/>
        </w:rPr>
        <w:t xml:space="preserve"> </w:t>
      </w:r>
      <w:proofErr w:type="spellStart"/>
      <w:r w:rsidR="006D1E1A" w:rsidRPr="006D1E1A">
        <w:rPr>
          <w:rFonts w:eastAsia="Times New Roman" w:cs="Arial"/>
          <w:b w:val="0"/>
          <w:sz w:val="24"/>
          <w:szCs w:val="24"/>
          <w:lang w:val="en-DK" w:eastAsia="en-GB"/>
        </w:rPr>
        <w:t>dårlige</w:t>
      </w:r>
      <w:proofErr w:type="spellEnd"/>
      <w:r w:rsidR="006D1E1A" w:rsidRPr="006D1E1A">
        <w:rPr>
          <w:rFonts w:eastAsia="Times New Roman" w:cs="Arial"/>
          <w:b w:val="0"/>
          <w:sz w:val="24"/>
          <w:szCs w:val="24"/>
          <w:lang w:val="en-DK" w:eastAsia="en-GB"/>
        </w:rPr>
        <w:t xml:space="preserve">. Vi </w:t>
      </w:r>
      <w:proofErr w:type="spellStart"/>
      <w:r w:rsidR="006D1E1A" w:rsidRPr="006D1E1A">
        <w:rPr>
          <w:rFonts w:eastAsia="Times New Roman" w:cs="Arial"/>
          <w:b w:val="0"/>
          <w:sz w:val="24"/>
          <w:szCs w:val="24"/>
          <w:lang w:val="en-DK" w:eastAsia="en-GB"/>
        </w:rPr>
        <w:t>valgte</w:t>
      </w:r>
      <w:proofErr w:type="spellEnd"/>
      <w:r w:rsidR="006D1E1A" w:rsidRPr="006D1E1A">
        <w:rPr>
          <w:rFonts w:eastAsia="Times New Roman" w:cs="Arial"/>
          <w:b w:val="0"/>
          <w:sz w:val="24"/>
          <w:szCs w:val="24"/>
          <w:lang w:val="en-DK" w:eastAsia="en-GB"/>
        </w:rPr>
        <w:t xml:space="preserve"> </w:t>
      </w:r>
      <w:proofErr w:type="spellStart"/>
      <w:r w:rsidR="006D1E1A" w:rsidRPr="006D1E1A">
        <w:rPr>
          <w:rFonts w:eastAsia="Times New Roman" w:cs="Arial"/>
          <w:b w:val="0"/>
          <w:sz w:val="24"/>
          <w:szCs w:val="24"/>
          <w:lang w:val="en-DK" w:eastAsia="en-GB"/>
        </w:rPr>
        <w:t>derfor</w:t>
      </w:r>
      <w:proofErr w:type="spellEnd"/>
      <w:r w:rsidR="006D1E1A" w:rsidRPr="006D1E1A">
        <w:rPr>
          <w:rFonts w:eastAsia="Times New Roman" w:cs="Arial"/>
          <w:b w:val="0"/>
          <w:sz w:val="24"/>
          <w:szCs w:val="24"/>
          <w:lang w:val="en-DK" w:eastAsia="en-GB"/>
        </w:rPr>
        <w:t xml:space="preserve"> at </w:t>
      </w:r>
      <w:proofErr w:type="spellStart"/>
      <w:r w:rsidR="006D1E1A" w:rsidRPr="006D1E1A">
        <w:rPr>
          <w:rFonts w:eastAsia="Times New Roman" w:cs="Arial"/>
          <w:b w:val="0"/>
          <w:sz w:val="24"/>
          <w:szCs w:val="24"/>
          <w:lang w:val="en-DK" w:eastAsia="en-GB"/>
        </w:rPr>
        <w:t>glorificerer</w:t>
      </w:r>
      <w:proofErr w:type="spellEnd"/>
      <w:r w:rsidR="006D1E1A" w:rsidRPr="006D1E1A">
        <w:rPr>
          <w:rFonts w:eastAsia="Times New Roman" w:cs="Arial"/>
          <w:b w:val="0"/>
          <w:sz w:val="24"/>
          <w:szCs w:val="24"/>
          <w:lang w:val="en-DK" w:eastAsia="en-GB"/>
        </w:rPr>
        <w:t xml:space="preserve"> Tuborg </w:t>
      </w:r>
      <w:proofErr w:type="spellStart"/>
      <w:r w:rsidR="006D1E1A" w:rsidRPr="006D1E1A">
        <w:rPr>
          <w:rFonts w:eastAsia="Times New Roman" w:cs="Arial"/>
          <w:b w:val="0"/>
          <w:sz w:val="24"/>
          <w:szCs w:val="24"/>
          <w:lang w:val="en-DK" w:eastAsia="en-GB"/>
        </w:rPr>
        <w:t>Nul</w:t>
      </w:r>
      <w:proofErr w:type="spellEnd"/>
      <w:r w:rsidR="006D1E1A" w:rsidRPr="006D1E1A">
        <w:rPr>
          <w:rFonts w:eastAsia="Times New Roman" w:cs="Arial"/>
          <w:b w:val="0"/>
          <w:sz w:val="24"/>
          <w:szCs w:val="24"/>
          <w:lang w:val="en-DK" w:eastAsia="en-GB"/>
        </w:rPr>
        <w:t xml:space="preserve">, </w:t>
      </w:r>
      <w:proofErr w:type="spellStart"/>
      <w:r w:rsidR="006D1E1A" w:rsidRPr="006D1E1A">
        <w:rPr>
          <w:rFonts w:eastAsia="Times New Roman" w:cs="Arial"/>
          <w:b w:val="0"/>
          <w:sz w:val="24"/>
          <w:szCs w:val="24"/>
          <w:lang w:val="en-DK" w:eastAsia="en-GB"/>
        </w:rPr>
        <w:t>ved</w:t>
      </w:r>
      <w:proofErr w:type="spellEnd"/>
      <w:r w:rsidR="006D1E1A" w:rsidRPr="006D1E1A">
        <w:rPr>
          <w:rFonts w:eastAsia="Times New Roman" w:cs="Arial"/>
          <w:b w:val="0"/>
          <w:sz w:val="24"/>
          <w:szCs w:val="24"/>
          <w:lang w:val="en-DK" w:eastAsia="en-GB"/>
        </w:rPr>
        <w:t xml:space="preserve"> at </w:t>
      </w:r>
      <w:proofErr w:type="spellStart"/>
      <w:r w:rsidR="006D1E1A" w:rsidRPr="006D1E1A">
        <w:rPr>
          <w:rFonts w:eastAsia="Times New Roman" w:cs="Arial"/>
          <w:b w:val="0"/>
          <w:sz w:val="24"/>
          <w:szCs w:val="24"/>
          <w:lang w:val="en-DK" w:eastAsia="en-GB"/>
        </w:rPr>
        <w:t>vise</w:t>
      </w:r>
      <w:proofErr w:type="spellEnd"/>
      <w:r w:rsidR="006D1E1A" w:rsidRPr="006D1E1A">
        <w:rPr>
          <w:rFonts w:eastAsia="Times New Roman" w:cs="Arial"/>
          <w:b w:val="0"/>
          <w:sz w:val="24"/>
          <w:szCs w:val="24"/>
          <w:lang w:val="en-DK" w:eastAsia="en-GB"/>
        </w:rPr>
        <w:t xml:space="preserve"> alle de </w:t>
      </w:r>
      <w:proofErr w:type="spellStart"/>
      <w:r w:rsidR="006D1E1A" w:rsidRPr="006D1E1A">
        <w:rPr>
          <w:rFonts w:eastAsia="Times New Roman" w:cs="Arial"/>
          <w:b w:val="0"/>
          <w:sz w:val="24"/>
          <w:szCs w:val="24"/>
          <w:lang w:val="en-DK" w:eastAsia="en-GB"/>
        </w:rPr>
        <w:t>muligheder</w:t>
      </w:r>
      <w:proofErr w:type="spellEnd"/>
      <w:r w:rsidR="006D1E1A" w:rsidRPr="006D1E1A">
        <w:rPr>
          <w:rFonts w:eastAsia="Times New Roman" w:cs="Arial"/>
          <w:b w:val="0"/>
          <w:sz w:val="24"/>
          <w:szCs w:val="24"/>
          <w:lang w:val="en-DK" w:eastAsia="en-GB"/>
        </w:rPr>
        <w:t xml:space="preserve"> man har </w:t>
      </w:r>
      <w:proofErr w:type="spellStart"/>
      <w:r w:rsidR="006D1E1A" w:rsidRPr="006D1E1A">
        <w:rPr>
          <w:rFonts w:eastAsia="Times New Roman" w:cs="Arial"/>
          <w:b w:val="0"/>
          <w:sz w:val="24"/>
          <w:szCs w:val="24"/>
          <w:lang w:val="en-DK" w:eastAsia="en-GB"/>
        </w:rPr>
        <w:t>ved</w:t>
      </w:r>
      <w:proofErr w:type="spellEnd"/>
      <w:r w:rsidR="006D1E1A" w:rsidRPr="006D1E1A">
        <w:rPr>
          <w:rFonts w:eastAsia="Times New Roman" w:cs="Arial"/>
          <w:b w:val="0"/>
          <w:sz w:val="24"/>
          <w:szCs w:val="24"/>
          <w:lang w:val="en-DK" w:eastAsia="en-GB"/>
        </w:rPr>
        <w:t xml:space="preserve"> </w:t>
      </w:r>
      <w:proofErr w:type="spellStart"/>
      <w:r w:rsidR="006D1E1A" w:rsidRPr="006D1E1A">
        <w:rPr>
          <w:rFonts w:eastAsia="Times New Roman" w:cs="Arial"/>
          <w:b w:val="0"/>
          <w:sz w:val="24"/>
          <w:szCs w:val="24"/>
          <w:lang w:val="en-DK" w:eastAsia="en-GB"/>
        </w:rPr>
        <w:t>alkoholfri</w:t>
      </w:r>
      <w:proofErr w:type="spellEnd"/>
      <w:r w:rsidR="006D1E1A" w:rsidRPr="006D1E1A">
        <w:rPr>
          <w:rFonts w:eastAsia="Times New Roman" w:cs="Arial"/>
          <w:b w:val="0"/>
          <w:sz w:val="24"/>
          <w:szCs w:val="24"/>
          <w:lang w:val="en-DK" w:eastAsia="en-GB"/>
        </w:rPr>
        <w:t xml:space="preserve"> </w:t>
      </w:r>
      <w:proofErr w:type="spellStart"/>
      <w:r w:rsidR="006D1E1A" w:rsidRPr="006D1E1A">
        <w:rPr>
          <w:rFonts w:eastAsia="Times New Roman" w:cs="Arial"/>
          <w:b w:val="0"/>
          <w:sz w:val="24"/>
          <w:szCs w:val="24"/>
          <w:lang w:val="en-DK" w:eastAsia="en-GB"/>
        </w:rPr>
        <w:t>øl</w:t>
      </w:r>
      <w:proofErr w:type="spellEnd"/>
      <w:r w:rsidR="006D1E1A" w:rsidRPr="006D1E1A">
        <w:rPr>
          <w:rFonts w:eastAsia="Times New Roman" w:cs="Arial"/>
          <w:b w:val="0"/>
          <w:sz w:val="24"/>
          <w:szCs w:val="24"/>
          <w:lang w:val="en-DK" w:eastAsia="en-GB"/>
        </w:rPr>
        <w:t xml:space="preserve">, </w:t>
      </w:r>
      <w:proofErr w:type="spellStart"/>
      <w:r w:rsidR="006D1E1A" w:rsidRPr="006D1E1A">
        <w:rPr>
          <w:rFonts w:eastAsia="Times New Roman" w:cs="Arial"/>
          <w:b w:val="0"/>
          <w:sz w:val="24"/>
          <w:szCs w:val="24"/>
          <w:lang w:val="en-DK" w:eastAsia="en-GB"/>
        </w:rPr>
        <w:t>og</w:t>
      </w:r>
      <w:proofErr w:type="spellEnd"/>
      <w:r w:rsidR="006D1E1A" w:rsidRPr="006D1E1A">
        <w:rPr>
          <w:rFonts w:eastAsia="Times New Roman" w:cs="Arial"/>
          <w:b w:val="0"/>
          <w:sz w:val="24"/>
          <w:szCs w:val="24"/>
          <w:lang w:val="en-DK" w:eastAsia="en-GB"/>
        </w:rPr>
        <w:t xml:space="preserve"> </w:t>
      </w:r>
      <w:proofErr w:type="spellStart"/>
      <w:r w:rsidR="006D1E1A" w:rsidRPr="006D1E1A">
        <w:rPr>
          <w:rFonts w:eastAsia="Times New Roman" w:cs="Arial"/>
          <w:b w:val="0"/>
          <w:sz w:val="24"/>
          <w:szCs w:val="24"/>
          <w:lang w:val="en-DK" w:eastAsia="en-GB"/>
        </w:rPr>
        <w:t>ikke</w:t>
      </w:r>
      <w:proofErr w:type="spellEnd"/>
      <w:r w:rsidR="006D1E1A" w:rsidRPr="006D1E1A">
        <w:rPr>
          <w:rFonts w:eastAsia="Times New Roman" w:cs="Arial"/>
          <w:b w:val="0"/>
          <w:sz w:val="24"/>
          <w:szCs w:val="24"/>
          <w:lang w:val="en-DK" w:eastAsia="en-GB"/>
        </w:rPr>
        <w:t xml:space="preserve"> </w:t>
      </w:r>
      <w:proofErr w:type="spellStart"/>
      <w:r w:rsidR="006D1E1A" w:rsidRPr="006D1E1A">
        <w:rPr>
          <w:rFonts w:eastAsia="Times New Roman" w:cs="Arial"/>
          <w:b w:val="0"/>
          <w:sz w:val="24"/>
          <w:szCs w:val="24"/>
          <w:lang w:val="en-DK" w:eastAsia="en-GB"/>
        </w:rPr>
        <w:t>begrænsningerne</w:t>
      </w:r>
      <w:proofErr w:type="spellEnd"/>
      <w:r w:rsidR="006D1E1A" w:rsidRPr="006D1E1A">
        <w:rPr>
          <w:rFonts w:eastAsia="Times New Roman" w:cs="Arial"/>
          <w:b w:val="0"/>
          <w:sz w:val="24"/>
          <w:szCs w:val="24"/>
          <w:lang w:val="en-DK" w:eastAsia="en-GB"/>
        </w:rPr>
        <w:t xml:space="preserve"> man har </w:t>
      </w:r>
      <w:proofErr w:type="spellStart"/>
      <w:r w:rsidR="006D1E1A" w:rsidRPr="006D1E1A">
        <w:rPr>
          <w:rFonts w:eastAsia="Times New Roman" w:cs="Arial"/>
          <w:b w:val="0"/>
          <w:sz w:val="24"/>
          <w:szCs w:val="24"/>
          <w:lang w:val="en-DK" w:eastAsia="en-GB"/>
        </w:rPr>
        <w:t>når</w:t>
      </w:r>
      <w:proofErr w:type="spellEnd"/>
      <w:r w:rsidR="006D1E1A" w:rsidRPr="006D1E1A">
        <w:rPr>
          <w:rFonts w:eastAsia="Times New Roman" w:cs="Arial"/>
          <w:b w:val="0"/>
          <w:sz w:val="24"/>
          <w:szCs w:val="24"/>
          <w:lang w:val="en-DK" w:eastAsia="en-GB"/>
        </w:rPr>
        <w:t xml:space="preserve"> man </w:t>
      </w:r>
      <w:proofErr w:type="spellStart"/>
      <w:r w:rsidR="006D1E1A" w:rsidRPr="006D1E1A">
        <w:rPr>
          <w:rFonts w:eastAsia="Times New Roman" w:cs="Arial"/>
          <w:b w:val="0"/>
          <w:sz w:val="24"/>
          <w:szCs w:val="24"/>
          <w:lang w:val="en-DK" w:eastAsia="en-GB"/>
        </w:rPr>
        <w:t>drikker</w:t>
      </w:r>
      <w:proofErr w:type="spellEnd"/>
      <w:r w:rsidR="006D1E1A" w:rsidRPr="006D1E1A">
        <w:rPr>
          <w:rFonts w:eastAsia="Times New Roman" w:cs="Arial"/>
          <w:b w:val="0"/>
          <w:sz w:val="24"/>
          <w:szCs w:val="24"/>
          <w:lang w:val="en-DK" w:eastAsia="en-GB"/>
        </w:rPr>
        <w:t xml:space="preserve"> </w:t>
      </w:r>
      <w:proofErr w:type="spellStart"/>
      <w:r w:rsidR="006D1E1A" w:rsidRPr="006D1E1A">
        <w:rPr>
          <w:rFonts w:eastAsia="Times New Roman" w:cs="Arial"/>
          <w:b w:val="0"/>
          <w:sz w:val="24"/>
          <w:szCs w:val="24"/>
          <w:lang w:val="en-DK" w:eastAsia="en-GB"/>
        </w:rPr>
        <w:t>alkohol</w:t>
      </w:r>
      <w:proofErr w:type="spellEnd"/>
      <w:r w:rsidR="006D1E1A" w:rsidRPr="006D1E1A">
        <w:rPr>
          <w:rFonts w:eastAsia="Times New Roman" w:cs="Arial"/>
          <w:b w:val="0"/>
          <w:sz w:val="24"/>
          <w:szCs w:val="24"/>
          <w:lang w:val="en-DK" w:eastAsia="en-GB"/>
        </w:rPr>
        <w:t xml:space="preserve"> </w:t>
      </w:r>
      <w:proofErr w:type="spellStart"/>
      <w:r w:rsidR="006D1E1A" w:rsidRPr="006D1E1A">
        <w:rPr>
          <w:rFonts w:eastAsia="Times New Roman" w:cs="Arial"/>
          <w:b w:val="0"/>
          <w:sz w:val="24"/>
          <w:szCs w:val="24"/>
          <w:lang w:val="en-DK" w:eastAsia="en-GB"/>
        </w:rPr>
        <w:t>holdige</w:t>
      </w:r>
      <w:proofErr w:type="spellEnd"/>
      <w:r w:rsidR="006D1E1A" w:rsidRPr="006D1E1A">
        <w:rPr>
          <w:rFonts w:eastAsia="Times New Roman" w:cs="Arial"/>
          <w:b w:val="0"/>
          <w:sz w:val="24"/>
          <w:szCs w:val="24"/>
          <w:lang w:val="en-DK" w:eastAsia="en-GB"/>
        </w:rPr>
        <w:t xml:space="preserve"> </w:t>
      </w:r>
      <w:proofErr w:type="spellStart"/>
      <w:r w:rsidR="006D1E1A" w:rsidRPr="006D1E1A">
        <w:rPr>
          <w:rFonts w:eastAsia="Times New Roman" w:cs="Arial"/>
          <w:b w:val="0"/>
          <w:sz w:val="24"/>
          <w:szCs w:val="24"/>
          <w:lang w:val="en-DK" w:eastAsia="en-GB"/>
        </w:rPr>
        <w:t>øl</w:t>
      </w:r>
      <w:proofErr w:type="spellEnd"/>
      <w:r w:rsidR="006D1E1A" w:rsidRPr="006D1E1A">
        <w:rPr>
          <w:rFonts w:eastAsia="Times New Roman" w:cs="Arial"/>
          <w:b w:val="0"/>
          <w:sz w:val="24"/>
          <w:szCs w:val="24"/>
          <w:lang w:val="en-DK" w:eastAsia="en-GB"/>
        </w:rPr>
        <w:t xml:space="preserve">. Her </w:t>
      </w:r>
      <w:proofErr w:type="spellStart"/>
      <w:r w:rsidR="006D1E1A" w:rsidRPr="006D1E1A">
        <w:rPr>
          <w:rFonts w:eastAsia="Times New Roman" w:cs="Arial"/>
          <w:b w:val="0"/>
          <w:sz w:val="24"/>
          <w:szCs w:val="24"/>
          <w:lang w:val="en-DK" w:eastAsia="en-GB"/>
        </w:rPr>
        <w:t>kunne</w:t>
      </w:r>
      <w:proofErr w:type="spellEnd"/>
      <w:r w:rsidR="006D1E1A" w:rsidRPr="006D1E1A">
        <w:rPr>
          <w:rFonts w:eastAsia="Times New Roman" w:cs="Arial"/>
          <w:b w:val="0"/>
          <w:sz w:val="24"/>
          <w:szCs w:val="24"/>
          <w:lang w:val="en-DK" w:eastAsia="en-GB"/>
        </w:rPr>
        <w:t xml:space="preserve"> vi med </w:t>
      </w:r>
      <w:proofErr w:type="spellStart"/>
      <w:r w:rsidR="006D1E1A" w:rsidRPr="006D1E1A">
        <w:rPr>
          <w:rFonts w:eastAsia="Times New Roman" w:cs="Arial"/>
          <w:b w:val="0"/>
          <w:sz w:val="24"/>
          <w:szCs w:val="24"/>
          <w:lang w:val="en-DK" w:eastAsia="en-GB"/>
        </w:rPr>
        <w:t>fordel</w:t>
      </w:r>
      <w:proofErr w:type="spellEnd"/>
      <w:r w:rsidR="006D1E1A" w:rsidRPr="006D1E1A">
        <w:rPr>
          <w:rFonts w:eastAsia="Times New Roman" w:cs="Arial"/>
          <w:b w:val="0"/>
          <w:sz w:val="24"/>
          <w:szCs w:val="24"/>
          <w:lang w:val="en-DK" w:eastAsia="en-GB"/>
        </w:rPr>
        <w:t xml:space="preserve"> </w:t>
      </w:r>
      <w:proofErr w:type="spellStart"/>
      <w:r w:rsidR="006D1E1A" w:rsidRPr="006D1E1A">
        <w:rPr>
          <w:rFonts w:eastAsia="Times New Roman" w:cs="Arial"/>
          <w:b w:val="0"/>
          <w:sz w:val="24"/>
          <w:szCs w:val="24"/>
          <w:lang w:val="en-DK" w:eastAsia="en-GB"/>
        </w:rPr>
        <w:t>kigge</w:t>
      </w:r>
      <w:proofErr w:type="spellEnd"/>
      <w:r w:rsidR="006D1E1A" w:rsidRPr="006D1E1A">
        <w:rPr>
          <w:rFonts w:eastAsia="Times New Roman" w:cs="Arial"/>
          <w:b w:val="0"/>
          <w:sz w:val="24"/>
          <w:szCs w:val="24"/>
          <w:lang w:val="en-DK" w:eastAsia="en-GB"/>
        </w:rPr>
        <w:t xml:space="preserve"> </w:t>
      </w:r>
      <w:proofErr w:type="spellStart"/>
      <w:r w:rsidR="006D1E1A" w:rsidRPr="006D1E1A">
        <w:rPr>
          <w:rFonts w:eastAsia="Times New Roman" w:cs="Arial"/>
          <w:b w:val="0"/>
          <w:sz w:val="24"/>
          <w:szCs w:val="24"/>
          <w:lang w:val="en-DK" w:eastAsia="en-GB"/>
        </w:rPr>
        <w:t>på</w:t>
      </w:r>
      <w:proofErr w:type="spellEnd"/>
      <w:r w:rsidR="006D1E1A" w:rsidRPr="006D1E1A">
        <w:rPr>
          <w:rFonts w:eastAsia="Times New Roman" w:cs="Arial"/>
          <w:b w:val="0"/>
          <w:sz w:val="24"/>
          <w:szCs w:val="24"/>
          <w:lang w:val="en-DK" w:eastAsia="en-GB"/>
        </w:rPr>
        <w:t xml:space="preserve"> de positive </w:t>
      </w:r>
      <w:proofErr w:type="spellStart"/>
      <w:r w:rsidR="006D1E1A" w:rsidRPr="006D1E1A">
        <w:rPr>
          <w:rFonts w:eastAsia="Times New Roman" w:cs="Arial"/>
          <w:b w:val="0"/>
          <w:sz w:val="24"/>
          <w:szCs w:val="24"/>
          <w:lang w:val="en-DK" w:eastAsia="en-GB"/>
        </w:rPr>
        <w:t>aspekter</w:t>
      </w:r>
      <w:proofErr w:type="spellEnd"/>
      <w:r w:rsidR="006D1E1A" w:rsidRPr="006D1E1A">
        <w:rPr>
          <w:rFonts w:eastAsia="Times New Roman" w:cs="Arial"/>
          <w:b w:val="0"/>
          <w:sz w:val="24"/>
          <w:szCs w:val="24"/>
          <w:lang w:val="en-DK" w:eastAsia="en-GB"/>
        </w:rPr>
        <w:t xml:space="preserve"> </w:t>
      </w:r>
      <w:proofErr w:type="spellStart"/>
      <w:r w:rsidR="006D1E1A" w:rsidRPr="006D1E1A">
        <w:rPr>
          <w:rFonts w:eastAsia="Times New Roman" w:cs="Arial"/>
          <w:b w:val="0"/>
          <w:sz w:val="24"/>
          <w:szCs w:val="24"/>
          <w:lang w:val="en-DK" w:eastAsia="en-GB"/>
        </w:rPr>
        <w:t>af</w:t>
      </w:r>
      <w:proofErr w:type="spellEnd"/>
      <w:r w:rsidR="006D1E1A" w:rsidRPr="006D1E1A">
        <w:rPr>
          <w:rFonts w:eastAsia="Times New Roman" w:cs="Arial"/>
          <w:b w:val="0"/>
          <w:sz w:val="24"/>
          <w:szCs w:val="24"/>
          <w:lang w:val="en-DK" w:eastAsia="en-GB"/>
        </w:rPr>
        <w:t xml:space="preserve"> </w:t>
      </w:r>
      <w:proofErr w:type="spellStart"/>
      <w:r w:rsidR="006D1E1A" w:rsidRPr="006D1E1A">
        <w:rPr>
          <w:rFonts w:eastAsia="Times New Roman" w:cs="Arial"/>
          <w:b w:val="0"/>
          <w:sz w:val="24"/>
          <w:szCs w:val="24"/>
          <w:lang w:val="en-DK" w:eastAsia="en-GB"/>
        </w:rPr>
        <w:t>produktet</w:t>
      </w:r>
      <w:proofErr w:type="spellEnd"/>
      <w:r w:rsidR="006D1E1A" w:rsidRPr="006D1E1A">
        <w:rPr>
          <w:rFonts w:eastAsia="Times New Roman" w:cs="Arial"/>
          <w:b w:val="0"/>
          <w:sz w:val="24"/>
          <w:szCs w:val="24"/>
          <w:lang w:val="en-DK" w:eastAsia="en-GB"/>
        </w:rPr>
        <w:t xml:space="preserve"> vi </w:t>
      </w:r>
      <w:proofErr w:type="spellStart"/>
      <w:r w:rsidR="006D1E1A" w:rsidRPr="006D1E1A">
        <w:rPr>
          <w:rFonts w:eastAsia="Times New Roman" w:cs="Arial"/>
          <w:b w:val="0"/>
          <w:sz w:val="24"/>
          <w:szCs w:val="24"/>
          <w:lang w:val="en-DK" w:eastAsia="en-GB"/>
        </w:rPr>
        <w:t>fandt</w:t>
      </w:r>
      <w:proofErr w:type="spellEnd"/>
      <w:r w:rsidR="006D1E1A" w:rsidRPr="006D1E1A">
        <w:rPr>
          <w:rFonts w:eastAsia="Times New Roman" w:cs="Arial"/>
          <w:b w:val="0"/>
          <w:sz w:val="24"/>
          <w:szCs w:val="24"/>
          <w:lang w:val="en-DK" w:eastAsia="en-GB"/>
        </w:rPr>
        <w:t xml:space="preserve"> </w:t>
      </w:r>
      <w:proofErr w:type="spellStart"/>
      <w:r w:rsidR="006D1E1A" w:rsidRPr="006D1E1A">
        <w:rPr>
          <w:rFonts w:eastAsia="Times New Roman" w:cs="Arial"/>
          <w:b w:val="0"/>
          <w:sz w:val="24"/>
          <w:szCs w:val="24"/>
          <w:lang w:val="en-DK" w:eastAsia="en-GB"/>
        </w:rPr>
        <w:t>frem</w:t>
      </w:r>
      <w:proofErr w:type="spellEnd"/>
      <w:r w:rsidR="006D1E1A" w:rsidRPr="006D1E1A">
        <w:rPr>
          <w:rFonts w:eastAsia="Times New Roman" w:cs="Arial"/>
          <w:b w:val="0"/>
          <w:sz w:val="24"/>
          <w:szCs w:val="24"/>
          <w:lang w:val="en-DK" w:eastAsia="en-GB"/>
        </w:rPr>
        <w:t xml:space="preserve"> </w:t>
      </w:r>
      <w:proofErr w:type="spellStart"/>
      <w:r w:rsidR="006D1E1A" w:rsidRPr="006D1E1A">
        <w:rPr>
          <w:rFonts w:eastAsia="Times New Roman" w:cs="Arial"/>
          <w:b w:val="0"/>
          <w:sz w:val="24"/>
          <w:szCs w:val="24"/>
          <w:lang w:val="en-DK" w:eastAsia="en-GB"/>
        </w:rPr>
        <w:t>til</w:t>
      </w:r>
      <w:proofErr w:type="spellEnd"/>
      <w:r w:rsidR="006D1E1A" w:rsidRPr="006D1E1A">
        <w:rPr>
          <w:rFonts w:eastAsia="Times New Roman" w:cs="Arial"/>
          <w:b w:val="0"/>
          <w:sz w:val="24"/>
          <w:szCs w:val="24"/>
          <w:lang w:val="en-DK" w:eastAsia="en-GB"/>
        </w:rPr>
        <w:t xml:space="preserve"> da vi </w:t>
      </w:r>
      <w:proofErr w:type="spellStart"/>
      <w:r w:rsidR="006D1E1A" w:rsidRPr="006D1E1A">
        <w:rPr>
          <w:rFonts w:eastAsia="Times New Roman" w:cs="Arial"/>
          <w:b w:val="0"/>
          <w:sz w:val="24"/>
          <w:szCs w:val="24"/>
          <w:lang w:val="en-DK" w:eastAsia="en-GB"/>
        </w:rPr>
        <w:t>vi</w:t>
      </w:r>
      <w:proofErr w:type="spellEnd"/>
      <w:r w:rsidR="006D1E1A" w:rsidRPr="006D1E1A">
        <w:rPr>
          <w:rFonts w:eastAsia="Times New Roman" w:cs="Arial"/>
          <w:b w:val="0"/>
          <w:sz w:val="24"/>
          <w:szCs w:val="24"/>
          <w:lang w:val="en-DK" w:eastAsia="en-GB"/>
        </w:rPr>
        <w:t xml:space="preserve"> under </w:t>
      </w:r>
      <w:proofErr w:type="spellStart"/>
      <w:r w:rsidR="006D1E1A" w:rsidRPr="006D1E1A">
        <w:rPr>
          <w:rFonts w:eastAsia="Times New Roman" w:cs="Arial"/>
          <w:b w:val="0"/>
          <w:sz w:val="24"/>
          <w:szCs w:val="24"/>
          <w:lang w:val="en-DK" w:eastAsia="en-GB"/>
        </w:rPr>
        <w:t>konceptudviklingen</w:t>
      </w:r>
      <w:proofErr w:type="spellEnd"/>
      <w:r w:rsidR="006D1E1A" w:rsidRPr="006D1E1A">
        <w:rPr>
          <w:rFonts w:eastAsia="Times New Roman" w:cs="Arial"/>
          <w:b w:val="0"/>
          <w:sz w:val="24"/>
          <w:szCs w:val="24"/>
          <w:lang w:val="en-DK" w:eastAsia="en-GB"/>
        </w:rPr>
        <w:t xml:space="preserve"> </w:t>
      </w:r>
      <w:proofErr w:type="spellStart"/>
      <w:r w:rsidR="006D1E1A" w:rsidRPr="006D1E1A">
        <w:rPr>
          <w:rFonts w:eastAsia="Times New Roman" w:cs="Arial"/>
          <w:b w:val="0"/>
          <w:sz w:val="24"/>
          <w:szCs w:val="24"/>
          <w:lang w:val="en-DK" w:eastAsia="en-GB"/>
        </w:rPr>
        <w:t>definerede</w:t>
      </w:r>
      <w:proofErr w:type="spellEnd"/>
      <w:r w:rsidR="006D1E1A" w:rsidRPr="006D1E1A">
        <w:rPr>
          <w:rFonts w:eastAsia="Times New Roman" w:cs="Arial"/>
          <w:b w:val="0"/>
          <w:sz w:val="24"/>
          <w:szCs w:val="24"/>
          <w:lang w:val="en-DK" w:eastAsia="en-GB"/>
        </w:rPr>
        <w:t xml:space="preserve"> </w:t>
      </w:r>
      <w:proofErr w:type="spellStart"/>
      <w:r w:rsidR="006D1E1A" w:rsidRPr="006D1E1A">
        <w:rPr>
          <w:rFonts w:eastAsia="Times New Roman" w:cs="Arial"/>
          <w:b w:val="0"/>
          <w:sz w:val="24"/>
          <w:szCs w:val="24"/>
          <w:lang w:val="en-DK" w:eastAsia="en-GB"/>
        </w:rPr>
        <w:t>potentialet</w:t>
      </w:r>
      <w:proofErr w:type="spellEnd"/>
      <w:r w:rsidR="006D1E1A" w:rsidRPr="006D1E1A">
        <w:rPr>
          <w:rFonts w:eastAsia="Times New Roman" w:cs="Arial"/>
          <w:b w:val="0"/>
          <w:sz w:val="24"/>
          <w:szCs w:val="24"/>
          <w:lang w:val="en-DK" w:eastAsia="en-GB"/>
        </w:rPr>
        <w:t xml:space="preserve">. Det </w:t>
      </w:r>
      <w:proofErr w:type="spellStart"/>
      <w:r w:rsidR="006D1E1A" w:rsidRPr="006D1E1A">
        <w:rPr>
          <w:rFonts w:eastAsia="Times New Roman" w:cs="Arial"/>
          <w:b w:val="0"/>
          <w:sz w:val="24"/>
          <w:szCs w:val="24"/>
          <w:lang w:val="en-DK" w:eastAsia="en-GB"/>
        </w:rPr>
        <w:t>vigtige</w:t>
      </w:r>
      <w:proofErr w:type="spellEnd"/>
      <w:r w:rsidR="006D1E1A" w:rsidRPr="006D1E1A">
        <w:rPr>
          <w:rFonts w:eastAsia="Times New Roman" w:cs="Arial"/>
          <w:b w:val="0"/>
          <w:sz w:val="24"/>
          <w:szCs w:val="24"/>
          <w:lang w:val="en-DK" w:eastAsia="en-GB"/>
        </w:rPr>
        <w:t xml:space="preserve"> her var at </w:t>
      </w:r>
      <w:proofErr w:type="spellStart"/>
      <w:r w:rsidR="006D1E1A" w:rsidRPr="006D1E1A">
        <w:rPr>
          <w:rFonts w:eastAsia="Times New Roman" w:cs="Arial"/>
          <w:b w:val="0"/>
          <w:sz w:val="24"/>
          <w:szCs w:val="24"/>
          <w:lang w:val="en-DK" w:eastAsia="en-GB"/>
        </w:rPr>
        <w:t>definerer</w:t>
      </w:r>
      <w:proofErr w:type="spellEnd"/>
      <w:r w:rsidR="006D1E1A" w:rsidRPr="006D1E1A">
        <w:rPr>
          <w:rFonts w:eastAsia="Times New Roman" w:cs="Arial"/>
          <w:b w:val="0"/>
          <w:sz w:val="24"/>
          <w:szCs w:val="24"/>
          <w:lang w:val="en-DK" w:eastAsia="en-GB"/>
        </w:rPr>
        <w:t xml:space="preserve"> al</w:t>
      </w:r>
      <w:r w:rsidRPr="006628B8">
        <w:rPr>
          <w:rFonts w:ascii="Arial" w:eastAsia="Times New Roman" w:hAnsi="Arial" w:cs="Arial"/>
          <w:b w:val="0"/>
          <w:color w:val="000000"/>
          <w:sz w:val="22"/>
          <w:bdr w:val="none" w:sz="0" w:space="0" w:color="auto" w:frame="1"/>
          <w:lang w:val="en-DK" w:eastAsia="en-GB"/>
        </w:rPr>
        <w:fldChar w:fldCharType="begin"/>
      </w:r>
      <w:r w:rsidRPr="006628B8">
        <w:rPr>
          <w:rFonts w:ascii="Arial" w:eastAsia="Times New Roman" w:hAnsi="Arial" w:cs="Arial"/>
          <w:b w:val="0"/>
          <w:color w:val="000000"/>
          <w:sz w:val="22"/>
          <w:bdr w:val="none" w:sz="0" w:space="0" w:color="auto" w:frame="1"/>
          <w:lang w:val="en-DK" w:eastAsia="en-GB"/>
        </w:rPr>
        <w:instrText xml:space="preserve"> INCLUDEPICTURE "https://lh5.googleusercontent.com/ICXlMGliP7J39cCBo7tJ4u7BEqReTpoj-bud55ncPWmS4leyd76xX-Y2CfOIWiXdeVy5e0tyt9RhTkrO6nXAAt94ptWn8ruHxoGxscb0bZ76VveFQTQdl5rdh6B5Awmm8gNJdyCf" \* MERGEFORMATINET </w:instrText>
      </w:r>
      <w:r w:rsidRPr="006628B8">
        <w:rPr>
          <w:rFonts w:ascii="Arial" w:eastAsia="Times New Roman" w:hAnsi="Arial" w:cs="Arial"/>
          <w:b w:val="0"/>
          <w:color w:val="000000"/>
          <w:sz w:val="22"/>
          <w:bdr w:val="none" w:sz="0" w:space="0" w:color="auto" w:frame="1"/>
          <w:lang w:val="en-DK" w:eastAsia="en-GB"/>
        </w:rPr>
        <w:fldChar w:fldCharType="end"/>
      </w:r>
      <w:r w:rsidR="006D1E1A" w:rsidRPr="006D1E1A">
        <w:rPr>
          <w:rFonts w:eastAsia="Times New Roman" w:cs="Arial"/>
          <w:b w:val="0"/>
          <w:sz w:val="24"/>
          <w:szCs w:val="24"/>
          <w:lang w:val="en-DK" w:eastAsia="en-GB"/>
        </w:rPr>
        <w:t xml:space="preserve">le det god </w:t>
      </w:r>
      <w:proofErr w:type="spellStart"/>
      <w:r w:rsidR="006D1E1A" w:rsidRPr="006D1E1A">
        <w:rPr>
          <w:rFonts w:eastAsia="Times New Roman" w:cs="Arial"/>
          <w:b w:val="0"/>
          <w:sz w:val="24"/>
          <w:szCs w:val="24"/>
          <w:lang w:val="en-DK" w:eastAsia="en-GB"/>
        </w:rPr>
        <w:t>ved</w:t>
      </w:r>
      <w:proofErr w:type="spellEnd"/>
      <w:r w:rsidR="006D1E1A" w:rsidRPr="006D1E1A">
        <w:rPr>
          <w:rFonts w:eastAsia="Times New Roman" w:cs="Arial"/>
          <w:b w:val="0"/>
          <w:sz w:val="24"/>
          <w:szCs w:val="24"/>
          <w:lang w:val="en-DK" w:eastAsia="en-GB"/>
        </w:rPr>
        <w:t xml:space="preserve"> Tuborg </w:t>
      </w:r>
      <w:proofErr w:type="spellStart"/>
      <w:r w:rsidR="006D1E1A" w:rsidRPr="006D1E1A">
        <w:rPr>
          <w:rFonts w:eastAsia="Times New Roman" w:cs="Arial"/>
          <w:b w:val="0"/>
          <w:sz w:val="24"/>
          <w:szCs w:val="24"/>
          <w:lang w:val="en-DK" w:eastAsia="en-GB"/>
        </w:rPr>
        <w:t>Nul</w:t>
      </w:r>
      <w:proofErr w:type="spellEnd"/>
      <w:r w:rsidR="006D1E1A" w:rsidRPr="006D1E1A">
        <w:rPr>
          <w:rFonts w:eastAsia="Times New Roman" w:cs="Arial"/>
          <w:b w:val="0"/>
          <w:sz w:val="24"/>
          <w:szCs w:val="24"/>
          <w:lang w:val="en-DK" w:eastAsia="en-GB"/>
        </w:rPr>
        <w:t xml:space="preserve">, </w:t>
      </w:r>
      <w:proofErr w:type="spellStart"/>
      <w:r w:rsidR="006D1E1A" w:rsidRPr="006D1E1A">
        <w:rPr>
          <w:rFonts w:eastAsia="Times New Roman" w:cs="Arial"/>
          <w:b w:val="0"/>
          <w:sz w:val="24"/>
          <w:szCs w:val="24"/>
          <w:lang w:val="en-DK" w:eastAsia="en-GB"/>
        </w:rPr>
        <w:t>og</w:t>
      </w:r>
      <w:proofErr w:type="spellEnd"/>
      <w:r w:rsidR="006D1E1A" w:rsidRPr="006D1E1A">
        <w:rPr>
          <w:rFonts w:eastAsia="Times New Roman" w:cs="Arial"/>
          <w:b w:val="0"/>
          <w:sz w:val="24"/>
          <w:szCs w:val="24"/>
          <w:lang w:val="en-DK" w:eastAsia="en-GB"/>
        </w:rPr>
        <w:t xml:space="preserve"> </w:t>
      </w:r>
      <w:proofErr w:type="spellStart"/>
      <w:r w:rsidR="006D1E1A" w:rsidRPr="006D1E1A">
        <w:rPr>
          <w:rFonts w:eastAsia="Times New Roman" w:cs="Arial"/>
          <w:b w:val="0"/>
          <w:sz w:val="24"/>
          <w:szCs w:val="24"/>
          <w:lang w:val="en-DK" w:eastAsia="en-GB"/>
        </w:rPr>
        <w:t>hvad</w:t>
      </w:r>
      <w:proofErr w:type="spellEnd"/>
      <w:r w:rsidR="006D1E1A" w:rsidRPr="006D1E1A">
        <w:rPr>
          <w:rFonts w:eastAsia="Times New Roman" w:cs="Arial"/>
          <w:b w:val="0"/>
          <w:sz w:val="24"/>
          <w:szCs w:val="24"/>
          <w:lang w:val="en-DK" w:eastAsia="en-GB"/>
        </w:rPr>
        <w:t xml:space="preserve"> Tuborg N</w:t>
      </w:r>
    </w:p>
    <w:p w14:paraId="4D178606" w14:textId="1A39CA87" w:rsidR="006D1E1A" w:rsidRPr="006D1E1A" w:rsidRDefault="006D1E1A" w:rsidP="006D1E1A">
      <w:pPr>
        <w:rPr>
          <w:rFonts w:eastAsia="Times New Roman" w:cs="Times New Roman"/>
          <w:b w:val="0"/>
          <w:sz w:val="24"/>
          <w:szCs w:val="24"/>
          <w:lang w:val="en-DK" w:eastAsia="en-GB"/>
        </w:rPr>
      </w:pPr>
      <w:r w:rsidRPr="006D1E1A">
        <w:rPr>
          <w:rFonts w:eastAsia="Times New Roman" w:cs="Arial"/>
          <w:b w:val="0"/>
          <w:sz w:val="24"/>
          <w:szCs w:val="24"/>
          <w:lang w:val="en-DK" w:eastAsia="en-GB"/>
        </w:rPr>
        <w:t xml:space="preserve">ul </w:t>
      </w:r>
      <w:proofErr w:type="spellStart"/>
      <w:r w:rsidRPr="006D1E1A">
        <w:rPr>
          <w:rFonts w:eastAsia="Times New Roman" w:cs="Arial"/>
          <w:b w:val="0"/>
          <w:sz w:val="24"/>
          <w:szCs w:val="24"/>
          <w:lang w:val="en-DK" w:eastAsia="en-GB"/>
        </w:rPr>
        <w:t>kan</w:t>
      </w:r>
      <w:proofErr w:type="spellEnd"/>
      <w:r w:rsidRPr="006D1E1A">
        <w:rPr>
          <w:rFonts w:eastAsia="Times New Roman" w:cs="Arial"/>
          <w:b w:val="0"/>
          <w:sz w:val="24"/>
          <w:szCs w:val="24"/>
          <w:lang w:val="en-DK" w:eastAsia="en-GB"/>
        </w:rPr>
        <w:t xml:space="preserve">, </w:t>
      </w:r>
      <w:proofErr w:type="spellStart"/>
      <w:r w:rsidRPr="006D1E1A">
        <w:rPr>
          <w:rFonts w:eastAsia="Times New Roman" w:cs="Arial"/>
          <w:b w:val="0"/>
          <w:sz w:val="24"/>
          <w:szCs w:val="24"/>
          <w:lang w:val="en-DK" w:eastAsia="en-GB"/>
        </w:rPr>
        <w:t>hvor</w:t>
      </w:r>
      <w:proofErr w:type="spellEnd"/>
      <w:r w:rsidRPr="006D1E1A">
        <w:rPr>
          <w:rFonts w:eastAsia="Times New Roman" w:cs="Arial"/>
          <w:b w:val="0"/>
          <w:sz w:val="24"/>
          <w:szCs w:val="24"/>
          <w:lang w:val="en-DK" w:eastAsia="en-GB"/>
        </w:rPr>
        <w:t xml:space="preserve"> vi </w:t>
      </w:r>
      <w:proofErr w:type="spellStart"/>
      <w:r w:rsidRPr="006D1E1A">
        <w:rPr>
          <w:rFonts w:eastAsia="Times New Roman" w:cs="Arial"/>
          <w:b w:val="0"/>
          <w:sz w:val="24"/>
          <w:szCs w:val="24"/>
          <w:lang w:val="en-DK" w:eastAsia="en-GB"/>
        </w:rPr>
        <w:t>skabte</w:t>
      </w:r>
      <w:proofErr w:type="spellEnd"/>
      <w:r w:rsidRPr="006D1E1A">
        <w:rPr>
          <w:rFonts w:eastAsia="Times New Roman" w:cs="Arial"/>
          <w:b w:val="0"/>
          <w:sz w:val="24"/>
          <w:szCs w:val="24"/>
          <w:lang w:val="en-DK" w:eastAsia="en-GB"/>
        </w:rPr>
        <w:t xml:space="preserve"> et </w:t>
      </w:r>
      <w:proofErr w:type="spellStart"/>
      <w:r w:rsidRPr="006D1E1A">
        <w:rPr>
          <w:rFonts w:eastAsia="Times New Roman" w:cs="Arial"/>
          <w:b w:val="0"/>
          <w:sz w:val="24"/>
          <w:szCs w:val="24"/>
          <w:lang w:val="en-DK" w:eastAsia="en-GB"/>
        </w:rPr>
        <w:t>overblik</w:t>
      </w:r>
      <w:proofErr w:type="spellEnd"/>
      <w:r w:rsidRPr="006D1E1A">
        <w:rPr>
          <w:rFonts w:eastAsia="Times New Roman" w:cs="Arial"/>
          <w:b w:val="0"/>
          <w:sz w:val="24"/>
          <w:szCs w:val="24"/>
          <w:lang w:val="en-DK" w:eastAsia="en-GB"/>
        </w:rPr>
        <w:t xml:space="preserve"> over </w:t>
      </w:r>
      <w:proofErr w:type="spellStart"/>
      <w:r w:rsidRPr="006D1E1A">
        <w:rPr>
          <w:rFonts w:eastAsia="Times New Roman" w:cs="Arial"/>
          <w:b w:val="0"/>
          <w:sz w:val="24"/>
          <w:szCs w:val="24"/>
          <w:lang w:val="en-DK" w:eastAsia="en-GB"/>
        </w:rPr>
        <w:t>hvordan</w:t>
      </w:r>
      <w:proofErr w:type="spellEnd"/>
      <w:r w:rsidRPr="006D1E1A">
        <w:rPr>
          <w:rFonts w:eastAsia="Times New Roman" w:cs="Arial"/>
          <w:b w:val="0"/>
          <w:sz w:val="24"/>
          <w:szCs w:val="24"/>
          <w:lang w:val="en-DK" w:eastAsia="en-GB"/>
        </w:rPr>
        <w:t xml:space="preserve"> man </w:t>
      </w:r>
      <w:proofErr w:type="spellStart"/>
      <w:r w:rsidRPr="006D1E1A">
        <w:rPr>
          <w:rFonts w:eastAsia="Times New Roman" w:cs="Arial"/>
          <w:b w:val="0"/>
          <w:sz w:val="24"/>
          <w:szCs w:val="24"/>
          <w:lang w:val="en-DK" w:eastAsia="en-GB"/>
        </w:rPr>
        <w:t>kunne</w:t>
      </w:r>
      <w:proofErr w:type="spellEnd"/>
      <w:r w:rsidRPr="006D1E1A">
        <w:rPr>
          <w:rFonts w:eastAsia="Times New Roman" w:cs="Arial"/>
          <w:b w:val="0"/>
          <w:sz w:val="24"/>
          <w:szCs w:val="24"/>
          <w:lang w:val="en-DK" w:eastAsia="en-GB"/>
        </w:rPr>
        <w:t xml:space="preserve"> </w:t>
      </w:r>
      <w:proofErr w:type="spellStart"/>
      <w:r w:rsidRPr="006D1E1A">
        <w:rPr>
          <w:rFonts w:eastAsia="Times New Roman" w:cs="Arial"/>
          <w:b w:val="0"/>
          <w:sz w:val="24"/>
          <w:szCs w:val="24"/>
          <w:lang w:val="en-DK" w:eastAsia="en-GB"/>
        </w:rPr>
        <w:t>glorificerer</w:t>
      </w:r>
      <w:proofErr w:type="spellEnd"/>
      <w:r w:rsidRPr="006D1E1A">
        <w:rPr>
          <w:rFonts w:eastAsia="Times New Roman" w:cs="Arial"/>
          <w:b w:val="0"/>
          <w:sz w:val="24"/>
          <w:szCs w:val="24"/>
          <w:lang w:val="en-DK" w:eastAsia="en-GB"/>
        </w:rPr>
        <w:t xml:space="preserve"> </w:t>
      </w:r>
      <w:proofErr w:type="spellStart"/>
      <w:r w:rsidRPr="006D1E1A">
        <w:rPr>
          <w:rFonts w:eastAsia="Times New Roman" w:cs="Arial"/>
          <w:b w:val="0"/>
          <w:sz w:val="24"/>
          <w:szCs w:val="24"/>
          <w:lang w:val="en-DK" w:eastAsia="en-GB"/>
        </w:rPr>
        <w:t>produktet</w:t>
      </w:r>
      <w:proofErr w:type="spellEnd"/>
      <w:r w:rsidRPr="006D1E1A">
        <w:rPr>
          <w:rFonts w:eastAsia="Times New Roman" w:cs="Arial"/>
          <w:b w:val="0"/>
          <w:sz w:val="24"/>
          <w:szCs w:val="24"/>
          <w:lang w:val="en-DK" w:eastAsia="en-GB"/>
        </w:rPr>
        <w:t xml:space="preserve">. </w:t>
      </w:r>
    </w:p>
    <w:p w14:paraId="0871FEBD" w14:textId="4FF3585D" w:rsidR="006628B8" w:rsidRPr="006628B8" w:rsidRDefault="006628B8" w:rsidP="006628B8">
      <w:pPr>
        <w:rPr>
          <w:sz w:val="24"/>
          <w:szCs w:val="24"/>
        </w:rPr>
      </w:pPr>
      <w:r w:rsidRPr="006D1E1A">
        <w:rPr>
          <w:rFonts w:ascii="Arial" w:eastAsia="Times New Roman" w:hAnsi="Arial" w:cs="Arial"/>
          <w:b w:val="0"/>
          <w:noProof/>
          <w:color w:val="000000"/>
          <w:sz w:val="22"/>
          <w:bdr w:val="none" w:sz="0" w:space="0" w:color="auto" w:frame="1"/>
          <w:lang w:val="en-DK" w:eastAsia="en-GB"/>
        </w:rPr>
        <w:drawing>
          <wp:anchor distT="0" distB="0" distL="114300" distR="114300" simplePos="0" relativeHeight="251828736" behindDoc="0" locked="0" layoutInCell="1" allowOverlap="1" wp14:anchorId="3C7BBA5A" wp14:editId="6FCC0D29">
            <wp:simplePos x="0" y="0"/>
            <wp:positionH relativeFrom="column">
              <wp:posOffset>10160</wp:posOffset>
            </wp:positionH>
            <wp:positionV relativeFrom="paragraph">
              <wp:posOffset>156845</wp:posOffset>
            </wp:positionV>
            <wp:extent cx="2570480" cy="2033270"/>
            <wp:effectExtent l="0" t="0" r="0" b="0"/>
            <wp:wrapSquare wrapText="bothSides"/>
            <wp:docPr id="17" name="Picture 1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 let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70480" cy="2033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1A693E" w14:textId="6CF93518" w:rsidR="006628B8" w:rsidRPr="006628B8" w:rsidRDefault="006628B8" w:rsidP="006628B8">
      <w:pPr>
        <w:rPr>
          <w:rFonts w:eastAsia="Times New Roman" w:cs="Times New Roman"/>
          <w:b w:val="0"/>
          <w:sz w:val="24"/>
          <w:szCs w:val="24"/>
          <w:lang w:val="en-DK" w:eastAsia="en-GB"/>
        </w:rPr>
      </w:pPr>
      <w:r w:rsidRPr="006628B8">
        <w:rPr>
          <w:rFonts w:eastAsia="Times New Roman" w:cs="Arial"/>
          <w:b w:val="0"/>
          <w:sz w:val="24"/>
          <w:szCs w:val="24"/>
          <w:lang w:val="en-DK" w:eastAsia="en-GB"/>
        </w:rPr>
        <w:lastRenderedPageBreak/>
        <w:t xml:space="preserve">Vores </w:t>
      </w:r>
      <w:proofErr w:type="spellStart"/>
      <w:r w:rsidRPr="006628B8">
        <w:rPr>
          <w:rFonts w:eastAsia="Times New Roman" w:cs="Arial"/>
          <w:b w:val="0"/>
          <w:sz w:val="24"/>
          <w:szCs w:val="24"/>
          <w:lang w:val="en-DK" w:eastAsia="en-GB"/>
        </w:rPr>
        <w:t>endelige</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koncept</w:t>
      </w:r>
      <w:proofErr w:type="spellEnd"/>
      <w:r w:rsidRPr="006628B8">
        <w:rPr>
          <w:rFonts w:eastAsia="Times New Roman" w:cs="Arial"/>
          <w:b w:val="0"/>
          <w:sz w:val="24"/>
          <w:szCs w:val="24"/>
          <w:lang w:val="en-DK" w:eastAsia="en-GB"/>
        </w:rPr>
        <w:t xml:space="preserve"> spiller </w:t>
      </w:r>
      <w:proofErr w:type="spellStart"/>
      <w:r w:rsidRPr="006628B8">
        <w:rPr>
          <w:rFonts w:eastAsia="Times New Roman" w:cs="Arial"/>
          <w:b w:val="0"/>
          <w:sz w:val="24"/>
          <w:szCs w:val="24"/>
          <w:lang w:val="en-DK" w:eastAsia="en-GB"/>
        </w:rPr>
        <w:t>på</w:t>
      </w:r>
      <w:proofErr w:type="spellEnd"/>
      <w:r w:rsidRPr="006628B8">
        <w:rPr>
          <w:rFonts w:eastAsia="Times New Roman" w:cs="Arial"/>
          <w:b w:val="0"/>
          <w:sz w:val="24"/>
          <w:szCs w:val="24"/>
          <w:lang w:val="en-DK" w:eastAsia="en-GB"/>
        </w:rPr>
        <w:t xml:space="preserve"> at </w:t>
      </w:r>
      <w:proofErr w:type="spellStart"/>
      <w:r w:rsidRPr="006628B8">
        <w:rPr>
          <w:rFonts w:eastAsia="Times New Roman" w:cs="Arial"/>
          <w:b w:val="0"/>
          <w:sz w:val="24"/>
          <w:szCs w:val="24"/>
          <w:lang w:val="en-DK" w:eastAsia="en-GB"/>
        </w:rPr>
        <w:t>forene</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verdener</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og</w:t>
      </w:r>
      <w:proofErr w:type="spellEnd"/>
      <w:r w:rsidRPr="006628B8">
        <w:rPr>
          <w:rFonts w:eastAsia="Times New Roman" w:cs="Arial"/>
          <w:b w:val="0"/>
          <w:sz w:val="24"/>
          <w:szCs w:val="24"/>
          <w:lang w:val="en-DK" w:eastAsia="en-GB"/>
        </w:rPr>
        <w:t xml:space="preserve"> taler </w:t>
      </w:r>
      <w:proofErr w:type="spellStart"/>
      <w:r w:rsidRPr="006628B8">
        <w:rPr>
          <w:rFonts w:eastAsia="Times New Roman" w:cs="Arial"/>
          <w:b w:val="0"/>
          <w:sz w:val="24"/>
          <w:szCs w:val="24"/>
          <w:lang w:val="en-DK" w:eastAsia="en-GB"/>
        </w:rPr>
        <w:t>ind</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i</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en</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tid</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hvor</w:t>
      </w:r>
      <w:proofErr w:type="spellEnd"/>
      <w:r w:rsidRPr="006628B8">
        <w:rPr>
          <w:rFonts w:eastAsia="Times New Roman" w:cs="Arial"/>
          <w:b w:val="0"/>
          <w:sz w:val="24"/>
          <w:szCs w:val="24"/>
          <w:lang w:val="en-DK" w:eastAsia="en-GB"/>
        </w:rPr>
        <w:t xml:space="preserve"> det er </w:t>
      </w:r>
      <w:proofErr w:type="spellStart"/>
      <w:r w:rsidRPr="006628B8">
        <w:rPr>
          <w:rFonts w:eastAsia="Times New Roman" w:cs="Arial"/>
          <w:b w:val="0"/>
          <w:sz w:val="24"/>
          <w:szCs w:val="24"/>
          <w:lang w:val="en-DK" w:eastAsia="en-GB"/>
        </w:rPr>
        <w:t>forventet</w:t>
      </w:r>
      <w:proofErr w:type="spellEnd"/>
      <w:r w:rsidRPr="006628B8">
        <w:rPr>
          <w:rFonts w:eastAsia="Times New Roman" w:cs="Arial"/>
          <w:b w:val="0"/>
          <w:sz w:val="24"/>
          <w:szCs w:val="24"/>
          <w:lang w:val="en-DK" w:eastAsia="en-GB"/>
        </w:rPr>
        <w:t xml:space="preserve"> at man </w:t>
      </w:r>
      <w:proofErr w:type="spellStart"/>
      <w:r w:rsidRPr="006628B8">
        <w:rPr>
          <w:rFonts w:eastAsia="Times New Roman" w:cs="Arial"/>
          <w:b w:val="0"/>
          <w:sz w:val="24"/>
          <w:szCs w:val="24"/>
          <w:lang w:val="en-DK" w:eastAsia="en-GB"/>
        </w:rPr>
        <w:t>skal</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nå</w:t>
      </w:r>
      <w:proofErr w:type="spellEnd"/>
      <w:r w:rsidRPr="006628B8">
        <w:rPr>
          <w:rFonts w:eastAsia="Times New Roman" w:cs="Arial"/>
          <w:b w:val="0"/>
          <w:sz w:val="24"/>
          <w:szCs w:val="24"/>
          <w:lang w:val="en-DK" w:eastAsia="en-GB"/>
        </w:rPr>
        <w:t xml:space="preserve">) det hele. Dette </w:t>
      </w:r>
      <w:proofErr w:type="spellStart"/>
      <w:r w:rsidRPr="006628B8">
        <w:rPr>
          <w:rFonts w:eastAsia="Times New Roman" w:cs="Arial"/>
          <w:b w:val="0"/>
          <w:sz w:val="24"/>
          <w:szCs w:val="24"/>
          <w:lang w:val="en-DK" w:eastAsia="en-GB"/>
        </w:rPr>
        <w:t>gør</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tuborg</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nul</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muligt</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Kampagnen</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skal</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vise</w:t>
      </w:r>
      <w:proofErr w:type="spellEnd"/>
      <w:r w:rsidRPr="006628B8">
        <w:rPr>
          <w:rFonts w:eastAsia="Times New Roman" w:cs="Arial"/>
          <w:b w:val="0"/>
          <w:sz w:val="24"/>
          <w:szCs w:val="24"/>
          <w:lang w:val="en-DK" w:eastAsia="en-GB"/>
        </w:rPr>
        <w:t xml:space="preserve"> alle de </w:t>
      </w:r>
      <w:proofErr w:type="spellStart"/>
      <w:r w:rsidRPr="006628B8">
        <w:rPr>
          <w:rFonts w:eastAsia="Times New Roman" w:cs="Arial"/>
          <w:b w:val="0"/>
          <w:sz w:val="24"/>
          <w:szCs w:val="24"/>
          <w:lang w:val="en-DK" w:eastAsia="en-GB"/>
        </w:rPr>
        <w:t>muligheder</w:t>
      </w:r>
      <w:proofErr w:type="spellEnd"/>
      <w:r w:rsidRPr="006628B8">
        <w:rPr>
          <w:rFonts w:eastAsia="Times New Roman" w:cs="Arial"/>
          <w:b w:val="0"/>
          <w:sz w:val="24"/>
          <w:szCs w:val="24"/>
          <w:lang w:val="en-DK" w:eastAsia="en-GB"/>
        </w:rPr>
        <w:t xml:space="preserve"> du har </w:t>
      </w:r>
      <w:proofErr w:type="spellStart"/>
      <w:r w:rsidRPr="006628B8">
        <w:rPr>
          <w:rFonts w:eastAsia="Times New Roman" w:cs="Arial"/>
          <w:b w:val="0"/>
          <w:sz w:val="24"/>
          <w:szCs w:val="24"/>
          <w:lang w:val="en-DK" w:eastAsia="en-GB"/>
        </w:rPr>
        <w:t>når</w:t>
      </w:r>
      <w:proofErr w:type="spellEnd"/>
      <w:r w:rsidRPr="006628B8">
        <w:rPr>
          <w:rFonts w:eastAsia="Times New Roman" w:cs="Arial"/>
          <w:b w:val="0"/>
          <w:sz w:val="24"/>
          <w:szCs w:val="24"/>
          <w:lang w:val="en-DK" w:eastAsia="en-GB"/>
        </w:rPr>
        <w:t xml:space="preserve"> du </w:t>
      </w:r>
      <w:proofErr w:type="spellStart"/>
      <w:r w:rsidRPr="006628B8">
        <w:rPr>
          <w:rFonts w:eastAsia="Times New Roman" w:cs="Arial"/>
          <w:b w:val="0"/>
          <w:sz w:val="24"/>
          <w:szCs w:val="24"/>
          <w:lang w:val="en-DK" w:eastAsia="en-GB"/>
        </w:rPr>
        <w:t>drikker</w:t>
      </w:r>
      <w:proofErr w:type="spellEnd"/>
      <w:r w:rsidRPr="006628B8">
        <w:rPr>
          <w:rFonts w:eastAsia="Times New Roman" w:cs="Arial"/>
          <w:b w:val="0"/>
          <w:sz w:val="24"/>
          <w:szCs w:val="24"/>
          <w:lang w:val="en-DK" w:eastAsia="en-GB"/>
        </w:rPr>
        <w:t xml:space="preserve"> Tuborg </w:t>
      </w:r>
      <w:proofErr w:type="spellStart"/>
      <w:r w:rsidRPr="006628B8">
        <w:rPr>
          <w:rFonts w:eastAsia="Times New Roman" w:cs="Arial"/>
          <w:b w:val="0"/>
          <w:sz w:val="24"/>
          <w:szCs w:val="24"/>
          <w:lang w:val="en-DK" w:eastAsia="en-GB"/>
        </w:rPr>
        <w:t>Nul</w:t>
      </w:r>
      <w:proofErr w:type="spellEnd"/>
      <w:r w:rsidRPr="006628B8">
        <w:rPr>
          <w:rFonts w:eastAsia="Times New Roman" w:cs="Arial"/>
          <w:b w:val="0"/>
          <w:sz w:val="24"/>
          <w:szCs w:val="24"/>
          <w:lang w:val="en-DK" w:eastAsia="en-GB"/>
        </w:rPr>
        <w:t>.</w:t>
      </w:r>
    </w:p>
    <w:p w14:paraId="05446B29" w14:textId="361FB260" w:rsidR="006628B8" w:rsidRPr="006628B8" w:rsidRDefault="006628B8" w:rsidP="006628B8">
      <w:pPr>
        <w:rPr>
          <w:rFonts w:eastAsia="Times New Roman" w:cs="Times New Roman"/>
          <w:b w:val="0"/>
          <w:sz w:val="24"/>
          <w:szCs w:val="24"/>
          <w:lang w:val="en-DK" w:eastAsia="en-GB"/>
        </w:rPr>
      </w:pPr>
    </w:p>
    <w:p w14:paraId="2CCFAC48" w14:textId="02EE6654" w:rsidR="006628B8" w:rsidRPr="006628B8" w:rsidRDefault="006628B8" w:rsidP="006628B8">
      <w:pPr>
        <w:rPr>
          <w:rFonts w:eastAsia="Times New Roman" w:cs="Times New Roman"/>
          <w:b w:val="0"/>
          <w:sz w:val="24"/>
          <w:szCs w:val="24"/>
          <w:lang w:val="en-DK" w:eastAsia="en-GB"/>
        </w:rPr>
      </w:pPr>
      <w:proofErr w:type="spellStart"/>
      <w:r w:rsidRPr="006628B8">
        <w:rPr>
          <w:rFonts w:eastAsia="Times New Roman" w:cs="Arial"/>
          <w:b w:val="0"/>
          <w:sz w:val="24"/>
          <w:szCs w:val="24"/>
          <w:lang w:val="en-DK" w:eastAsia="en-GB"/>
        </w:rPr>
        <w:t>Baseret</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på</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dette</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fandt</w:t>
      </w:r>
      <w:proofErr w:type="spellEnd"/>
      <w:r w:rsidRPr="006628B8">
        <w:rPr>
          <w:rFonts w:eastAsia="Times New Roman" w:cs="Arial"/>
          <w:b w:val="0"/>
          <w:sz w:val="24"/>
          <w:szCs w:val="24"/>
          <w:lang w:val="en-DK" w:eastAsia="en-GB"/>
        </w:rPr>
        <w:t xml:space="preserve"> vi </w:t>
      </w:r>
      <w:proofErr w:type="spellStart"/>
      <w:r w:rsidRPr="006628B8">
        <w:rPr>
          <w:rFonts w:eastAsia="Times New Roman" w:cs="Arial"/>
          <w:b w:val="0"/>
          <w:sz w:val="24"/>
          <w:szCs w:val="24"/>
          <w:lang w:val="en-DK" w:eastAsia="en-GB"/>
        </w:rPr>
        <w:t>frem</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til</w:t>
      </w:r>
      <w:proofErr w:type="spellEnd"/>
      <w:r w:rsidRPr="006628B8">
        <w:rPr>
          <w:rFonts w:eastAsia="Times New Roman" w:cs="Arial"/>
          <w:b w:val="0"/>
          <w:sz w:val="24"/>
          <w:szCs w:val="24"/>
          <w:lang w:val="en-DK" w:eastAsia="en-GB"/>
        </w:rPr>
        <w:t xml:space="preserve"> at </w:t>
      </w:r>
      <w:proofErr w:type="spellStart"/>
      <w:r w:rsidRPr="006628B8">
        <w:rPr>
          <w:rFonts w:eastAsia="Times New Roman" w:cs="Arial"/>
          <w:b w:val="0"/>
          <w:sz w:val="24"/>
          <w:szCs w:val="24"/>
          <w:lang w:val="en-DK" w:eastAsia="en-GB"/>
        </w:rPr>
        <w:t>vores</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kampagne</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navn</w:t>
      </w:r>
      <w:proofErr w:type="spellEnd"/>
      <w:r w:rsidRPr="006628B8">
        <w:rPr>
          <w:rFonts w:eastAsia="Times New Roman" w:cs="Arial"/>
          <w:b w:val="0"/>
          <w:sz w:val="24"/>
          <w:szCs w:val="24"/>
          <w:lang w:val="en-DK" w:eastAsia="en-GB"/>
        </w:rPr>
        <w:t xml:space="preserve"> er: #KnapOpForMulighederne </w:t>
      </w:r>
      <w:proofErr w:type="spellStart"/>
      <w:r w:rsidRPr="006628B8">
        <w:rPr>
          <w:rFonts w:eastAsia="Times New Roman" w:cs="Arial"/>
          <w:b w:val="0"/>
          <w:sz w:val="24"/>
          <w:szCs w:val="24"/>
          <w:lang w:val="en-DK" w:eastAsia="en-GB"/>
        </w:rPr>
        <w:t>og</w:t>
      </w:r>
      <w:proofErr w:type="spellEnd"/>
      <w:r w:rsidRPr="006628B8">
        <w:rPr>
          <w:rFonts w:eastAsia="Times New Roman" w:cs="Arial"/>
          <w:b w:val="0"/>
          <w:sz w:val="24"/>
          <w:szCs w:val="24"/>
          <w:lang w:val="en-DK" w:eastAsia="en-GB"/>
        </w:rPr>
        <w:t xml:space="preserve"> slogan er: “Du </w:t>
      </w:r>
      <w:proofErr w:type="spellStart"/>
      <w:r w:rsidRPr="006628B8">
        <w:rPr>
          <w:rFonts w:eastAsia="Times New Roman" w:cs="Arial"/>
          <w:b w:val="0"/>
          <w:sz w:val="24"/>
          <w:szCs w:val="24"/>
          <w:lang w:val="en-DK" w:eastAsia="en-GB"/>
        </w:rPr>
        <w:t>kan</w:t>
      </w:r>
      <w:proofErr w:type="spellEnd"/>
      <w:r w:rsidRPr="006628B8">
        <w:rPr>
          <w:rFonts w:eastAsia="Times New Roman" w:cs="Arial"/>
          <w:b w:val="0"/>
          <w:sz w:val="24"/>
          <w:szCs w:val="24"/>
          <w:lang w:val="en-DK" w:eastAsia="en-GB"/>
        </w:rPr>
        <w:t xml:space="preserve"> det hele med Tuborg </w:t>
      </w:r>
      <w:proofErr w:type="spellStart"/>
      <w:r w:rsidRPr="006628B8">
        <w:rPr>
          <w:rFonts w:eastAsia="Times New Roman" w:cs="Arial"/>
          <w:b w:val="0"/>
          <w:sz w:val="24"/>
          <w:szCs w:val="24"/>
          <w:lang w:val="en-DK" w:eastAsia="en-GB"/>
        </w:rPr>
        <w:t>nul</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i</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forbindelse</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af</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vores</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kampagnenavn</w:t>
      </w:r>
      <w:proofErr w:type="spellEnd"/>
      <w:r w:rsidRPr="006628B8">
        <w:rPr>
          <w:rFonts w:eastAsia="Times New Roman" w:cs="Arial"/>
          <w:b w:val="0"/>
          <w:sz w:val="24"/>
          <w:szCs w:val="24"/>
          <w:lang w:val="en-DK" w:eastAsia="en-GB"/>
        </w:rPr>
        <w:t xml:space="preserve"> har vi </w:t>
      </w:r>
      <w:proofErr w:type="spellStart"/>
      <w:r w:rsidRPr="006628B8">
        <w:rPr>
          <w:rFonts w:eastAsia="Times New Roman" w:cs="Arial"/>
          <w:b w:val="0"/>
          <w:sz w:val="24"/>
          <w:szCs w:val="24"/>
          <w:lang w:val="en-DK" w:eastAsia="en-GB"/>
        </w:rPr>
        <w:t>tænkt</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os</w:t>
      </w:r>
      <w:proofErr w:type="spellEnd"/>
      <w:r w:rsidRPr="006628B8">
        <w:rPr>
          <w:rFonts w:eastAsia="Times New Roman" w:cs="Arial"/>
          <w:b w:val="0"/>
          <w:sz w:val="24"/>
          <w:szCs w:val="24"/>
          <w:lang w:val="en-DK" w:eastAsia="en-GB"/>
        </w:rPr>
        <w:t xml:space="preserve"> at </w:t>
      </w:r>
      <w:proofErr w:type="spellStart"/>
      <w:r w:rsidRPr="006628B8">
        <w:rPr>
          <w:rFonts w:eastAsia="Times New Roman" w:cs="Arial"/>
          <w:b w:val="0"/>
          <w:sz w:val="24"/>
          <w:szCs w:val="24"/>
          <w:lang w:val="en-DK" w:eastAsia="en-GB"/>
        </w:rPr>
        <w:t>fokusere</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på</w:t>
      </w:r>
      <w:proofErr w:type="spellEnd"/>
      <w:r w:rsidRPr="006628B8">
        <w:rPr>
          <w:rFonts w:eastAsia="Times New Roman" w:cs="Arial"/>
          <w:b w:val="0"/>
          <w:sz w:val="24"/>
          <w:szCs w:val="24"/>
          <w:lang w:val="en-DK" w:eastAsia="en-GB"/>
        </w:rPr>
        <w:t xml:space="preserve"> det at ‘</w:t>
      </w:r>
      <w:proofErr w:type="spellStart"/>
      <w:r w:rsidRPr="006628B8">
        <w:rPr>
          <w:rFonts w:eastAsia="Times New Roman" w:cs="Arial"/>
          <w:b w:val="0"/>
          <w:sz w:val="24"/>
          <w:szCs w:val="24"/>
          <w:lang w:val="en-DK" w:eastAsia="en-GB"/>
        </w:rPr>
        <w:t>knappe</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en</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øl</w:t>
      </w:r>
      <w:proofErr w:type="spellEnd"/>
      <w:r w:rsidRPr="006628B8">
        <w:rPr>
          <w:rFonts w:eastAsia="Times New Roman" w:cs="Arial"/>
          <w:b w:val="0"/>
          <w:sz w:val="24"/>
          <w:szCs w:val="24"/>
          <w:lang w:val="en-DK" w:eastAsia="en-GB"/>
        </w:rPr>
        <w:t xml:space="preserve"> op’ </w:t>
      </w:r>
      <w:proofErr w:type="spellStart"/>
      <w:r w:rsidRPr="006628B8">
        <w:rPr>
          <w:rFonts w:eastAsia="Times New Roman" w:cs="Arial"/>
          <w:b w:val="0"/>
          <w:sz w:val="24"/>
          <w:szCs w:val="24"/>
          <w:lang w:val="en-DK" w:eastAsia="en-GB"/>
        </w:rPr>
        <w:t>igennem</w:t>
      </w:r>
      <w:proofErr w:type="spellEnd"/>
      <w:r w:rsidRPr="006628B8">
        <w:rPr>
          <w:rFonts w:eastAsia="Times New Roman" w:cs="Arial"/>
          <w:b w:val="0"/>
          <w:sz w:val="24"/>
          <w:szCs w:val="24"/>
          <w:lang w:val="en-DK" w:eastAsia="en-GB"/>
        </w:rPr>
        <w:t xml:space="preserve"> hele </w:t>
      </w:r>
      <w:proofErr w:type="spellStart"/>
      <w:r w:rsidRPr="006628B8">
        <w:rPr>
          <w:rFonts w:eastAsia="Times New Roman" w:cs="Arial"/>
          <w:b w:val="0"/>
          <w:sz w:val="24"/>
          <w:szCs w:val="24"/>
          <w:lang w:val="en-DK" w:eastAsia="en-GB"/>
        </w:rPr>
        <w:t>vores</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kampagne</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som</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både</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kan</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bruges</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som</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fængende</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og</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genkendelig</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lyd</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grafiske</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elementer</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og</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en</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iboende</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betydning</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som</w:t>
      </w:r>
      <w:proofErr w:type="spellEnd"/>
      <w:r w:rsidRPr="006628B8">
        <w:rPr>
          <w:rFonts w:eastAsia="Times New Roman" w:cs="Arial"/>
          <w:b w:val="0"/>
          <w:sz w:val="24"/>
          <w:szCs w:val="24"/>
          <w:lang w:val="en-DK" w:eastAsia="en-GB"/>
        </w:rPr>
        <w:t xml:space="preserve"> passer </w:t>
      </w:r>
      <w:proofErr w:type="spellStart"/>
      <w:r w:rsidRPr="006628B8">
        <w:rPr>
          <w:rFonts w:eastAsia="Times New Roman" w:cs="Arial"/>
          <w:b w:val="0"/>
          <w:sz w:val="24"/>
          <w:szCs w:val="24"/>
          <w:lang w:val="en-DK" w:eastAsia="en-GB"/>
        </w:rPr>
        <w:t>til</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vores</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koncept</w:t>
      </w:r>
      <w:proofErr w:type="spellEnd"/>
      <w:r w:rsidRPr="006628B8">
        <w:rPr>
          <w:rFonts w:eastAsia="Times New Roman" w:cs="Arial"/>
          <w:b w:val="0"/>
          <w:sz w:val="24"/>
          <w:szCs w:val="24"/>
          <w:lang w:val="en-DK" w:eastAsia="en-GB"/>
        </w:rPr>
        <w:t xml:space="preserve">. </w:t>
      </w:r>
    </w:p>
    <w:p w14:paraId="36111C53" w14:textId="6B2823F1" w:rsidR="006628B8" w:rsidRPr="006628B8" w:rsidRDefault="006628B8" w:rsidP="006628B8">
      <w:pPr>
        <w:rPr>
          <w:rFonts w:ascii="Times New Roman" w:eastAsia="Times New Roman" w:hAnsi="Times New Roman" w:cs="Times New Roman"/>
          <w:b w:val="0"/>
          <w:sz w:val="24"/>
          <w:szCs w:val="24"/>
          <w:lang w:val="en-DK" w:eastAsia="en-GB"/>
        </w:rPr>
      </w:pPr>
    </w:p>
    <w:p w14:paraId="0AE1452B" w14:textId="6E7398C8" w:rsidR="006628B8" w:rsidRPr="006628B8" w:rsidRDefault="006628B8" w:rsidP="00B05C8A">
      <w:pPr>
        <w:pStyle w:val="Heading4"/>
        <w:pBdr>
          <w:bottom w:val="single" w:sz="6" w:space="1" w:color="auto"/>
        </w:pBdr>
        <w:rPr>
          <w:rFonts w:asciiTheme="minorHAnsi" w:hAnsiTheme="minorHAnsi"/>
          <w:color w:val="082A75" w:themeColor="text2"/>
          <w:sz w:val="32"/>
          <w:szCs w:val="32"/>
        </w:rPr>
      </w:pPr>
      <w:bookmarkStart w:id="42" w:name="_Toc53525189"/>
      <w:r w:rsidRPr="006628B8">
        <w:rPr>
          <w:rFonts w:asciiTheme="minorHAnsi" w:hAnsiTheme="minorHAnsi"/>
          <w:color w:val="082A75" w:themeColor="text2"/>
          <w:sz w:val="32"/>
          <w:szCs w:val="32"/>
        </w:rPr>
        <w:t>DESIGN PROCESS</w:t>
      </w:r>
      <w:bookmarkEnd w:id="42"/>
    </w:p>
    <w:p w14:paraId="790635DB" w14:textId="77777777" w:rsidR="006628B8" w:rsidRPr="006628B8" w:rsidRDefault="006628B8" w:rsidP="006628B8"/>
    <w:p w14:paraId="759EB717" w14:textId="6152124F" w:rsidR="006628B8" w:rsidRDefault="006628B8" w:rsidP="006628B8">
      <w:pPr>
        <w:rPr>
          <w:rFonts w:eastAsia="Times New Roman" w:cs="Arial"/>
          <w:b w:val="0"/>
          <w:sz w:val="24"/>
          <w:szCs w:val="24"/>
          <w:lang w:val="en-DK" w:eastAsia="en-GB"/>
        </w:rPr>
      </w:pPr>
      <w:r w:rsidRPr="006628B8">
        <w:rPr>
          <w:rFonts w:eastAsia="Times New Roman" w:cs="Arial"/>
          <w:b w:val="0"/>
          <w:sz w:val="24"/>
          <w:szCs w:val="24"/>
          <w:lang w:val="en-DK" w:eastAsia="en-GB"/>
        </w:rPr>
        <w:t xml:space="preserve">Design </w:t>
      </w:r>
      <w:proofErr w:type="spellStart"/>
      <w:r w:rsidRPr="006628B8">
        <w:rPr>
          <w:rFonts w:eastAsia="Times New Roman" w:cs="Arial"/>
          <w:b w:val="0"/>
          <w:sz w:val="24"/>
          <w:szCs w:val="24"/>
          <w:lang w:val="en-DK" w:eastAsia="en-GB"/>
        </w:rPr>
        <w:t>processen</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startede</w:t>
      </w:r>
      <w:proofErr w:type="spellEnd"/>
      <w:r w:rsidRPr="006628B8">
        <w:rPr>
          <w:rFonts w:eastAsia="Times New Roman" w:cs="Arial"/>
          <w:b w:val="0"/>
          <w:sz w:val="24"/>
          <w:szCs w:val="24"/>
          <w:lang w:val="en-DK" w:eastAsia="en-GB"/>
        </w:rPr>
        <w:t xml:space="preserve"> med at vi </w:t>
      </w:r>
      <w:proofErr w:type="spellStart"/>
      <w:r w:rsidRPr="006628B8">
        <w:rPr>
          <w:rFonts w:eastAsia="Times New Roman" w:cs="Arial"/>
          <w:b w:val="0"/>
          <w:sz w:val="24"/>
          <w:szCs w:val="24"/>
          <w:lang w:val="en-DK" w:eastAsia="en-GB"/>
        </w:rPr>
        <w:t>undersøgte</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Tuborgs</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eget</w:t>
      </w:r>
      <w:proofErr w:type="spellEnd"/>
      <w:r w:rsidRPr="006628B8">
        <w:rPr>
          <w:rFonts w:eastAsia="Times New Roman" w:cs="Arial"/>
          <w:b w:val="0"/>
          <w:sz w:val="24"/>
          <w:szCs w:val="24"/>
          <w:lang w:val="en-DK" w:eastAsia="en-GB"/>
        </w:rPr>
        <w:t xml:space="preserve"> design </w:t>
      </w:r>
      <w:proofErr w:type="spellStart"/>
      <w:r w:rsidRPr="006628B8">
        <w:rPr>
          <w:rFonts w:eastAsia="Times New Roman" w:cs="Arial"/>
          <w:b w:val="0"/>
          <w:sz w:val="24"/>
          <w:szCs w:val="24"/>
          <w:lang w:val="en-DK" w:eastAsia="en-GB"/>
        </w:rPr>
        <w:t>på</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deres</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kampagne</w:t>
      </w:r>
      <w:proofErr w:type="spellEnd"/>
      <w:r w:rsidRPr="006628B8">
        <w:rPr>
          <w:rFonts w:eastAsia="Times New Roman" w:cs="Arial"/>
          <w:b w:val="0"/>
          <w:sz w:val="24"/>
          <w:szCs w:val="24"/>
          <w:lang w:val="en-DK" w:eastAsia="en-GB"/>
        </w:rPr>
        <w:t xml:space="preserve"> for Tuborg </w:t>
      </w:r>
      <w:proofErr w:type="spellStart"/>
      <w:r w:rsidRPr="006628B8">
        <w:rPr>
          <w:rFonts w:eastAsia="Times New Roman" w:cs="Arial"/>
          <w:b w:val="0"/>
          <w:sz w:val="24"/>
          <w:szCs w:val="24"/>
          <w:lang w:val="en-DK" w:eastAsia="en-GB"/>
        </w:rPr>
        <w:t>nul</w:t>
      </w:r>
      <w:proofErr w:type="spellEnd"/>
      <w:r w:rsidRPr="006628B8">
        <w:rPr>
          <w:rFonts w:eastAsia="Times New Roman" w:cs="Arial"/>
          <w:b w:val="0"/>
          <w:sz w:val="24"/>
          <w:szCs w:val="24"/>
          <w:lang w:val="en-DK" w:eastAsia="en-GB"/>
        </w:rPr>
        <w:t xml:space="preserve">, da vi gerne </w:t>
      </w:r>
      <w:proofErr w:type="spellStart"/>
      <w:r w:rsidRPr="006628B8">
        <w:rPr>
          <w:rFonts w:eastAsia="Times New Roman" w:cs="Arial"/>
          <w:b w:val="0"/>
          <w:sz w:val="24"/>
          <w:szCs w:val="24"/>
          <w:lang w:val="en-DK" w:eastAsia="en-GB"/>
        </w:rPr>
        <w:t>vil</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gøre</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vores</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kampagne</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tro</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til</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Tuborgs</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visuelle</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stil</w:t>
      </w:r>
      <w:proofErr w:type="spellEnd"/>
      <w:r w:rsidRPr="006628B8">
        <w:rPr>
          <w:rFonts w:eastAsia="Times New Roman" w:cs="Arial"/>
          <w:b w:val="0"/>
          <w:sz w:val="24"/>
          <w:szCs w:val="24"/>
          <w:lang w:val="en-DK" w:eastAsia="en-GB"/>
        </w:rPr>
        <w:t xml:space="preserve">. Vi </w:t>
      </w:r>
      <w:proofErr w:type="spellStart"/>
      <w:r w:rsidRPr="006628B8">
        <w:rPr>
          <w:rFonts w:eastAsia="Times New Roman" w:cs="Arial"/>
          <w:b w:val="0"/>
          <w:sz w:val="24"/>
          <w:szCs w:val="24"/>
          <w:lang w:val="en-DK" w:eastAsia="en-GB"/>
        </w:rPr>
        <w:t>brugte</w:t>
      </w:r>
      <w:proofErr w:type="spellEnd"/>
      <w:r w:rsidRPr="006628B8">
        <w:rPr>
          <w:rFonts w:eastAsia="Times New Roman" w:cs="Arial"/>
          <w:b w:val="0"/>
          <w:sz w:val="24"/>
          <w:szCs w:val="24"/>
          <w:lang w:val="en-DK" w:eastAsia="en-GB"/>
        </w:rPr>
        <w:t xml:space="preserve"> Adobe </w:t>
      </w:r>
      <w:proofErr w:type="spellStart"/>
      <w:r w:rsidRPr="006628B8">
        <w:rPr>
          <w:rFonts w:eastAsia="Times New Roman" w:cs="Arial"/>
          <w:b w:val="0"/>
          <w:sz w:val="24"/>
          <w:szCs w:val="24"/>
          <w:lang w:val="en-DK" w:eastAsia="en-GB"/>
        </w:rPr>
        <w:t>Color</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til</w:t>
      </w:r>
      <w:proofErr w:type="spellEnd"/>
      <w:r w:rsidRPr="006628B8">
        <w:rPr>
          <w:rFonts w:eastAsia="Times New Roman" w:cs="Arial"/>
          <w:b w:val="0"/>
          <w:sz w:val="24"/>
          <w:szCs w:val="24"/>
          <w:lang w:val="en-DK" w:eastAsia="en-GB"/>
        </w:rPr>
        <w:t xml:space="preserve"> at </w:t>
      </w:r>
      <w:proofErr w:type="spellStart"/>
      <w:r w:rsidRPr="006628B8">
        <w:rPr>
          <w:rFonts w:eastAsia="Times New Roman" w:cs="Arial"/>
          <w:b w:val="0"/>
          <w:sz w:val="24"/>
          <w:szCs w:val="24"/>
          <w:lang w:val="en-DK" w:eastAsia="en-GB"/>
        </w:rPr>
        <w:t>skabe</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en</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color</w:t>
      </w:r>
      <w:proofErr w:type="spellEnd"/>
      <w:r w:rsidRPr="006628B8">
        <w:rPr>
          <w:rFonts w:eastAsia="Times New Roman" w:cs="Arial"/>
          <w:b w:val="0"/>
          <w:sz w:val="24"/>
          <w:szCs w:val="24"/>
          <w:lang w:val="en-DK" w:eastAsia="en-GB"/>
        </w:rPr>
        <w:t xml:space="preserve"> palette der er </w:t>
      </w:r>
      <w:proofErr w:type="spellStart"/>
      <w:r w:rsidRPr="006628B8">
        <w:rPr>
          <w:rFonts w:eastAsia="Times New Roman" w:cs="Arial"/>
          <w:b w:val="0"/>
          <w:sz w:val="24"/>
          <w:szCs w:val="24"/>
          <w:lang w:val="en-DK" w:eastAsia="en-GB"/>
        </w:rPr>
        <w:t>lig</w:t>
      </w:r>
      <w:proofErr w:type="spellEnd"/>
      <w:r w:rsidRPr="006628B8">
        <w:rPr>
          <w:rFonts w:eastAsia="Times New Roman" w:cs="Arial"/>
          <w:b w:val="0"/>
          <w:sz w:val="24"/>
          <w:szCs w:val="24"/>
          <w:lang w:val="en-DK" w:eastAsia="en-GB"/>
        </w:rPr>
        <w:t xml:space="preserve"> med </w:t>
      </w:r>
      <w:proofErr w:type="spellStart"/>
      <w:r w:rsidRPr="006628B8">
        <w:rPr>
          <w:rFonts w:eastAsia="Times New Roman" w:cs="Arial"/>
          <w:b w:val="0"/>
          <w:sz w:val="24"/>
          <w:szCs w:val="24"/>
          <w:lang w:val="en-DK" w:eastAsia="en-GB"/>
        </w:rPr>
        <w:t>Tuborgs</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nuværende</w:t>
      </w:r>
      <w:proofErr w:type="spellEnd"/>
      <w:r w:rsidRPr="006628B8">
        <w:rPr>
          <w:rFonts w:eastAsia="Times New Roman" w:cs="Arial"/>
          <w:b w:val="0"/>
          <w:sz w:val="24"/>
          <w:szCs w:val="24"/>
          <w:lang w:val="en-DK" w:eastAsia="en-GB"/>
        </w:rPr>
        <w:t xml:space="preserve"> site, </w:t>
      </w:r>
      <w:proofErr w:type="spellStart"/>
      <w:r w:rsidRPr="006628B8">
        <w:rPr>
          <w:rFonts w:eastAsia="Times New Roman" w:cs="Arial"/>
          <w:b w:val="0"/>
          <w:sz w:val="24"/>
          <w:szCs w:val="24"/>
          <w:lang w:val="en-DK" w:eastAsia="en-GB"/>
        </w:rPr>
        <w:t>og</w:t>
      </w:r>
      <w:proofErr w:type="spellEnd"/>
      <w:r w:rsidRPr="006628B8">
        <w:rPr>
          <w:rFonts w:eastAsia="Times New Roman" w:cs="Arial"/>
          <w:b w:val="0"/>
          <w:sz w:val="24"/>
          <w:szCs w:val="24"/>
          <w:lang w:val="en-DK" w:eastAsia="en-GB"/>
        </w:rPr>
        <w:t xml:space="preserve"> har </w:t>
      </w:r>
      <w:proofErr w:type="spellStart"/>
      <w:r w:rsidRPr="006628B8">
        <w:rPr>
          <w:rFonts w:eastAsia="Times New Roman" w:cs="Arial"/>
          <w:b w:val="0"/>
          <w:sz w:val="24"/>
          <w:szCs w:val="24"/>
          <w:lang w:val="en-DK" w:eastAsia="en-GB"/>
        </w:rPr>
        <w:t>valgt</w:t>
      </w:r>
      <w:proofErr w:type="spellEnd"/>
      <w:r w:rsidRPr="006628B8">
        <w:rPr>
          <w:rFonts w:eastAsia="Times New Roman" w:cs="Arial"/>
          <w:b w:val="0"/>
          <w:sz w:val="24"/>
          <w:szCs w:val="24"/>
          <w:lang w:val="en-DK" w:eastAsia="en-GB"/>
        </w:rPr>
        <w:t xml:space="preserve"> at </w:t>
      </w:r>
      <w:proofErr w:type="spellStart"/>
      <w:r w:rsidRPr="006628B8">
        <w:rPr>
          <w:rFonts w:eastAsia="Times New Roman" w:cs="Arial"/>
          <w:b w:val="0"/>
          <w:sz w:val="24"/>
          <w:szCs w:val="24"/>
          <w:lang w:val="en-DK" w:eastAsia="en-GB"/>
        </w:rPr>
        <w:t>bruge</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lignende</w:t>
      </w:r>
      <w:proofErr w:type="spellEnd"/>
      <w:r w:rsidRPr="006628B8">
        <w:rPr>
          <w:rFonts w:eastAsia="Times New Roman" w:cs="Arial"/>
          <w:b w:val="0"/>
          <w:sz w:val="24"/>
          <w:szCs w:val="24"/>
          <w:lang w:val="en-DK" w:eastAsia="en-GB"/>
        </w:rPr>
        <w:t xml:space="preserve"> font. </w:t>
      </w:r>
      <w:proofErr w:type="spellStart"/>
      <w:r w:rsidRPr="006628B8">
        <w:rPr>
          <w:rFonts w:eastAsia="Times New Roman" w:cs="Arial"/>
          <w:b w:val="0"/>
          <w:sz w:val="24"/>
          <w:szCs w:val="24"/>
          <w:lang w:val="en-DK" w:eastAsia="en-GB"/>
        </w:rPr>
        <w:t>Dertil</w:t>
      </w:r>
      <w:proofErr w:type="spellEnd"/>
      <w:r w:rsidRPr="006628B8">
        <w:rPr>
          <w:rFonts w:eastAsia="Times New Roman" w:cs="Arial"/>
          <w:b w:val="0"/>
          <w:sz w:val="24"/>
          <w:szCs w:val="24"/>
          <w:lang w:val="en-DK" w:eastAsia="en-GB"/>
        </w:rPr>
        <w:t xml:space="preserve"> har vi </w:t>
      </w:r>
      <w:proofErr w:type="spellStart"/>
      <w:r w:rsidRPr="006628B8">
        <w:rPr>
          <w:rFonts w:eastAsia="Times New Roman" w:cs="Arial"/>
          <w:b w:val="0"/>
          <w:sz w:val="24"/>
          <w:szCs w:val="24"/>
          <w:lang w:val="en-DK" w:eastAsia="en-GB"/>
        </w:rPr>
        <w:t>lavet</w:t>
      </w:r>
      <w:proofErr w:type="spellEnd"/>
      <w:r w:rsidRPr="006628B8">
        <w:rPr>
          <w:rFonts w:eastAsia="Times New Roman" w:cs="Arial"/>
          <w:b w:val="0"/>
          <w:sz w:val="24"/>
          <w:szCs w:val="24"/>
          <w:lang w:val="en-DK" w:eastAsia="en-GB"/>
        </w:rPr>
        <w:t xml:space="preserve"> et </w:t>
      </w:r>
      <w:proofErr w:type="spellStart"/>
      <w:r w:rsidRPr="006628B8">
        <w:rPr>
          <w:rFonts w:eastAsia="Times New Roman" w:cs="Arial"/>
          <w:b w:val="0"/>
          <w:sz w:val="24"/>
          <w:szCs w:val="24"/>
          <w:lang w:val="en-DK" w:eastAsia="en-GB"/>
        </w:rPr>
        <w:t>moodboard</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som</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samler</w:t>
      </w:r>
      <w:proofErr w:type="spellEnd"/>
      <w:r w:rsidRPr="006628B8">
        <w:rPr>
          <w:rFonts w:eastAsia="Times New Roman" w:cs="Arial"/>
          <w:b w:val="0"/>
          <w:sz w:val="24"/>
          <w:szCs w:val="24"/>
          <w:lang w:val="en-DK" w:eastAsia="en-GB"/>
        </w:rPr>
        <w:t xml:space="preserve"> den </w:t>
      </w:r>
      <w:proofErr w:type="spellStart"/>
      <w:r w:rsidRPr="006628B8">
        <w:rPr>
          <w:rFonts w:eastAsia="Times New Roman" w:cs="Arial"/>
          <w:b w:val="0"/>
          <w:sz w:val="24"/>
          <w:szCs w:val="24"/>
          <w:lang w:val="en-DK" w:eastAsia="en-GB"/>
        </w:rPr>
        <w:t>stemning</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og</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farvevalg</w:t>
      </w:r>
      <w:proofErr w:type="spellEnd"/>
      <w:r w:rsidRPr="006628B8">
        <w:rPr>
          <w:rFonts w:eastAsia="Times New Roman" w:cs="Arial"/>
          <w:b w:val="0"/>
          <w:sz w:val="24"/>
          <w:szCs w:val="24"/>
          <w:lang w:val="en-DK" w:eastAsia="en-GB"/>
        </w:rPr>
        <w:t xml:space="preserve"> vi </w:t>
      </w:r>
      <w:proofErr w:type="spellStart"/>
      <w:r w:rsidRPr="006628B8">
        <w:rPr>
          <w:rFonts w:eastAsia="Times New Roman" w:cs="Arial"/>
          <w:b w:val="0"/>
          <w:sz w:val="24"/>
          <w:szCs w:val="24"/>
          <w:lang w:val="en-DK" w:eastAsia="en-GB"/>
        </w:rPr>
        <w:t>ønsker</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på</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vores</w:t>
      </w:r>
      <w:proofErr w:type="spellEnd"/>
      <w:r w:rsidRPr="006628B8">
        <w:rPr>
          <w:rFonts w:eastAsia="Times New Roman" w:cs="Arial"/>
          <w:b w:val="0"/>
          <w:sz w:val="24"/>
          <w:szCs w:val="24"/>
          <w:lang w:val="en-DK" w:eastAsia="en-GB"/>
        </w:rPr>
        <w:t xml:space="preserve"> site.</w:t>
      </w:r>
    </w:p>
    <w:p w14:paraId="24953EBC" w14:textId="0C948A91" w:rsidR="006628B8" w:rsidRDefault="006628B8" w:rsidP="006628B8">
      <w:pPr>
        <w:rPr>
          <w:rFonts w:eastAsia="Times New Roman" w:cs="Arial"/>
          <w:b w:val="0"/>
          <w:sz w:val="24"/>
          <w:szCs w:val="24"/>
          <w:lang w:val="en-DK" w:eastAsia="en-GB"/>
        </w:rPr>
      </w:pPr>
    </w:p>
    <w:p w14:paraId="78D0843D" w14:textId="6DDB0257" w:rsidR="006628B8" w:rsidRPr="006628B8" w:rsidRDefault="006628B8" w:rsidP="006628B8">
      <w:pPr>
        <w:spacing w:line="240" w:lineRule="auto"/>
        <w:rPr>
          <w:rFonts w:ascii="Times New Roman" w:eastAsia="Times New Roman" w:hAnsi="Times New Roman" w:cs="Times New Roman"/>
          <w:b w:val="0"/>
          <w:color w:val="auto"/>
          <w:sz w:val="24"/>
          <w:szCs w:val="24"/>
          <w:lang w:val="en-DK" w:eastAsia="en-GB"/>
        </w:rPr>
      </w:pPr>
      <w:r w:rsidRPr="006628B8">
        <w:rPr>
          <w:rFonts w:ascii="Arial" w:eastAsia="Times New Roman" w:hAnsi="Arial" w:cs="Arial"/>
          <w:b w:val="0"/>
          <w:color w:val="000000"/>
          <w:sz w:val="22"/>
          <w:bdr w:val="none" w:sz="0" w:space="0" w:color="auto" w:frame="1"/>
          <w:lang w:val="en-DK" w:eastAsia="en-GB"/>
        </w:rPr>
        <w:fldChar w:fldCharType="begin"/>
      </w:r>
      <w:r w:rsidRPr="006628B8">
        <w:rPr>
          <w:rFonts w:ascii="Arial" w:eastAsia="Times New Roman" w:hAnsi="Arial" w:cs="Arial"/>
          <w:b w:val="0"/>
          <w:color w:val="000000"/>
          <w:sz w:val="22"/>
          <w:bdr w:val="none" w:sz="0" w:space="0" w:color="auto" w:frame="1"/>
          <w:lang w:val="en-DK" w:eastAsia="en-GB"/>
        </w:rPr>
        <w:instrText xml:space="preserve"> INCLUDEPICTURE "https://lh6.googleusercontent.com/vudbgtcSe0hJTx6G8Y-uuLU5hjbav875U9M6zMtHrcd9-AFaLo8QP9BIfzBBDhsApf-NRoXivyEnF5dCddtX0Vi9RESmRBh0FGIWopZDDgIn8Pug8-pYQwGcZ1jYFjzVn_8D8JAr" \* MERGEFORMATINET </w:instrText>
      </w:r>
      <w:r w:rsidRPr="006628B8">
        <w:rPr>
          <w:rFonts w:ascii="Arial" w:eastAsia="Times New Roman" w:hAnsi="Arial" w:cs="Arial"/>
          <w:b w:val="0"/>
          <w:color w:val="000000"/>
          <w:sz w:val="22"/>
          <w:bdr w:val="none" w:sz="0" w:space="0" w:color="auto" w:frame="1"/>
          <w:lang w:val="en-DK" w:eastAsia="en-GB"/>
        </w:rPr>
        <w:fldChar w:fldCharType="separate"/>
      </w:r>
      <w:r w:rsidRPr="006628B8">
        <w:rPr>
          <w:rFonts w:ascii="Arial" w:eastAsia="Times New Roman" w:hAnsi="Arial" w:cs="Arial"/>
          <w:b w:val="0"/>
          <w:noProof/>
          <w:color w:val="000000"/>
          <w:sz w:val="22"/>
          <w:bdr w:val="none" w:sz="0" w:space="0" w:color="auto" w:frame="1"/>
          <w:lang w:val="en-DK" w:eastAsia="en-GB"/>
        </w:rPr>
        <w:drawing>
          <wp:inline distT="0" distB="0" distL="0" distR="0" wp14:anchorId="623DD2E5" wp14:editId="2B40BBC8">
            <wp:extent cx="6309360" cy="3545840"/>
            <wp:effectExtent l="0" t="0" r="2540" b="0"/>
            <wp:docPr id="19" name="Picture 19" descr="A close up of a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 up of a bottl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309360" cy="3545840"/>
                    </a:xfrm>
                    <a:prstGeom prst="rect">
                      <a:avLst/>
                    </a:prstGeom>
                    <a:noFill/>
                    <a:ln>
                      <a:noFill/>
                    </a:ln>
                  </pic:spPr>
                </pic:pic>
              </a:graphicData>
            </a:graphic>
          </wp:inline>
        </w:drawing>
      </w:r>
      <w:r w:rsidRPr="006628B8">
        <w:rPr>
          <w:rFonts w:ascii="Arial" w:eastAsia="Times New Roman" w:hAnsi="Arial" w:cs="Arial"/>
          <w:b w:val="0"/>
          <w:color w:val="000000"/>
          <w:sz w:val="22"/>
          <w:bdr w:val="none" w:sz="0" w:space="0" w:color="auto" w:frame="1"/>
          <w:lang w:val="en-DK" w:eastAsia="en-GB"/>
        </w:rPr>
        <w:fldChar w:fldCharType="end"/>
      </w:r>
    </w:p>
    <w:p w14:paraId="04E2FEB5" w14:textId="185D4697" w:rsidR="006628B8" w:rsidRDefault="006628B8" w:rsidP="006628B8">
      <w:pPr>
        <w:rPr>
          <w:rFonts w:eastAsia="Times New Roman" w:cs="Times New Roman"/>
          <w:b w:val="0"/>
          <w:sz w:val="24"/>
          <w:szCs w:val="24"/>
          <w:lang w:eastAsia="en-GB"/>
        </w:rPr>
      </w:pPr>
    </w:p>
    <w:p w14:paraId="4D69C5ED" w14:textId="0F8EF8BF" w:rsidR="006628B8" w:rsidRDefault="006628B8" w:rsidP="006628B8">
      <w:pPr>
        <w:rPr>
          <w:rFonts w:eastAsia="Times New Roman" w:cs="Times New Roman"/>
          <w:b w:val="0"/>
          <w:sz w:val="24"/>
          <w:szCs w:val="24"/>
          <w:lang w:eastAsia="en-GB"/>
        </w:rPr>
      </w:pPr>
    </w:p>
    <w:p w14:paraId="7AE95F78" w14:textId="6600859D" w:rsidR="006628B8" w:rsidRDefault="006628B8" w:rsidP="006628B8">
      <w:pPr>
        <w:rPr>
          <w:rFonts w:eastAsia="Times New Roman" w:cs="Times New Roman"/>
          <w:b w:val="0"/>
          <w:sz w:val="24"/>
          <w:szCs w:val="24"/>
          <w:lang w:eastAsia="en-GB"/>
        </w:rPr>
      </w:pPr>
    </w:p>
    <w:p w14:paraId="3D12BE2A" w14:textId="13161AD7" w:rsidR="006628B8" w:rsidRDefault="006628B8" w:rsidP="006628B8">
      <w:pPr>
        <w:rPr>
          <w:rFonts w:eastAsia="Times New Roman" w:cs="Times New Roman"/>
          <w:b w:val="0"/>
          <w:sz w:val="24"/>
          <w:szCs w:val="24"/>
          <w:lang w:eastAsia="en-GB"/>
        </w:rPr>
      </w:pPr>
    </w:p>
    <w:p w14:paraId="52106BD1" w14:textId="77777777" w:rsidR="006628B8" w:rsidRPr="006628B8" w:rsidRDefault="006628B8" w:rsidP="006628B8">
      <w:pPr>
        <w:rPr>
          <w:rFonts w:eastAsia="Times New Roman" w:cs="Times New Roman"/>
          <w:b w:val="0"/>
          <w:sz w:val="24"/>
          <w:szCs w:val="24"/>
          <w:lang w:eastAsia="en-GB"/>
        </w:rPr>
      </w:pPr>
    </w:p>
    <w:p w14:paraId="0B10BC54" w14:textId="77777777" w:rsidR="006628B8" w:rsidRPr="006628B8" w:rsidRDefault="006628B8" w:rsidP="006628B8">
      <w:pPr>
        <w:rPr>
          <w:rFonts w:eastAsia="Times New Roman" w:cs="Times New Roman"/>
          <w:b w:val="0"/>
          <w:sz w:val="24"/>
          <w:szCs w:val="24"/>
          <w:lang w:val="en-DK" w:eastAsia="en-GB"/>
        </w:rPr>
      </w:pPr>
      <w:r w:rsidRPr="006628B8">
        <w:rPr>
          <w:rFonts w:eastAsia="Times New Roman" w:cs="Arial"/>
          <w:b w:val="0"/>
          <w:sz w:val="24"/>
          <w:szCs w:val="24"/>
          <w:lang w:val="en-DK" w:eastAsia="en-GB"/>
        </w:rPr>
        <w:lastRenderedPageBreak/>
        <w:t xml:space="preserve">Vi har </w:t>
      </w:r>
      <w:proofErr w:type="spellStart"/>
      <w:r w:rsidRPr="006628B8">
        <w:rPr>
          <w:rFonts w:eastAsia="Times New Roman" w:cs="Arial"/>
          <w:b w:val="0"/>
          <w:sz w:val="24"/>
          <w:szCs w:val="24"/>
          <w:lang w:val="en-DK" w:eastAsia="en-GB"/>
        </w:rPr>
        <w:t>lavet</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en</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række</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skitser</w:t>
      </w:r>
      <w:proofErr w:type="spellEnd"/>
      <w:r w:rsidRPr="006628B8">
        <w:rPr>
          <w:rFonts w:eastAsia="Times New Roman" w:cs="Arial"/>
          <w:b w:val="0"/>
          <w:sz w:val="24"/>
          <w:szCs w:val="24"/>
          <w:lang w:val="en-DK" w:eastAsia="en-GB"/>
        </w:rPr>
        <w:t xml:space="preserve">, for at </w:t>
      </w:r>
      <w:proofErr w:type="spellStart"/>
      <w:r w:rsidRPr="006628B8">
        <w:rPr>
          <w:rFonts w:eastAsia="Times New Roman" w:cs="Arial"/>
          <w:b w:val="0"/>
          <w:sz w:val="24"/>
          <w:szCs w:val="24"/>
          <w:lang w:val="en-DK" w:eastAsia="en-GB"/>
        </w:rPr>
        <w:t>få</w:t>
      </w:r>
      <w:proofErr w:type="spellEnd"/>
      <w:r w:rsidRPr="006628B8">
        <w:rPr>
          <w:rFonts w:eastAsia="Times New Roman" w:cs="Arial"/>
          <w:b w:val="0"/>
          <w:sz w:val="24"/>
          <w:szCs w:val="24"/>
          <w:lang w:val="en-DK" w:eastAsia="en-GB"/>
        </w:rPr>
        <w:t xml:space="preserve"> et </w:t>
      </w:r>
      <w:proofErr w:type="spellStart"/>
      <w:r w:rsidRPr="006628B8">
        <w:rPr>
          <w:rFonts w:eastAsia="Times New Roman" w:cs="Arial"/>
          <w:b w:val="0"/>
          <w:sz w:val="24"/>
          <w:szCs w:val="24"/>
          <w:lang w:val="en-DK" w:eastAsia="en-GB"/>
        </w:rPr>
        <w:t>overblik</w:t>
      </w:r>
      <w:proofErr w:type="spellEnd"/>
      <w:r w:rsidRPr="006628B8">
        <w:rPr>
          <w:rFonts w:eastAsia="Times New Roman" w:cs="Arial"/>
          <w:b w:val="0"/>
          <w:sz w:val="24"/>
          <w:szCs w:val="24"/>
          <w:lang w:val="en-DK" w:eastAsia="en-GB"/>
        </w:rPr>
        <w:t xml:space="preserve"> over </w:t>
      </w:r>
      <w:proofErr w:type="spellStart"/>
      <w:r w:rsidRPr="006628B8">
        <w:rPr>
          <w:rFonts w:eastAsia="Times New Roman" w:cs="Arial"/>
          <w:b w:val="0"/>
          <w:sz w:val="24"/>
          <w:szCs w:val="24"/>
          <w:lang w:val="en-DK" w:eastAsia="en-GB"/>
        </w:rPr>
        <w:t>hvordan</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vores</w:t>
      </w:r>
      <w:proofErr w:type="spellEnd"/>
      <w:r w:rsidRPr="006628B8">
        <w:rPr>
          <w:rFonts w:eastAsia="Times New Roman" w:cs="Arial"/>
          <w:b w:val="0"/>
          <w:sz w:val="24"/>
          <w:szCs w:val="24"/>
          <w:lang w:val="en-DK" w:eastAsia="en-GB"/>
        </w:rPr>
        <w:t xml:space="preserve"> site </w:t>
      </w:r>
      <w:proofErr w:type="spellStart"/>
      <w:r w:rsidRPr="006628B8">
        <w:rPr>
          <w:rFonts w:eastAsia="Times New Roman" w:cs="Arial"/>
          <w:b w:val="0"/>
          <w:sz w:val="24"/>
          <w:szCs w:val="24"/>
          <w:lang w:val="en-DK" w:eastAsia="en-GB"/>
        </w:rPr>
        <w:t>skulle</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bygges</w:t>
      </w:r>
      <w:proofErr w:type="spellEnd"/>
      <w:r w:rsidRPr="006628B8">
        <w:rPr>
          <w:rFonts w:eastAsia="Times New Roman" w:cs="Arial"/>
          <w:b w:val="0"/>
          <w:sz w:val="24"/>
          <w:szCs w:val="24"/>
          <w:lang w:val="en-DK" w:eastAsia="en-GB"/>
        </w:rPr>
        <w:t xml:space="preserve"> op, </w:t>
      </w:r>
      <w:proofErr w:type="spellStart"/>
      <w:r w:rsidRPr="006628B8">
        <w:rPr>
          <w:rFonts w:eastAsia="Times New Roman" w:cs="Arial"/>
          <w:b w:val="0"/>
          <w:sz w:val="24"/>
          <w:szCs w:val="24"/>
          <w:lang w:val="en-DK" w:eastAsia="en-GB"/>
        </w:rPr>
        <w:t>som</w:t>
      </w:r>
      <w:proofErr w:type="spellEnd"/>
      <w:r w:rsidRPr="006628B8">
        <w:rPr>
          <w:rFonts w:eastAsia="Times New Roman" w:cs="Arial"/>
          <w:b w:val="0"/>
          <w:sz w:val="24"/>
          <w:szCs w:val="24"/>
          <w:lang w:val="en-DK" w:eastAsia="en-GB"/>
        </w:rPr>
        <w:t xml:space="preserve"> vi </w:t>
      </w:r>
      <w:proofErr w:type="spellStart"/>
      <w:r w:rsidRPr="006628B8">
        <w:rPr>
          <w:rFonts w:eastAsia="Times New Roman" w:cs="Arial"/>
          <w:b w:val="0"/>
          <w:sz w:val="24"/>
          <w:szCs w:val="24"/>
          <w:lang w:val="en-DK" w:eastAsia="en-GB"/>
        </w:rPr>
        <w:t>lavede</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vores</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første</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mockup</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i</w:t>
      </w:r>
      <w:proofErr w:type="spellEnd"/>
      <w:r w:rsidRPr="006628B8">
        <w:rPr>
          <w:rFonts w:eastAsia="Times New Roman" w:cs="Arial"/>
          <w:b w:val="0"/>
          <w:sz w:val="24"/>
          <w:szCs w:val="24"/>
          <w:lang w:val="en-DK" w:eastAsia="en-GB"/>
        </w:rPr>
        <w:t xml:space="preserve"> Adobe </w:t>
      </w:r>
      <w:proofErr w:type="spellStart"/>
      <w:r w:rsidRPr="006628B8">
        <w:rPr>
          <w:rFonts w:eastAsia="Times New Roman" w:cs="Arial"/>
          <w:b w:val="0"/>
          <w:sz w:val="24"/>
          <w:szCs w:val="24"/>
          <w:lang w:val="en-DK" w:eastAsia="en-GB"/>
        </w:rPr>
        <w:t>xd</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efter</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Planen</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i</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starten</w:t>
      </w:r>
      <w:proofErr w:type="spellEnd"/>
      <w:r w:rsidRPr="006628B8">
        <w:rPr>
          <w:rFonts w:eastAsia="Times New Roman" w:cs="Arial"/>
          <w:b w:val="0"/>
          <w:sz w:val="24"/>
          <w:szCs w:val="24"/>
          <w:lang w:val="en-DK" w:eastAsia="en-GB"/>
        </w:rPr>
        <w:t xml:space="preserve"> var at lave </w:t>
      </w:r>
      <w:proofErr w:type="spellStart"/>
      <w:r w:rsidRPr="006628B8">
        <w:rPr>
          <w:rFonts w:eastAsia="Times New Roman" w:cs="Arial"/>
          <w:b w:val="0"/>
          <w:sz w:val="24"/>
          <w:szCs w:val="24"/>
          <w:lang w:val="en-DK" w:eastAsia="en-GB"/>
        </w:rPr>
        <w:t>en</w:t>
      </w:r>
      <w:proofErr w:type="spellEnd"/>
      <w:r w:rsidRPr="006628B8">
        <w:rPr>
          <w:rFonts w:eastAsia="Times New Roman" w:cs="Arial"/>
          <w:b w:val="0"/>
          <w:sz w:val="24"/>
          <w:szCs w:val="24"/>
          <w:lang w:val="en-DK" w:eastAsia="en-GB"/>
        </w:rPr>
        <w:t xml:space="preserve"> one-pager, </w:t>
      </w:r>
      <w:proofErr w:type="spellStart"/>
      <w:r w:rsidRPr="006628B8">
        <w:rPr>
          <w:rFonts w:eastAsia="Times New Roman" w:cs="Arial"/>
          <w:b w:val="0"/>
          <w:sz w:val="24"/>
          <w:szCs w:val="24"/>
          <w:lang w:val="en-DK" w:eastAsia="en-GB"/>
        </w:rPr>
        <w:t>hvor</w:t>
      </w:r>
      <w:proofErr w:type="spellEnd"/>
      <w:r w:rsidRPr="006628B8">
        <w:rPr>
          <w:rFonts w:eastAsia="Times New Roman" w:cs="Arial"/>
          <w:b w:val="0"/>
          <w:sz w:val="24"/>
          <w:szCs w:val="24"/>
          <w:lang w:val="en-DK" w:eastAsia="en-GB"/>
        </w:rPr>
        <w:t xml:space="preserve"> alt </w:t>
      </w:r>
      <w:proofErr w:type="spellStart"/>
      <w:r w:rsidRPr="006628B8">
        <w:rPr>
          <w:rFonts w:eastAsia="Times New Roman" w:cs="Arial"/>
          <w:b w:val="0"/>
          <w:sz w:val="24"/>
          <w:szCs w:val="24"/>
          <w:lang w:val="en-DK" w:eastAsia="en-GB"/>
        </w:rPr>
        <w:t>vores</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materiale</w:t>
      </w:r>
      <w:proofErr w:type="spellEnd"/>
      <w:r w:rsidRPr="006628B8">
        <w:rPr>
          <w:rFonts w:eastAsia="Times New Roman" w:cs="Arial"/>
          <w:b w:val="0"/>
          <w:sz w:val="24"/>
          <w:szCs w:val="24"/>
          <w:lang w:val="en-DK" w:eastAsia="en-GB"/>
        </w:rPr>
        <w:t xml:space="preserve"> var samlet, med den ide om at det var </w:t>
      </w:r>
      <w:proofErr w:type="spellStart"/>
      <w:r w:rsidRPr="006628B8">
        <w:rPr>
          <w:rFonts w:eastAsia="Times New Roman" w:cs="Arial"/>
          <w:b w:val="0"/>
          <w:sz w:val="24"/>
          <w:szCs w:val="24"/>
          <w:lang w:val="en-DK" w:eastAsia="en-GB"/>
        </w:rPr>
        <w:t>overskueligt</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og</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nemt</w:t>
      </w:r>
      <w:proofErr w:type="spellEnd"/>
      <w:r w:rsidRPr="006628B8">
        <w:rPr>
          <w:rFonts w:eastAsia="Times New Roman" w:cs="Arial"/>
          <w:b w:val="0"/>
          <w:sz w:val="24"/>
          <w:szCs w:val="24"/>
          <w:lang w:val="en-DK" w:eastAsia="en-GB"/>
        </w:rPr>
        <w:t xml:space="preserve"> at </w:t>
      </w:r>
      <w:proofErr w:type="spellStart"/>
      <w:r w:rsidRPr="006628B8">
        <w:rPr>
          <w:rFonts w:eastAsia="Times New Roman" w:cs="Arial"/>
          <w:b w:val="0"/>
          <w:sz w:val="24"/>
          <w:szCs w:val="24"/>
          <w:lang w:val="en-DK" w:eastAsia="en-GB"/>
        </w:rPr>
        <w:t>navigere</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rundt</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i</w:t>
      </w:r>
      <w:proofErr w:type="spellEnd"/>
      <w:r w:rsidRPr="006628B8">
        <w:rPr>
          <w:rFonts w:eastAsia="Times New Roman" w:cs="Arial"/>
          <w:b w:val="0"/>
          <w:sz w:val="24"/>
          <w:szCs w:val="24"/>
          <w:lang w:val="en-DK" w:eastAsia="en-GB"/>
        </w:rPr>
        <w:t xml:space="preserve"> for </w:t>
      </w:r>
      <w:proofErr w:type="spellStart"/>
      <w:r w:rsidRPr="006628B8">
        <w:rPr>
          <w:rFonts w:eastAsia="Times New Roman" w:cs="Arial"/>
          <w:b w:val="0"/>
          <w:sz w:val="24"/>
          <w:szCs w:val="24"/>
          <w:lang w:val="en-DK" w:eastAsia="en-GB"/>
        </w:rPr>
        <w:t>brugeren</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Halvvejs</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henne</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i</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udviklingen</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af</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mockuppen</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i</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xd</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besluttede</w:t>
      </w:r>
      <w:proofErr w:type="spellEnd"/>
      <w:r w:rsidRPr="006628B8">
        <w:rPr>
          <w:rFonts w:eastAsia="Times New Roman" w:cs="Arial"/>
          <w:b w:val="0"/>
          <w:sz w:val="24"/>
          <w:szCs w:val="24"/>
          <w:lang w:val="en-DK" w:eastAsia="en-GB"/>
        </w:rPr>
        <w:t xml:space="preserve"> vi </w:t>
      </w:r>
      <w:proofErr w:type="spellStart"/>
      <w:r w:rsidRPr="006628B8">
        <w:rPr>
          <w:rFonts w:eastAsia="Times New Roman" w:cs="Arial"/>
          <w:b w:val="0"/>
          <w:sz w:val="24"/>
          <w:szCs w:val="24"/>
          <w:lang w:val="en-DK" w:eastAsia="en-GB"/>
        </w:rPr>
        <w:t>os</w:t>
      </w:r>
      <w:proofErr w:type="spellEnd"/>
      <w:r w:rsidRPr="006628B8">
        <w:rPr>
          <w:rFonts w:eastAsia="Times New Roman" w:cs="Arial"/>
          <w:b w:val="0"/>
          <w:sz w:val="24"/>
          <w:szCs w:val="24"/>
          <w:lang w:val="en-DK" w:eastAsia="en-GB"/>
        </w:rPr>
        <w:t xml:space="preserve"> for at </w:t>
      </w:r>
      <w:proofErr w:type="spellStart"/>
      <w:r w:rsidRPr="006628B8">
        <w:rPr>
          <w:rFonts w:eastAsia="Times New Roman" w:cs="Arial"/>
          <w:b w:val="0"/>
          <w:sz w:val="24"/>
          <w:szCs w:val="24"/>
          <w:lang w:val="en-DK" w:eastAsia="en-GB"/>
        </w:rPr>
        <w:t>ændre</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retning</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og</w:t>
      </w:r>
      <w:proofErr w:type="spellEnd"/>
      <w:r w:rsidRPr="006628B8">
        <w:rPr>
          <w:rFonts w:eastAsia="Times New Roman" w:cs="Arial"/>
          <w:b w:val="0"/>
          <w:sz w:val="24"/>
          <w:szCs w:val="24"/>
          <w:lang w:val="en-DK" w:eastAsia="en-GB"/>
        </w:rPr>
        <w:t xml:space="preserve"> lave </w:t>
      </w:r>
      <w:proofErr w:type="spellStart"/>
      <w:r w:rsidRPr="006628B8">
        <w:rPr>
          <w:rFonts w:eastAsia="Times New Roman" w:cs="Arial"/>
          <w:b w:val="0"/>
          <w:sz w:val="24"/>
          <w:szCs w:val="24"/>
          <w:lang w:val="en-DK" w:eastAsia="en-GB"/>
        </w:rPr>
        <w:t>noget</w:t>
      </w:r>
      <w:proofErr w:type="spellEnd"/>
      <w:r w:rsidRPr="006628B8">
        <w:rPr>
          <w:rFonts w:eastAsia="Times New Roman" w:cs="Arial"/>
          <w:b w:val="0"/>
          <w:sz w:val="24"/>
          <w:szCs w:val="24"/>
          <w:lang w:val="en-DK" w:eastAsia="en-GB"/>
        </w:rPr>
        <w:t xml:space="preserve"> mere </w:t>
      </w:r>
      <w:proofErr w:type="spellStart"/>
      <w:r w:rsidRPr="006628B8">
        <w:rPr>
          <w:rFonts w:eastAsia="Times New Roman" w:cs="Arial"/>
          <w:b w:val="0"/>
          <w:sz w:val="24"/>
          <w:szCs w:val="24"/>
          <w:lang w:val="en-DK" w:eastAsia="en-GB"/>
        </w:rPr>
        <w:t>simpelt</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hvor</w:t>
      </w:r>
      <w:proofErr w:type="spellEnd"/>
      <w:r w:rsidRPr="006628B8">
        <w:rPr>
          <w:rFonts w:eastAsia="Times New Roman" w:cs="Arial"/>
          <w:b w:val="0"/>
          <w:sz w:val="24"/>
          <w:szCs w:val="24"/>
          <w:lang w:val="en-DK" w:eastAsia="en-GB"/>
        </w:rPr>
        <w:t xml:space="preserve"> vi </w:t>
      </w:r>
      <w:proofErr w:type="spellStart"/>
      <w:r w:rsidRPr="006628B8">
        <w:rPr>
          <w:rFonts w:eastAsia="Times New Roman" w:cs="Arial"/>
          <w:b w:val="0"/>
          <w:sz w:val="24"/>
          <w:szCs w:val="24"/>
          <w:lang w:val="en-DK" w:eastAsia="en-GB"/>
        </w:rPr>
        <w:t>bevarer</w:t>
      </w:r>
      <w:proofErr w:type="spellEnd"/>
      <w:r w:rsidRPr="006628B8">
        <w:rPr>
          <w:rFonts w:eastAsia="Times New Roman" w:cs="Arial"/>
          <w:b w:val="0"/>
          <w:sz w:val="24"/>
          <w:szCs w:val="24"/>
          <w:lang w:val="en-DK" w:eastAsia="en-GB"/>
        </w:rPr>
        <w:t xml:space="preserve"> one-</w:t>
      </w:r>
      <w:proofErr w:type="spellStart"/>
      <w:r w:rsidRPr="006628B8">
        <w:rPr>
          <w:rFonts w:eastAsia="Times New Roman" w:cs="Arial"/>
          <w:b w:val="0"/>
          <w:sz w:val="24"/>
          <w:szCs w:val="24"/>
          <w:lang w:val="en-DK" w:eastAsia="en-GB"/>
        </w:rPr>
        <w:t>pageren</w:t>
      </w:r>
      <w:proofErr w:type="spellEnd"/>
      <w:r w:rsidRPr="006628B8">
        <w:rPr>
          <w:rFonts w:eastAsia="Times New Roman" w:cs="Arial"/>
          <w:b w:val="0"/>
          <w:sz w:val="24"/>
          <w:szCs w:val="24"/>
          <w:lang w:val="en-DK" w:eastAsia="en-GB"/>
        </w:rPr>
        <w:t xml:space="preserve">, men med pop-op </w:t>
      </w:r>
      <w:proofErr w:type="spellStart"/>
      <w:r w:rsidRPr="006628B8">
        <w:rPr>
          <w:rFonts w:eastAsia="Times New Roman" w:cs="Arial"/>
          <w:b w:val="0"/>
          <w:sz w:val="24"/>
          <w:szCs w:val="24"/>
          <w:lang w:val="en-DK" w:eastAsia="en-GB"/>
        </w:rPr>
        <w:t>vinduer</w:t>
      </w:r>
      <w:proofErr w:type="spellEnd"/>
      <w:r w:rsidRPr="006628B8">
        <w:rPr>
          <w:rFonts w:eastAsia="Times New Roman" w:cs="Arial"/>
          <w:b w:val="0"/>
          <w:sz w:val="24"/>
          <w:szCs w:val="24"/>
          <w:lang w:val="en-DK" w:eastAsia="en-GB"/>
        </w:rPr>
        <w:t xml:space="preserve">. Dette </w:t>
      </w:r>
      <w:proofErr w:type="spellStart"/>
      <w:r w:rsidRPr="006628B8">
        <w:rPr>
          <w:rFonts w:eastAsia="Times New Roman" w:cs="Arial"/>
          <w:b w:val="0"/>
          <w:sz w:val="24"/>
          <w:szCs w:val="24"/>
          <w:lang w:val="en-DK" w:eastAsia="en-GB"/>
        </w:rPr>
        <w:t>vurderede</w:t>
      </w:r>
      <w:proofErr w:type="spellEnd"/>
      <w:r w:rsidRPr="006628B8">
        <w:rPr>
          <w:rFonts w:eastAsia="Times New Roman" w:cs="Arial"/>
          <w:b w:val="0"/>
          <w:sz w:val="24"/>
          <w:szCs w:val="24"/>
          <w:lang w:val="en-DK" w:eastAsia="en-GB"/>
        </w:rPr>
        <w:t xml:space="preserve"> vi var </w:t>
      </w:r>
      <w:proofErr w:type="spellStart"/>
      <w:r w:rsidRPr="006628B8">
        <w:rPr>
          <w:rFonts w:eastAsia="Times New Roman" w:cs="Arial"/>
          <w:b w:val="0"/>
          <w:sz w:val="24"/>
          <w:szCs w:val="24"/>
          <w:lang w:val="en-DK" w:eastAsia="en-GB"/>
        </w:rPr>
        <w:t>en</w:t>
      </w:r>
      <w:proofErr w:type="spellEnd"/>
      <w:r w:rsidRPr="006628B8">
        <w:rPr>
          <w:rFonts w:eastAsia="Times New Roman" w:cs="Arial"/>
          <w:b w:val="0"/>
          <w:sz w:val="24"/>
          <w:szCs w:val="24"/>
          <w:lang w:val="en-DK" w:eastAsia="en-GB"/>
        </w:rPr>
        <w:t xml:space="preserve"> mere </w:t>
      </w:r>
      <w:proofErr w:type="spellStart"/>
      <w:r w:rsidRPr="006628B8">
        <w:rPr>
          <w:rFonts w:eastAsia="Times New Roman" w:cs="Arial"/>
          <w:b w:val="0"/>
          <w:sz w:val="24"/>
          <w:szCs w:val="24"/>
          <w:lang w:val="en-DK" w:eastAsia="en-GB"/>
        </w:rPr>
        <w:t>overskuelig</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løsning</w:t>
      </w:r>
      <w:proofErr w:type="spellEnd"/>
      <w:r w:rsidRPr="006628B8">
        <w:rPr>
          <w:rFonts w:eastAsia="Times New Roman" w:cs="Arial"/>
          <w:b w:val="0"/>
          <w:sz w:val="24"/>
          <w:szCs w:val="24"/>
          <w:lang w:val="en-DK" w:eastAsia="en-GB"/>
        </w:rPr>
        <w:t xml:space="preserve">, da </w:t>
      </w:r>
      <w:proofErr w:type="spellStart"/>
      <w:r w:rsidRPr="006628B8">
        <w:rPr>
          <w:rFonts w:eastAsia="Times New Roman" w:cs="Arial"/>
          <w:b w:val="0"/>
          <w:sz w:val="24"/>
          <w:szCs w:val="24"/>
          <w:lang w:val="en-DK" w:eastAsia="en-GB"/>
        </w:rPr>
        <w:t>brugeren</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hurtigt</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kan</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skabe</w:t>
      </w:r>
      <w:proofErr w:type="spellEnd"/>
      <w:r w:rsidRPr="006628B8">
        <w:rPr>
          <w:rFonts w:eastAsia="Times New Roman" w:cs="Arial"/>
          <w:b w:val="0"/>
          <w:sz w:val="24"/>
          <w:szCs w:val="24"/>
          <w:lang w:val="en-DK" w:eastAsia="en-GB"/>
        </w:rPr>
        <w:t xml:space="preserve"> sig et </w:t>
      </w:r>
      <w:proofErr w:type="spellStart"/>
      <w:r w:rsidRPr="006628B8">
        <w:rPr>
          <w:rFonts w:eastAsia="Times New Roman" w:cs="Arial"/>
          <w:b w:val="0"/>
          <w:sz w:val="24"/>
          <w:szCs w:val="24"/>
          <w:lang w:val="en-DK" w:eastAsia="en-GB"/>
        </w:rPr>
        <w:t>overblik</w:t>
      </w:r>
      <w:proofErr w:type="spellEnd"/>
      <w:r w:rsidRPr="006628B8">
        <w:rPr>
          <w:rFonts w:eastAsia="Times New Roman" w:cs="Arial"/>
          <w:b w:val="0"/>
          <w:sz w:val="24"/>
          <w:szCs w:val="24"/>
          <w:lang w:val="en-DK" w:eastAsia="en-GB"/>
        </w:rPr>
        <w:t xml:space="preserve"> over </w:t>
      </w:r>
      <w:proofErr w:type="spellStart"/>
      <w:r w:rsidRPr="006628B8">
        <w:rPr>
          <w:rFonts w:eastAsia="Times New Roman" w:cs="Arial"/>
          <w:b w:val="0"/>
          <w:sz w:val="24"/>
          <w:szCs w:val="24"/>
          <w:lang w:val="en-DK" w:eastAsia="en-GB"/>
        </w:rPr>
        <w:t>kampagnen</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og</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hvad</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sitet</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indeholder</w:t>
      </w:r>
      <w:proofErr w:type="spellEnd"/>
      <w:r w:rsidRPr="006628B8">
        <w:rPr>
          <w:rFonts w:eastAsia="Times New Roman" w:cs="Arial"/>
          <w:b w:val="0"/>
          <w:sz w:val="24"/>
          <w:szCs w:val="24"/>
          <w:lang w:val="en-DK" w:eastAsia="en-GB"/>
        </w:rPr>
        <w:t>. </w:t>
      </w:r>
    </w:p>
    <w:p w14:paraId="1C15880F" w14:textId="77777777" w:rsidR="006628B8" w:rsidRPr="006628B8" w:rsidRDefault="006628B8" w:rsidP="006628B8">
      <w:pPr>
        <w:rPr>
          <w:rFonts w:eastAsia="Times New Roman" w:cs="Times New Roman"/>
          <w:b w:val="0"/>
          <w:sz w:val="24"/>
          <w:szCs w:val="24"/>
          <w:lang w:val="en-DK" w:eastAsia="en-GB"/>
        </w:rPr>
      </w:pPr>
    </w:p>
    <w:p w14:paraId="371BA663" w14:textId="5B05163A" w:rsidR="006628B8" w:rsidRPr="006628B8" w:rsidRDefault="006628B8" w:rsidP="006628B8">
      <w:pPr>
        <w:rPr>
          <w:rFonts w:eastAsia="Times New Roman" w:cs="Times New Roman"/>
          <w:b w:val="0"/>
          <w:sz w:val="24"/>
          <w:szCs w:val="24"/>
          <w:lang w:val="en-DK" w:eastAsia="en-GB"/>
        </w:rPr>
      </w:pPr>
      <w:proofErr w:type="spellStart"/>
      <w:r w:rsidRPr="006628B8">
        <w:rPr>
          <w:rFonts w:eastAsia="Times New Roman" w:cs="Arial"/>
          <w:b w:val="0"/>
          <w:sz w:val="24"/>
          <w:szCs w:val="24"/>
          <w:lang w:val="en-DK" w:eastAsia="en-GB"/>
        </w:rPr>
        <w:t>Designet</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på</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vores</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endelige</w:t>
      </w:r>
      <w:proofErr w:type="spellEnd"/>
      <w:r w:rsidRPr="006628B8">
        <w:rPr>
          <w:rFonts w:eastAsia="Times New Roman" w:cs="Arial"/>
          <w:b w:val="0"/>
          <w:sz w:val="24"/>
          <w:szCs w:val="24"/>
          <w:lang w:val="en-DK" w:eastAsia="en-GB"/>
        </w:rPr>
        <w:t xml:space="preserve"> site er </w:t>
      </w:r>
      <w:proofErr w:type="spellStart"/>
      <w:r w:rsidRPr="006628B8">
        <w:rPr>
          <w:rFonts w:eastAsia="Times New Roman" w:cs="Arial"/>
          <w:b w:val="0"/>
          <w:sz w:val="24"/>
          <w:szCs w:val="24"/>
          <w:lang w:val="en-DK" w:eastAsia="en-GB"/>
        </w:rPr>
        <w:t>lavet</w:t>
      </w:r>
      <w:proofErr w:type="spellEnd"/>
      <w:r w:rsidRPr="006628B8">
        <w:rPr>
          <w:rFonts w:eastAsia="Times New Roman" w:cs="Arial"/>
          <w:b w:val="0"/>
          <w:sz w:val="24"/>
          <w:szCs w:val="24"/>
          <w:lang w:val="en-DK" w:eastAsia="en-GB"/>
        </w:rPr>
        <w:t xml:space="preserve"> med </w:t>
      </w:r>
      <w:proofErr w:type="spellStart"/>
      <w:r w:rsidRPr="006628B8">
        <w:rPr>
          <w:rFonts w:eastAsia="Times New Roman" w:cs="Arial"/>
          <w:b w:val="0"/>
          <w:sz w:val="24"/>
          <w:szCs w:val="24"/>
          <w:lang w:val="en-DK" w:eastAsia="en-GB"/>
        </w:rPr>
        <w:t>fokus</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på</w:t>
      </w:r>
      <w:proofErr w:type="spellEnd"/>
      <w:r w:rsidRPr="006628B8">
        <w:rPr>
          <w:rFonts w:eastAsia="Times New Roman" w:cs="Arial"/>
          <w:b w:val="0"/>
          <w:sz w:val="24"/>
          <w:szCs w:val="24"/>
          <w:lang w:val="en-DK" w:eastAsia="en-GB"/>
        </w:rPr>
        <w:t xml:space="preserve"> at </w:t>
      </w:r>
      <w:proofErr w:type="spellStart"/>
      <w:r w:rsidRPr="006628B8">
        <w:rPr>
          <w:rFonts w:eastAsia="Times New Roman" w:cs="Arial"/>
          <w:b w:val="0"/>
          <w:sz w:val="24"/>
          <w:szCs w:val="24"/>
          <w:lang w:val="en-DK" w:eastAsia="en-GB"/>
        </w:rPr>
        <w:t>bruge</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vores</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valgte</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farve</w:t>
      </w:r>
      <w:proofErr w:type="spellEnd"/>
      <w:r w:rsidRPr="006628B8">
        <w:rPr>
          <w:rFonts w:eastAsia="Times New Roman" w:cs="Arial"/>
          <w:b w:val="0"/>
          <w:sz w:val="24"/>
          <w:szCs w:val="24"/>
          <w:lang w:val="en-DK" w:eastAsia="en-GB"/>
        </w:rPr>
        <w:t xml:space="preserve"> palette </w:t>
      </w:r>
      <w:proofErr w:type="spellStart"/>
      <w:r w:rsidRPr="006628B8">
        <w:rPr>
          <w:rFonts w:eastAsia="Times New Roman" w:cs="Arial"/>
          <w:b w:val="0"/>
          <w:sz w:val="24"/>
          <w:szCs w:val="24"/>
          <w:lang w:val="en-DK" w:eastAsia="en-GB"/>
        </w:rPr>
        <w:t>konsekvent</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på</w:t>
      </w:r>
      <w:proofErr w:type="spellEnd"/>
      <w:r w:rsidRPr="006628B8">
        <w:rPr>
          <w:rFonts w:eastAsia="Times New Roman" w:cs="Arial"/>
          <w:b w:val="0"/>
          <w:sz w:val="24"/>
          <w:szCs w:val="24"/>
          <w:lang w:val="en-DK" w:eastAsia="en-GB"/>
        </w:rPr>
        <w:t xml:space="preserve"> hele </w:t>
      </w:r>
      <w:proofErr w:type="spellStart"/>
      <w:r w:rsidRPr="006628B8">
        <w:rPr>
          <w:rFonts w:eastAsia="Times New Roman" w:cs="Arial"/>
          <w:b w:val="0"/>
          <w:sz w:val="24"/>
          <w:szCs w:val="24"/>
          <w:lang w:val="en-DK" w:eastAsia="en-GB"/>
        </w:rPr>
        <w:t>sitet</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og</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skabe</w:t>
      </w:r>
      <w:proofErr w:type="spellEnd"/>
      <w:r w:rsidRPr="006628B8">
        <w:rPr>
          <w:rFonts w:eastAsia="Times New Roman" w:cs="Arial"/>
          <w:b w:val="0"/>
          <w:sz w:val="24"/>
          <w:szCs w:val="24"/>
          <w:lang w:val="en-DK" w:eastAsia="en-GB"/>
        </w:rPr>
        <w:t xml:space="preserve"> et </w:t>
      </w:r>
      <w:proofErr w:type="spellStart"/>
      <w:r w:rsidRPr="006628B8">
        <w:rPr>
          <w:rFonts w:eastAsia="Times New Roman" w:cs="Arial"/>
          <w:b w:val="0"/>
          <w:sz w:val="24"/>
          <w:szCs w:val="24"/>
          <w:lang w:val="en-DK" w:eastAsia="en-GB"/>
        </w:rPr>
        <w:t>geometrisk</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udtryk</w:t>
      </w:r>
      <w:proofErr w:type="spellEnd"/>
      <w:r w:rsidRPr="006628B8">
        <w:rPr>
          <w:rFonts w:eastAsia="Times New Roman" w:cs="Arial"/>
          <w:b w:val="0"/>
          <w:sz w:val="24"/>
          <w:szCs w:val="24"/>
          <w:lang w:val="en-DK" w:eastAsia="en-GB"/>
        </w:rPr>
        <w:t xml:space="preserve"> med </w:t>
      </w:r>
      <w:proofErr w:type="spellStart"/>
      <w:r w:rsidRPr="006628B8">
        <w:rPr>
          <w:rFonts w:eastAsia="Times New Roman" w:cs="Arial"/>
          <w:b w:val="0"/>
          <w:sz w:val="24"/>
          <w:szCs w:val="24"/>
          <w:lang w:val="en-DK" w:eastAsia="en-GB"/>
        </w:rPr>
        <w:t>rene</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linjer</w:t>
      </w:r>
      <w:proofErr w:type="spellEnd"/>
      <w:r w:rsidRPr="006628B8">
        <w:rPr>
          <w:rFonts w:eastAsia="Times New Roman" w:cs="Arial"/>
          <w:b w:val="0"/>
          <w:sz w:val="24"/>
          <w:szCs w:val="24"/>
          <w:lang w:val="en-DK" w:eastAsia="en-GB"/>
        </w:rPr>
        <w:t xml:space="preserve">. Vi har </w:t>
      </w:r>
      <w:proofErr w:type="spellStart"/>
      <w:r w:rsidRPr="006628B8">
        <w:rPr>
          <w:rFonts w:eastAsia="Times New Roman" w:cs="Arial"/>
          <w:b w:val="0"/>
          <w:sz w:val="24"/>
          <w:szCs w:val="24"/>
          <w:lang w:val="en-DK" w:eastAsia="en-GB"/>
        </w:rPr>
        <w:t>valgt</w:t>
      </w:r>
      <w:proofErr w:type="spellEnd"/>
      <w:r w:rsidRPr="006628B8">
        <w:rPr>
          <w:rFonts w:eastAsia="Times New Roman" w:cs="Arial"/>
          <w:b w:val="0"/>
          <w:sz w:val="24"/>
          <w:szCs w:val="24"/>
          <w:lang w:val="en-DK" w:eastAsia="en-GB"/>
        </w:rPr>
        <w:t xml:space="preserve"> at lave </w:t>
      </w:r>
      <w:proofErr w:type="spellStart"/>
      <w:r w:rsidRPr="006628B8">
        <w:rPr>
          <w:rFonts w:eastAsia="Times New Roman" w:cs="Arial"/>
          <w:b w:val="0"/>
          <w:sz w:val="24"/>
          <w:szCs w:val="24"/>
          <w:lang w:val="en-DK" w:eastAsia="en-GB"/>
        </w:rPr>
        <w:t>en</w:t>
      </w:r>
      <w:proofErr w:type="spellEnd"/>
      <w:r w:rsidRPr="006628B8">
        <w:rPr>
          <w:rFonts w:eastAsia="Times New Roman" w:cs="Arial"/>
          <w:b w:val="0"/>
          <w:sz w:val="24"/>
          <w:szCs w:val="24"/>
          <w:lang w:val="en-DK" w:eastAsia="en-GB"/>
        </w:rPr>
        <w:t xml:space="preserve"> splash-video </w:t>
      </w:r>
      <w:proofErr w:type="spellStart"/>
      <w:r w:rsidRPr="006628B8">
        <w:rPr>
          <w:rFonts w:eastAsia="Times New Roman" w:cs="Arial"/>
          <w:b w:val="0"/>
          <w:sz w:val="24"/>
          <w:szCs w:val="24"/>
          <w:lang w:val="en-DK" w:eastAsia="en-GB"/>
        </w:rPr>
        <w:t>til</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vores</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landingpage</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som</w:t>
      </w:r>
      <w:proofErr w:type="spellEnd"/>
      <w:r w:rsidRPr="006628B8">
        <w:rPr>
          <w:rFonts w:eastAsia="Times New Roman" w:cs="Arial"/>
          <w:b w:val="0"/>
          <w:sz w:val="24"/>
          <w:szCs w:val="24"/>
          <w:lang w:val="en-DK" w:eastAsia="en-GB"/>
        </w:rPr>
        <w:t xml:space="preserve"> vi har </w:t>
      </w:r>
      <w:proofErr w:type="spellStart"/>
      <w:r w:rsidRPr="006628B8">
        <w:rPr>
          <w:rFonts w:eastAsia="Times New Roman" w:cs="Arial"/>
          <w:b w:val="0"/>
          <w:sz w:val="24"/>
          <w:szCs w:val="24"/>
          <w:lang w:val="en-DK" w:eastAsia="en-GB"/>
        </w:rPr>
        <w:t>valgt</w:t>
      </w:r>
      <w:proofErr w:type="spellEnd"/>
      <w:r w:rsidRPr="006628B8">
        <w:rPr>
          <w:rFonts w:eastAsia="Times New Roman" w:cs="Arial"/>
          <w:b w:val="0"/>
          <w:sz w:val="24"/>
          <w:szCs w:val="24"/>
          <w:lang w:val="en-DK" w:eastAsia="en-GB"/>
        </w:rPr>
        <w:t xml:space="preserve"> at give et </w:t>
      </w:r>
      <w:proofErr w:type="spellStart"/>
      <w:r w:rsidRPr="006628B8">
        <w:rPr>
          <w:rFonts w:eastAsia="Times New Roman" w:cs="Arial"/>
          <w:b w:val="0"/>
          <w:sz w:val="24"/>
          <w:szCs w:val="24"/>
          <w:lang w:val="en-DK" w:eastAsia="en-GB"/>
        </w:rPr>
        <w:t>monokromatisk</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udtryk</w:t>
      </w:r>
      <w:proofErr w:type="spellEnd"/>
      <w:r w:rsidRPr="006628B8">
        <w:rPr>
          <w:rFonts w:eastAsia="Times New Roman" w:cs="Arial"/>
          <w:b w:val="0"/>
          <w:sz w:val="24"/>
          <w:szCs w:val="24"/>
          <w:lang w:val="en-DK" w:eastAsia="en-GB"/>
        </w:rPr>
        <w:t xml:space="preserve"> for at </w:t>
      </w:r>
      <w:proofErr w:type="spellStart"/>
      <w:r w:rsidRPr="006628B8">
        <w:rPr>
          <w:rFonts w:eastAsia="Times New Roman" w:cs="Arial"/>
          <w:b w:val="0"/>
          <w:sz w:val="24"/>
          <w:szCs w:val="24"/>
          <w:lang w:val="en-DK" w:eastAsia="en-GB"/>
        </w:rPr>
        <w:t>skabe</w:t>
      </w:r>
      <w:proofErr w:type="spellEnd"/>
      <w:r w:rsidRPr="006628B8">
        <w:rPr>
          <w:rFonts w:eastAsia="Times New Roman" w:cs="Arial"/>
          <w:b w:val="0"/>
          <w:sz w:val="24"/>
          <w:szCs w:val="24"/>
          <w:lang w:val="en-DK" w:eastAsia="en-GB"/>
        </w:rPr>
        <w:t xml:space="preserve"> balance </w:t>
      </w:r>
      <w:proofErr w:type="spellStart"/>
      <w:r w:rsidRPr="006628B8">
        <w:rPr>
          <w:rFonts w:eastAsia="Times New Roman" w:cs="Arial"/>
          <w:b w:val="0"/>
          <w:sz w:val="24"/>
          <w:szCs w:val="24"/>
          <w:lang w:val="en-DK" w:eastAsia="en-GB"/>
        </w:rPr>
        <w:t>og</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sammenspil</w:t>
      </w:r>
      <w:proofErr w:type="spellEnd"/>
      <w:r w:rsidRPr="006628B8">
        <w:rPr>
          <w:rFonts w:eastAsia="Times New Roman" w:cs="Arial"/>
          <w:b w:val="0"/>
          <w:sz w:val="24"/>
          <w:szCs w:val="24"/>
          <w:lang w:val="en-DK" w:eastAsia="en-GB"/>
        </w:rPr>
        <w:t xml:space="preserve"> med </w:t>
      </w:r>
      <w:proofErr w:type="spellStart"/>
      <w:r w:rsidRPr="006628B8">
        <w:rPr>
          <w:rFonts w:eastAsia="Times New Roman" w:cs="Arial"/>
          <w:b w:val="0"/>
          <w:sz w:val="24"/>
          <w:szCs w:val="24"/>
          <w:lang w:val="en-DK" w:eastAsia="en-GB"/>
        </w:rPr>
        <w:t>farverne</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på</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resten</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af</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sitet</w:t>
      </w:r>
      <w:proofErr w:type="spellEnd"/>
      <w:r w:rsidRPr="006628B8">
        <w:rPr>
          <w:rFonts w:eastAsia="Times New Roman" w:cs="Arial"/>
          <w:b w:val="0"/>
          <w:sz w:val="24"/>
          <w:szCs w:val="24"/>
          <w:lang w:val="en-DK" w:eastAsia="en-GB"/>
        </w:rPr>
        <w:t>.</w:t>
      </w:r>
    </w:p>
    <w:p w14:paraId="15279FA9" w14:textId="77777777" w:rsidR="006628B8" w:rsidRDefault="006628B8" w:rsidP="00B05C8A">
      <w:pPr>
        <w:pStyle w:val="Heading4"/>
        <w:rPr>
          <w:color w:val="082A75" w:themeColor="text2"/>
        </w:rPr>
      </w:pPr>
    </w:p>
    <w:p w14:paraId="0C54D337" w14:textId="7F1C4D02" w:rsidR="00821164" w:rsidRPr="006D1E1A" w:rsidRDefault="00B05C8A" w:rsidP="00B05C8A">
      <w:pPr>
        <w:pStyle w:val="Heading4"/>
        <w:rPr>
          <w:color w:val="082A75" w:themeColor="text2"/>
        </w:rPr>
      </w:pPr>
      <w:bookmarkStart w:id="43" w:name="_Toc53525190"/>
      <w:r w:rsidRPr="006D1E1A">
        <w:rPr>
          <w:color w:val="082A75" w:themeColor="text2"/>
        </w:rPr>
        <w:t>WIREFRAME</w:t>
      </w:r>
      <w:r w:rsidR="006D1E1A" w:rsidRPr="006D1E1A">
        <w:rPr>
          <w:color w:val="082A75" w:themeColor="text2"/>
        </w:rPr>
        <w:t>S</w:t>
      </w:r>
      <w:r w:rsidR="006628B8">
        <w:rPr>
          <w:color w:val="082A75" w:themeColor="text2"/>
        </w:rPr>
        <w:t xml:space="preserve"> - SKITSER</w:t>
      </w:r>
      <w:bookmarkEnd w:id="43"/>
    </w:p>
    <w:p w14:paraId="2DE9DD88" w14:textId="17D4C89C" w:rsidR="00B05C8A" w:rsidRPr="00AE655A" w:rsidRDefault="006D1E1A" w:rsidP="00B05C8A">
      <w:r w:rsidRPr="00AE655A">
        <w:rPr>
          <w:noProof/>
        </w:rPr>
        <w:drawing>
          <wp:anchor distT="0" distB="0" distL="114300" distR="114300" simplePos="0" relativeHeight="251826688" behindDoc="1" locked="0" layoutInCell="1" allowOverlap="1" wp14:anchorId="1BAD220A" wp14:editId="08E326DB">
            <wp:simplePos x="0" y="0"/>
            <wp:positionH relativeFrom="column">
              <wp:posOffset>2885440</wp:posOffset>
            </wp:positionH>
            <wp:positionV relativeFrom="paragraph">
              <wp:posOffset>181610</wp:posOffset>
            </wp:positionV>
            <wp:extent cx="2458720" cy="1844040"/>
            <wp:effectExtent l="0" t="0" r="5080" b="0"/>
            <wp:wrapTight wrapText="bothSides">
              <wp:wrapPolygon edited="0">
                <wp:start x="0" y="0"/>
                <wp:lineTo x="0" y="21421"/>
                <wp:lineTo x="21533" y="21421"/>
                <wp:lineTo x="21533" y="0"/>
                <wp:lineTo x="0" y="0"/>
              </wp:wrapPolygon>
            </wp:wrapTight>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58720" cy="1844040"/>
                    </a:xfrm>
                    <a:prstGeom prst="rect">
                      <a:avLst/>
                    </a:prstGeom>
                  </pic:spPr>
                </pic:pic>
              </a:graphicData>
            </a:graphic>
            <wp14:sizeRelH relativeFrom="page">
              <wp14:pctWidth>0</wp14:pctWidth>
            </wp14:sizeRelH>
            <wp14:sizeRelV relativeFrom="page">
              <wp14:pctHeight>0</wp14:pctHeight>
            </wp14:sizeRelV>
          </wp:anchor>
        </w:drawing>
      </w:r>
    </w:p>
    <w:p w14:paraId="22C8250A" w14:textId="023A7630" w:rsidR="006D1E1A" w:rsidRDefault="006D1E1A" w:rsidP="00D44BB3">
      <w:pPr>
        <w:pStyle w:val="Content"/>
      </w:pPr>
    </w:p>
    <w:p w14:paraId="3B9A314E" w14:textId="000A34CE" w:rsidR="006D1E1A" w:rsidRDefault="006D1E1A" w:rsidP="00D44BB3">
      <w:pPr>
        <w:pStyle w:val="Content"/>
      </w:pPr>
      <w:r w:rsidRPr="00AE655A">
        <w:rPr>
          <w:noProof/>
        </w:rPr>
        <w:drawing>
          <wp:anchor distT="0" distB="0" distL="114300" distR="114300" simplePos="0" relativeHeight="251531776" behindDoc="0" locked="0" layoutInCell="1" allowOverlap="1" wp14:anchorId="7991A780" wp14:editId="1A4BAE1D">
            <wp:simplePos x="0" y="0"/>
            <wp:positionH relativeFrom="margin">
              <wp:posOffset>-506095</wp:posOffset>
            </wp:positionH>
            <wp:positionV relativeFrom="paragraph">
              <wp:posOffset>217805</wp:posOffset>
            </wp:positionV>
            <wp:extent cx="3806825" cy="2854960"/>
            <wp:effectExtent l="6033" t="0" r="0" b="0"/>
            <wp:wrapSquare wrapText="bothSides"/>
            <wp:docPr id="14" name="Picture 14" descr="A close up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 up of a whiteboard&#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rot="5400000">
                      <a:off x="0" y="0"/>
                      <a:ext cx="3806825" cy="2854960"/>
                    </a:xfrm>
                    <a:prstGeom prst="rect">
                      <a:avLst/>
                    </a:prstGeom>
                  </pic:spPr>
                </pic:pic>
              </a:graphicData>
            </a:graphic>
            <wp14:sizeRelH relativeFrom="margin">
              <wp14:pctWidth>0</wp14:pctWidth>
            </wp14:sizeRelH>
            <wp14:sizeRelV relativeFrom="margin">
              <wp14:pctHeight>0</wp14:pctHeight>
            </wp14:sizeRelV>
          </wp:anchor>
        </w:drawing>
      </w:r>
    </w:p>
    <w:p w14:paraId="4894AC92" w14:textId="0B58689D" w:rsidR="006D1E1A" w:rsidRDefault="006D1E1A" w:rsidP="00D44BB3">
      <w:pPr>
        <w:pStyle w:val="Content"/>
      </w:pPr>
    </w:p>
    <w:p w14:paraId="33B7550C" w14:textId="537D531D" w:rsidR="006D1E1A" w:rsidRDefault="006D1E1A" w:rsidP="00D44BB3">
      <w:pPr>
        <w:pStyle w:val="Content"/>
      </w:pPr>
    </w:p>
    <w:p w14:paraId="7A3692C9" w14:textId="2B146D45" w:rsidR="006D1E1A" w:rsidRDefault="006D1E1A" w:rsidP="00D44BB3">
      <w:pPr>
        <w:pStyle w:val="Content"/>
      </w:pPr>
    </w:p>
    <w:p w14:paraId="00E1EF6E" w14:textId="7EE0B4B7" w:rsidR="006D1E1A" w:rsidRDefault="006D1E1A" w:rsidP="00D44BB3">
      <w:pPr>
        <w:pStyle w:val="Content"/>
      </w:pPr>
    </w:p>
    <w:p w14:paraId="1A978835" w14:textId="230D0075" w:rsidR="006D1E1A" w:rsidRDefault="006D1E1A" w:rsidP="00D44BB3">
      <w:pPr>
        <w:pStyle w:val="Content"/>
      </w:pPr>
    </w:p>
    <w:p w14:paraId="3B7BE6EF" w14:textId="3C3002B8" w:rsidR="006D1E1A" w:rsidRDefault="006D1E1A" w:rsidP="00D44BB3">
      <w:pPr>
        <w:pStyle w:val="Content"/>
      </w:pPr>
    </w:p>
    <w:p w14:paraId="790C471F" w14:textId="37A6CDE6" w:rsidR="006D1E1A" w:rsidRDefault="006D1E1A" w:rsidP="00D44BB3">
      <w:pPr>
        <w:pStyle w:val="Content"/>
      </w:pPr>
      <w:r w:rsidRPr="00AE655A">
        <w:rPr>
          <w:noProof/>
        </w:rPr>
        <w:drawing>
          <wp:anchor distT="0" distB="0" distL="114300" distR="114300" simplePos="0" relativeHeight="251827712" behindDoc="0" locked="0" layoutInCell="1" allowOverlap="1" wp14:anchorId="53AC5906" wp14:editId="437A34EA">
            <wp:simplePos x="0" y="0"/>
            <wp:positionH relativeFrom="column">
              <wp:posOffset>2885440</wp:posOffset>
            </wp:positionH>
            <wp:positionV relativeFrom="paragraph">
              <wp:posOffset>173990</wp:posOffset>
            </wp:positionV>
            <wp:extent cx="2458720" cy="1844040"/>
            <wp:effectExtent l="0" t="0" r="5080" b="0"/>
            <wp:wrapSquare wrapText="bothSides"/>
            <wp:docPr id="13" name="Picture 13"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 up of text on a whiteboard&#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58720" cy="1844040"/>
                    </a:xfrm>
                    <a:prstGeom prst="rect">
                      <a:avLst/>
                    </a:prstGeom>
                  </pic:spPr>
                </pic:pic>
              </a:graphicData>
            </a:graphic>
            <wp14:sizeRelH relativeFrom="page">
              <wp14:pctWidth>0</wp14:pctWidth>
            </wp14:sizeRelH>
            <wp14:sizeRelV relativeFrom="page">
              <wp14:pctHeight>0</wp14:pctHeight>
            </wp14:sizeRelV>
          </wp:anchor>
        </w:drawing>
      </w:r>
    </w:p>
    <w:p w14:paraId="20FDAF09" w14:textId="6D2B77FB" w:rsidR="006D1E1A" w:rsidRDefault="006D1E1A" w:rsidP="00D44BB3">
      <w:pPr>
        <w:pStyle w:val="Content"/>
      </w:pPr>
    </w:p>
    <w:p w14:paraId="484A8A1A" w14:textId="4F988694" w:rsidR="006D1E1A" w:rsidRDefault="006D1E1A" w:rsidP="00D44BB3">
      <w:pPr>
        <w:pStyle w:val="Content"/>
      </w:pPr>
    </w:p>
    <w:p w14:paraId="2B4EB1F2" w14:textId="7BFC06E9" w:rsidR="006D1E1A" w:rsidRDefault="006D1E1A" w:rsidP="00D44BB3">
      <w:pPr>
        <w:pStyle w:val="Content"/>
      </w:pPr>
    </w:p>
    <w:p w14:paraId="6C471C7E" w14:textId="4E0DFD2C" w:rsidR="006D1E1A" w:rsidRDefault="006D1E1A" w:rsidP="00D44BB3">
      <w:pPr>
        <w:pStyle w:val="Content"/>
      </w:pPr>
    </w:p>
    <w:p w14:paraId="17BC8C6F" w14:textId="5F9FA97C" w:rsidR="006D1E1A" w:rsidRDefault="006D1E1A" w:rsidP="00D44BB3">
      <w:pPr>
        <w:pStyle w:val="Content"/>
      </w:pPr>
    </w:p>
    <w:p w14:paraId="1AF6CA37" w14:textId="1C408B1B" w:rsidR="006D1E1A" w:rsidRDefault="006D1E1A" w:rsidP="00D44BB3">
      <w:pPr>
        <w:pStyle w:val="Content"/>
      </w:pPr>
    </w:p>
    <w:p w14:paraId="23D0B0E2" w14:textId="77777777" w:rsidR="006D1E1A" w:rsidRDefault="006D1E1A" w:rsidP="00D44BB3">
      <w:pPr>
        <w:pStyle w:val="Content"/>
      </w:pPr>
    </w:p>
    <w:p w14:paraId="67F8BE6F" w14:textId="509478C5" w:rsidR="006D1E1A" w:rsidRDefault="006D1E1A" w:rsidP="00D44BB3">
      <w:pPr>
        <w:pStyle w:val="Content"/>
      </w:pPr>
    </w:p>
    <w:p w14:paraId="34FECE42" w14:textId="38CF3854" w:rsidR="00DD61CF" w:rsidRDefault="00DD61CF" w:rsidP="00D44BB3">
      <w:pPr>
        <w:pStyle w:val="Content"/>
      </w:pPr>
    </w:p>
    <w:p w14:paraId="00B0C67C" w14:textId="77777777" w:rsidR="006D1E1A" w:rsidRDefault="006D1E1A" w:rsidP="00D44BB3">
      <w:pPr>
        <w:pStyle w:val="Content"/>
      </w:pPr>
    </w:p>
    <w:p w14:paraId="532F6D7D" w14:textId="77777777" w:rsidR="006D1E1A" w:rsidRPr="00AE655A" w:rsidRDefault="006D1E1A" w:rsidP="00D44BB3">
      <w:pPr>
        <w:pStyle w:val="Content"/>
      </w:pPr>
    </w:p>
    <w:p w14:paraId="764D4806" w14:textId="1E2AD93D" w:rsidR="003A4C55" w:rsidRPr="00AE655A" w:rsidRDefault="003A4C55" w:rsidP="00D44BB3">
      <w:pPr>
        <w:pStyle w:val="Content"/>
      </w:pPr>
    </w:p>
    <w:p w14:paraId="5EF3A503" w14:textId="3448C37A" w:rsidR="00BE6E29" w:rsidRPr="00AE655A" w:rsidRDefault="00BE6E29" w:rsidP="00D44BB3">
      <w:pPr>
        <w:pStyle w:val="Content"/>
      </w:pPr>
    </w:p>
    <w:p w14:paraId="06C69AB7" w14:textId="0C2A1867" w:rsidR="00AE6639" w:rsidRPr="00AE655A" w:rsidRDefault="00AE6639" w:rsidP="00D44BB3">
      <w:pPr>
        <w:pStyle w:val="Content"/>
      </w:pPr>
    </w:p>
    <w:p w14:paraId="734E3F4E" w14:textId="1BDF8022" w:rsidR="00D22288" w:rsidRPr="00AE655A" w:rsidRDefault="00D22288" w:rsidP="00D22288"/>
    <w:p w14:paraId="6843684C" w14:textId="68547154" w:rsidR="00D22288" w:rsidRDefault="00FD0F7B" w:rsidP="00D22288">
      <w:pPr>
        <w:pStyle w:val="Heading3"/>
        <w:pBdr>
          <w:bottom w:val="single" w:sz="6" w:space="1" w:color="auto"/>
        </w:pBdr>
        <w:rPr>
          <w:rFonts w:asciiTheme="minorHAnsi" w:hAnsiTheme="minorHAnsi"/>
          <w:sz w:val="32"/>
          <w:szCs w:val="32"/>
        </w:rPr>
      </w:pPr>
      <w:bookmarkStart w:id="44" w:name="_Toc53525191"/>
      <w:r w:rsidRPr="006628B8">
        <w:rPr>
          <w:rFonts w:asciiTheme="minorHAnsi" w:hAnsiTheme="minorHAnsi"/>
          <w:sz w:val="32"/>
          <w:szCs w:val="32"/>
        </w:rPr>
        <w:lastRenderedPageBreak/>
        <w:t>VIDEO</w:t>
      </w:r>
      <w:bookmarkEnd w:id="44"/>
    </w:p>
    <w:p w14:paraId="4381581D" w14:textId="541E25F4" w:rsidR="006628B8" w:rsidRDefault="006628B8" w:rsidP="006628B8"/>
    <w:p w14:paraId="5E49451B" w14:textId="77777777" w:rsidR="006628B8" w:rsidRPr="006628B8" w:rsidRDefault="006628B8" w:rsidP="006628B8">
      <w:pPr>
        <w:rPr>
          <w:rFonts w:eastAsia="Times New Roman" w:cs="Times New Roman"/>
          <w:b w:val="0"/>
          <w:sz w:val="24"/>
          <w:szCs w:val="24"/>
          <w:lang w:val="en-DK" w:eastAsia="en-GB"/>
        </w:rPr>
      </w:pPr>
      <w:r w:rsidRPr="006628B8">
        <w:rPr>
          <w:rFonts w:eastAsia="Times New Roman" w:cs="Arial"/>
          <w:b w:val="0"/>
          <w:sz w:val="24"/>
          <w:szCs w:val="24"/>
          <w:lang w:val="en-DK" w:eastAsia="en-GB"/>
        </w:rPr>
        <w:t xml:space="preserve">Hele </w:t>
      </w:r>
      <w:proofErr w:type="spellStart"/>
      <w:r w:rsidRPr="006628B8">
        <w:rPr>
          <w:rFonts w:eastAsia="Times New Roman" w:cs="Arial"/>
          <w:b w:val="0"/>
          <w:sz w:val="24"/>
          <w:szCs w:val="24"/>
          <w:lang w:val="en-DK" w:eastAsia="en-GB"/>
        </w:rPr>
        <w:t>vores</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kampagne</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tager</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udgangspunkt</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i</w:t>
      </w:r>
      <w:proofErr w:type="spellEnd"/>
      <w:r w:rsidRPr="006628B8">
        <w:rPr>
          <w:rFonts w:eastAsia="Times New Roman" w:cs="Arial"/>
          <w:b w:val="0"/>
          <w:sz w:val="24"/>
          <w:szCs w:val="24"/>
          <w:lang w:val="en-DK" w:eastAsia="en-GB"/>
        </w:rPr>
        <w:t xml:space="preserve">, at der er </w:t>
      </w:r>
      <w:proofErr w:type="spellStart"/>
      <w:r w:rsidRPr="006628B8">
        <w:rPr>
          <w:rFonts w:eastAsia="Times New Roman" w:cs="Arial"/>
          <w:b w:val="0"/>
          <w:sz w:val="24"/>
          <w:szCs w:val="24"/>
          <w:lang w:val="en-DK" w:eastAsia="en-GB"/>
        </w:rPr>
        <w:t>muligheder</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i</w:t>
      </w:r>
      <w:proofErr w:type="spellEnd"/>
      <w:r w:rsidRPr="006628B8">
        <w:rPr>
          <w:rFonts w:eastAsia="Times New Roman" w:cs="Arial"/>
          <w:b w:val="0"/>
          <w:sz w:val="24"/>
          <w:szCs w:val="24"/>
          <w:lang w:val="en-DK" w:eastAsia="en-GB"/>
        </w:rPr>
        <w:t xml:space="preserve"> at </w:t>
      </w:r>
      <w:proofErr w:type="spellStart"/>
      <w:r w:rsidRPr="006628B8">
        <w:rPr>
          <w:rFonts w:eastAsia="Times New Roman" w:cs="Arial"/>
          <w:b w:val="0"/>
          <w:sz w:val="24"/>
          <w:szCs w:val="24"/>
          <w:lang w:val="en-DK" w:eastAsia="en-GB"/>
        </w:rPr>
        <w:t>drikke</w:t>
      </w:r>
      <w:proofErr w:type="spellEnd"/>
      <w:r w:rsidRPr="006628B8">
        <w:rPr>
          <w:rFonts w:eastAsia="Times New Roman" w:cs="Arial"/>
          <w:b w:val="0"/>
          <w:sz w:val="24"/>
          <w:szCs w:val="24"/>
          <w:lang w:val="en-DK" w:eastAsia="en-GB"/>
        </w:rPr>
        <w:t xml:space="preserve"> Tuborg </w:t>
      </w:r>
      <w:proofErr w:type="spellStart"/>
      <w:r w:rsidRPr="006628B8">
        <w:rPr>
          <w:rFonts w:eastAsia="Times New Roman" w:cs="Arial"/>
          <w:b w:val="0"/>
          <w:sz w:val="24"/>
          <w:szCs w:val="24"/>
          <w:lang w:val="en-DK" w:eastAsia="en-GB"/>
        </w:rPr>
        <w:t>Nul</w:t>
      </w:r>
      <w:proofErr w:type="spellEnd"/>
      <w:r w:rsidRPr="006628B8">
        <w:rPr>
          <w:rFonts w:eastAsia="Times New Roman" w:cs="Arial"/>
          <w:b w:val="0"/>
          <w:sz w:val="24"/>
          <w:szCs w:val="24"/>
          <w:lang w:val="en-DK" w:eastAsia="en-GB"/>
        </w:rPr>
        <w:t xml:space="preserve">. Dette </w:t>
      </w:r>
      <w:proofErr w:type="spellStart"/>
      <w:r w:rsidRPr="006628B8">
        <w:rPr>
          <w:rFonts w:eastAsia="Times New Roman" w:cs="Arial"/>
          <w:b w:val="0"/>
          <w:sz w:val="24"/>
          <w:szCs w:val="24"/>
          <w:lang w:val="en-DK" w:eastAsia="en-GB"/>
        </w:rPr>
        <w:t>ville</w:t>
      </w:r>
      <w:proofErr w:type="spellEnd"/>
      <w:r w:rsidRPr="006628B8">
        <w:rPr>
          <w:rFonts w:eastAsia="Times New Roman" w:cs="Arial"/>
          <w:b w:val="0"/>
          <w:sz w:val="24"/>
          <w:szCs w:val="24"/>
          <w:lang w:val="en-DK" w:eastAsia="en-GB"/>
        </w:rPr>
        <w:t xml:space="preserve"> vi gerne </w:t>
      </w:r>
      <w:proofErr w:type="spellStart"/>
      <w:r w:rsidRPr="006628B8">
        <w:rPr>
          <w:rFonts w:eastAsia="Times New Roman" w:cs="Arial"/>
          <w:b w:val="0"/>
          <w:sz w:val="24"/>
          <w:szCs w:val="24"/>
          <w:lang w:val="en-DK" w:eastAsia="en-GB"/>
        </w:rPr>
        <w:t>tage</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udgangspunkt</w:t>
      </w:r>
      <w:proofErr w:type="spellEnd"/>
      <w:r w:rsidRPr="006628B8">
        <w:rPr>
          <w:rFonts w:eastAsia="Times New Roman" w:cs="Arial"/>
          <w:b w:val="0"/>
          <w:sz w:val="24"/>
          <w:szCs w:val="24"/>
          <w:lang w:val="en-DK" w:eastAsia="en-GB"/>
        </w:rPr>
        <w:t xml:space="preserve"> </w:t>
      </w:r>
      <w:proofErr w:type="spellStart"/>
      <w:proofErr w:type="gramStart"/>
      <w:r w:rsidRPr="006628B8">
        <w:rPr>
          <w:rFonts w:eastAsia="Times New Roman" w:cs="Arial"/>
          <w:b w:val="0"/>
          <w:sz w:val="24"/>
          <w:szCs w:val="24"/>
          <w:lang w:val="en-DK" w:eastAsia="en-GB"/>
        </w:rPr>
        <w:t>i</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som</w:t>
      </w:r>
      <w:proofErr w:type="spellEnd"/>
      <w:proofErr w:type="gram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kernebudskab</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i</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vores</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kampagnevideoen</w:t>
      </w:r>
      <w:proofErr w:type="spellEnd"/>
      <w:r w:rsidRPr="006628B8">
        <w:rPr>
          <w:rFonts w:eastAsia="Times New Roman" w:cs="Arial"/>
          <w:b w:val="0"/>
          <w:sz w:val="24"/>
          <w:szCs w:val="24"/>
          <w:lang w:val="en-DK" w:eastAsia="en-GB"/>
        </w:rPr>
        <w:t>. </w:t>
      </w:r>
    </w:p>
    <w:p w14:paraId="3BED0855" w14:textId="77777777" w:rsidR="006628B8" w:rsidRPr="006628B8" w:rsidRDefault="006628B8" w:rsidP="006628B8">
      <w:pPr>
        <w:rPr>
          <w:rFonts w:eastAsia="Times New Roman" w:cs="Times New Roman"/>
          <w:b w:val="0"/>
          <w:sz w:val="24"/>
          <w:szCs w:val="24"/>
          <w:lang w:val="en-DK" w:eastAsia="en-GB"/>
        </w:rPr>
      </w:pPr>
    </w:p>
    <w:p w14:paraId="0F657175" w14:textId="77777777" w:rsidR="006628B8" w:rsidRPr="006628B8" w:rsidRDefault="006628B8" w:rsidP="006628B8">
      <w:pPr>
        <w:rPr>
          <w:rFonts w:eastAsia="Times New Roman" w:cs="Times New Roman"/>
          <w:b w:val="0"/>
          <w:sz w:val="24"/>
          <w:szCs w:val="24"/>
          <w:lang w:val="en-DK" w:eastAsia="en-GB"/>
        </w:rPr>
      </w:pPr>
      <w:r w:rsidRPr="006628B8">
        <w:rPr>
          <w:rFonts w:eastAsia="Times New Roman" w:cs="Arial"/>
          <w:b w:val="0"/>
          <w:sz w:val="24"/>
          <w:szCs w:val="24"/>
          <w:lang w:val="en-DK" w:eastAsia="en-GB"/>
        </w:rPr>
        <w:t xml:space="preserve">I </w:t>
      </w:r>
      <w:proofErr w:type="spellStart"/>
      <w:r w:rsidRPr="006628B8">
        <w:rPr>
          <w:rFonts w:eastAsia="Times New Roman" w:cs="Arial"/>
          <w:b w:val="0"/>
          <w:sz w:val="24"/>
          <w:szCs w:val="24"/>
          <w:lang w:val="en-DK" w:eastAsia="en-GB"/>
        </w:rPr>
        <w:t>videoen</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arbejder</w:t>
      </w:r>
      <w:proofErr w:type="spellEnd"/>
      <w:r w:rsidRPr="006628B8">
        <w:rPr>
          <w:rFonts w:eastAsia="Times New Roman" w:cs="Arial"/>
          <w:b w:val="0"/>
          <w:sz w:val="24"/>
          <w:szCs w:val="24"/>
          <w:lang w:val="en-DK" w:eastAsia="en-GB"/>
        </w:rPr>
        <w:t xml:space="preserve"> vi med </w:t>
      </w:r>
      <w:proofErr w:type="spellStart"/>
      <w:r w:rsidRPr="006628B8">
        <w:rPr>
          <w:rFonts w:eastAsia="Times New Roman" w:cs="Arial"/>
          <w:b w:val="0"/>
          <w:sz w:val="24"/>
          <w:szCs w:val="24"/>
          <w:lang w:val="en-DK" w:eastAsia="en-GB"/>
        </w:rPr>
        <w:t>humor</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i</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forbindelse</w:t>
      </w:r>
      <w:proofErr w:type="spellEnd"/>
      <w:r w:rsidRPr="006628B8">
        <w:rPr>
          <w:rFonts w:eastAsia="Times New Roman" w:cs="Arial"/>
          <w:b w:val="0"/>
          <w:sz w:val="24"/>
          <w:szCs w:val="24"/>
          <w:lang w:val="en-DK" w:eastAsia="en-GB"/>
        </w:rPr>
        <w:t xml:space="preserve"> med </w:t>
      </w:r>
      <w:proofErr w:type="spellStart"/>
      <w:r w:rsidRPr="006628B8">
        <w:rPr>
          <w:rFonts w:eastAsia="Times New Roman" w:cs="Arial"/>
          <w:b w:val="0"/>
          <w:sz w:val="24"/>
          <w:szCs w:val="24"/>
          <w:lang w:val="en-DK" w:eastAsia="en-GB"/>
        </w:rPr>
        <w:t>absurditet</w:t>
      </w:r>
      <w:proofErr w:type="spellEnd"/>
      <w:r w:rsidRPr="006628B8">
        <w:rPr>
          <w:rFonts w:eastAsia="Times New Roman" w:cs="Arial"/>
          <w:b w:val="0"/>
          <w:sz w:val="24"/>
          <w:szCs w:val="24"/>
          <w:lang w:val="en-DK" w:eastAsia="en-GB"/>
        </w:rPr>
        <w:t xml:space="preserve">. Vi </w:t>
      </w:r>
      <w:proofErr w:type="spellStart"/>
      <w:r w:rsidRPr="006628B8">
        <w:rPr>
          <w:rFonts w:eastAsia="Times New Roman" w:cs="Arial"/>
          <w:b w:val="0"/>
          <w:sz w:val="24"/>
          <w:szCs w:val="24"/>
          <w:lang w:val="en-DK" w:eastAsia="en-GB"/>
        </w:rPr>
        <w:t>ønsker</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ikke</w:t>
      </w:r>
      <w:proofErr w:type="spellEnd"/>
      <w:r w:rsidRPr="006628B8">
        <w:rPr>
          <w:rFonts w:eastAsia="Times New Roman" w:cs="Arial"/>
          <w:b w:val="0"/>
          <w:sz w:val="24"/>
          <w:szCs w:val="24"/>
          <w:lang w:val="en-DK" w:eastAsia="en-GB"/>
        </w:rPr>
        <w:t xml:space="preserve"> at </w:t>
      </w:r>
      <w:proofErr w:type="spellStart"/>
      <w:r w:rsidRPr="006628B8">
        <w:rPr>
          <w:rFonts w:eastAsia="Times New Roman" w:cs="Arial"/>
          <w:b w:val="0"/>
          <w:sz w:val="24"/>
          <w:szCs w:val="24"/>
          <w:lang w:val="en-DK" w:eastAsia="en-GB"/>
        </w:rPr>
        <w:t>ideen</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og</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konceptet</w:t>
      </w:r>
      <w:proofErr w:type="spellEnd"/>
      <w:r w:rsidRPr="006628B8">
        <w:rPr>
          <w:rFonts w:eastAsia="Times New Roman" w:cs="Arial"/>
          <w:b w:val="0"/>
          <w:sz w:val="24"/>
          <w:szCs w:val="24"/>
          <w:lang w:val="en-DK" w:eastAsia="en-GB"/>
        </w:rPr>
        <w:t xml:space="preserve"> med </w:t>
      </w:r>
      <w:proofErr w:type="spellStart"/>
      <w:r w:rsidRPr="006628B8">
        <w:rPr>
          <w:rFonts w:eastAsia="Times New Roman" w:cs="Arial"/>
          <w:b w:val="0"/>
          <w:sz w:val="24"/>
          <w:szCs w:val="24"/>
          <w:lang w:val="en-DK" w:eastAsia="en-GB"/>
        </w:rPr>
        <w:t>videoen</w:t>
      </w:r>
      <w:proofErr w:type="spellEnd"/>
      <w:r w:rsidRPr="006628B8">
        <w:rPr>
          <w:rFonts w:eastAsia="Times New Roman" w:cs="Arial"/>
          <w:b w:val="0"/>
          <w:sz w:val="24"/>
          <w:szCs w:val="24"/>
          <w:lang w:val="en-DK" w:eastAsia="en-GB"/>
        </w:rPr>
        <w:t xml:space="preserve"> er </w:t>
      </w:r>
      <w:proofErr w:type="spellStart"/>
      <w:r w:rsidRPr="006628B8">
        <w:rPr>
          <w:rFonts w:eastAsia="Times New Roman" w:cs="Arial"/>
          <w:b w:val="0"/>
          <w:sz w:val="24"/>
          <w:szCs w:val="24"/>
          <w:lang w:val="en-DK" w:eastAsia="en-GB"/>
        </w:rPr>
        <w:t>tydelig</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fra</w:t>
      </w:r>
      <w:proofErr w:type="spellEnd"/>
      <w:r w:rsidRPr="006628B8">
        <w:rPr>
          <w:rFonts w:eastAsia="Times New Roman" w:cs="Arial"/>
          <w:b w:val="0"/>
          <w:sz w:val="24"/>
          <w:szCs w:val="24"/>
          <w:lang w:val="en-DK" w:eastAsia="en-GB"/>
        </w:rPr>
        <w:t xml:space="preserve"> start, </w:t>
      </w:r>
      <w:proofErr w:type="spellStart"/>
      <w:r w:rsidRPr="006628B8">
        <w:rPr>
          <w:rFonts w:eastAsia="Times New Roman" w:cs="Arial"/>
          <w:b w:val="0"/>
          <w:sz w:val="24"/>
          <w:szCs w:val="24"/>
          <w:lang w:val="en-DK" w:eastAsia="en-GB"/>
        </w:rPr>
        <w:t>og</w:t>
      </w:r>
      <w:proofErr w:type="spellEnd"/>
      <w:r w:rsidRPr="006628B8">
        <w:rPr>
          <w:rFonts w:eastAsia="Times New Roman" w:cs="Arial"/>
          <w:b w:val="0"/>
          <w:sz w:val="24"/>
          <w:szCs w:val="24"/>
          <w:lang w:val="en-DK" w:eastAsia="en-GB"/>
        </w:rPr>
        <w:t xml:space="preserve"> vi </w:t>
      </w:r>
      <w:proofErr w:type="spellStart"/>
      <w:r w:rsidRPr="006628B8">
        <w:rPr>
          <w:rFonts w:eastAsia="Times New Roman" w:cs="Arial"/>
          <w:b w:val="0"/>
          <w:sz w:val="24"/>
          <w:szCs w:val="24"/>
          <w:lang w:val="en-DK" w:eastAsia="en-GB"/>
        </w:rPr>
        <w:t>ville</w:t>
      </w:r>
      <w:proofErr w:type="spellEnd"/>
      <w:r w:rsidRPr="006628B8">
        <w:rPr>
          <w:rFonts w:eastAsia="Times New Roman" w:cs="Arial"/>
          <w:b w:val="0"/>
          <w:sz w:val="24"/>
          <w:szCs w:val="24"/>
          <w:lang w:val="en-DK" w:eastAsia="en-GB"/>
        </w:rPr>
        <w:t xml:space="preserve"> gerne </w:t>
      </w:r>
      <w:proofErr w:type="spellStart"/>
      <w:r w:rsidRPr="006628B8">
        <w:rPr>
          <w:rFonts w:eastAsia="Times New Roman" w:cs="Arial"/>
          <w:b w:val="0"/>
          <w:sz w:val="24"/>
          <w:szCs w:val="24"/>
          <w:lang w:val="en-DK" w:eastAsia="en-GB"/>
        </w:rPr>
        <w:t>arbejde</w:t>
      </w:r>
      <w:proofErr w:type="spellEnd"/>
      <w:r w:rsidRPr="006628B8">
        <w:rPr>
          <w:rFonts w:eastAsia="Times New Roman" w:cs="Arial"/>
          <w:b w:val="0"/>
          <w:sz w:val="24"/>
          <w:szCs w:val="24"/>
          <w:lang w:val="en-DK" w:eastAsia="en-GB"/>
        </w:rPr>
        <w:t xml:space="preserve"> med et </w:t>
      </w:r>
      <w:proofErr w:type="spellStart"/>
      <w:r w:rsidRPr="006628B8">
        <w:rPr>
          <w:rFonts w:eastAsia="Times New Roman" w:cs="Arial"/>
          <w:b w:val="0"/>
          <w:sz w:val="24"/>
          <w:szCs w:val="24"/>
          <w:lang w:val="en-DK" w:eastAsia="en-GB"/>
        </w:rPr>
        <w:t>overraskelsesmoment</w:t>
      </w:r>
      <w:proofErr w:type="spellEnd"/>
      <w:r w:rsidRPr="006628B8">
        <w:rPr>
          <w:rFonts w:eastAsia="Times New Roman" w:cs="Arial"/>
          <w:b w:val="0"/>
          <w:sz w:val="24"/>
          <w:szCs w:val="24"/>
          <w:lang w:val="en-DK" w:eastAsia="en-GB"/>
        </w:rPr>
        <w:t>. </w:t>
      </w:r>
    </w:p>
    <w:p w14:paraId="41BE6168" w14:textId="77777777" w:rsidR="006628B8" w:rsidRPr="006628B8" w:rsidRDefault="006628B8" w:rsidP="006628B8">
      <w:pPr>
        <w:rPr>
          <w:rFonts w:eastAsia="Times New Roman" w:cs="Times New Roman"/>
          <w:b w:val="0"/>
          <w:sz w:val="24"/>
          <w:szCs w:val="24"/>
          <w:lang w:val="en-DK" w:eastAsia="en-GB"/>
        </w:rPr>
      </w:pPr>
    </w:p>
    <w:p w14:paraId="3FABACB2" w14:textId="77777777" w:rsidR="006628B8" w:rsidRPr="006628B8" w:rsidRDefault="006628B8" w:rsidP="006628B8">
      <w:pPr>
        <w:rPr>
          <w:rFonts w:eastAsia="Times New Roman" w:cs="Times New Roman"/>
          <w:b w:val="0"/>
          <w:sz w:val="24"/>
          <w:szCs w:val="24"/>
          <w:lang w:val="en-DK" w:eastAsia="en-GB"/>
        </w:rPr>
      </w:pPr>
      <w:r w:rsidRPr="006628B8">
        <w:rPr>
          <w:rFonts w:eastAsia="Times New Roman" w:cs="Arial"/>
          <w:b w:val="0"/>
          <w:sz w:val="24"/>
          <w:szCs w:val="24"/>
          <w:lang w:val="en-DK" w:eastAsia="en-GB"/>
        </w:rPr>
        <w:t xml:space="preserve">Vores </w:t>
      </w:r>
      <w:proofErr w:type="spellStart"/>
      <w:r w:rsidRPr="006628B8">
        <w:rPr>
          <w:rFonts w:eastAsia="Times New Roman" w:cs="Arial"/>
          <w:b w:val="0"/>
          <w:sz w:val="24"/>
          <w:szCs w:val="24"/>
          <w:lang w:val="en-DK" w:eastAsia="en-GB"/>
        </w:rPr>
        <w:t>kampagnevideo</w:t>
      </w:r>
      <w:proofErr w:type="spellEnd"/>
      <w:r w:rsidRPr="006628B8">
        <w:rPr>
          <w:rFonts w:eastAsia="Times New Roman" w:cs="Arial"/>
          <w:b w:val="0"/>
          <w:sz w:val="24"/>
          <w:szCs w:val="24"/>
          <w:lang w:val="en-DK" w:eastAsia="en-GB"/>
        </w:rPr>
        <w:t xml:space="preserve"> er </w:t>
      </w:r>
      <w:proofErr w:type="spellStart"/>
      <w:r w:rsidRPr="006628B8">
        <w:rPr>
          <w:rFonts w:eastAsia="Times New Roman" w:cs="Arial"/>
          <w:b w:val="0"/>
          <w:sz w:val="24"/>
          <w:szCs w:val="24"/>
          <w:lang w:val="en-DK" w:eastAsia="en-GB"/>
        </w:rPr>
        <w:t>ikke</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opbygget</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efter</w:t>
      </w:r>
      <w:proofErr w:type="spellEnd"/>
      <w:r w:rsidRPr="006628B8">
        <w:rPr>
          <w:rFonts w:eastAsia="Times New Roman" w:cs="Arial"/>
          <w:b w:val="0"/>
          <w:sz w:val="24"/>
          <w:szCs w:val="24"/>
          <w:lang w:val="en-DK" w:eastAsia="en-GB"/>
        </w:rPr>
        <w:t xml:space="preserve"> den </w:t>
      </w:r>
      <w:proofErr w:type="spellStart"/>
      <w:r w:rsidRPr="006628B8">
        <w:rPr>
          <w:rFonts w:eastAsia="Times New Roman" w:cs="Arial"/>
          <w:b w:val="0"/>
          <w:sz w:val="24"/>
          <w:szCs w:val="24"/>
          <w:lang w:val="en-DK" w:eastAsia="en-GB"/>
        </w:rPr>
        <w:t>klassiske</w:t>
      </w:r>
      <w:proofErr w:type="spellEnd"/>
      <w:r w:rsidRPr="006628B8">
        <w:rPr>
          <w:rFonts w:eastAsia="Times New Roman" w:cs="Arial"/>
          <w:b w:val="0"/>
          <w:sz w:val="24"/>
          <w:szCs w:val="24"/>
          <w:lang w:val="en-DK" w:eastAsia="en-GB"/>
        </w:rPr>
        <w:t xml:space="preserve"> 3-akts model, dog </w:t>
      </w:r>
      <w:proofErr w:type="spellStart"/>
      <w:r w:rsidRPr="006628B8">
        <w:rPr>
          <w:rFonts w:eastAsia="Times New Roman" w:cs="Arial"/>
          <w:b w:val="0"/>
          <w:sz w:val="24"/>
          <w:szCs w:val="24"/>
          <w:lang w:val="en-DK" w:eastAsia="en-GB"/>
        </w:rPr>
        <w:t>fokuserer</w:t>
      </w:r>
      <w:proofErr w:type="spellEnd"/>
      <w:r w:rsidRPr="006628B8">
        <w:rPr>
          <w:rFonts w:eastAsia="Times New Roman" w:cs="Arial"/>
          <w:b w:val="0"/>
          <w:sz w:val="24"/>
          <w:szCs w:val="24"/>
          <w:lang w:val="en-DK" w:eastAsia="en-GB"/>
        </w:rPr>
        <w:t xml:space="preserve"> vi </w:t>
      </w:r>
      <w:proofErr w:type="spellStart"/>
      <w:r w:rsidRPr="006628B8">
        <w:rPr>
          <w:rFonts w:eastAsia="Times New Roman" w:cs="Arial"/>
          <w:b w:val="0"/>
          <w:sz w:val="24"/>
          <w:szCs w:val="24"/>
          <w:lang w:val="en-DK" w:eastAsia="en-GB"/>
        </w:rPr>
        <w:t>på</w:t>
      </w:r>
      <w:proofErr w:type="spellEnd"/>
      <w:r w:rsidRPr="006628B8">
        <w:rPr>
          <w:rFonts w:eastAsia="Times New Roman" w:cs="Arial"/>
          <w:b w:val="0"/>
          <w:sz w:val="24"/>
          <w:szCs w:val="24"/>
          <w:lang w:val="en-DK" w:eastAsia="en-GB"/>
        </w:rPr>
        <w:t xml:space="preserve"> storytelling </w:t>
      </w:r>
      <w:proofErr w:type="spellStart"/>
      <w:r w:rsidRPr="006628B8">
        <w:rPr>
          <w:rFonts w:eastAsia="Times New Roman" w:cs="Arial"/>
          <w:b w:val="0"/>
          <w:sz w:val="24"/>
          <w:szCs w:val="24"/>
          <w:lang w:val="en-DK" w:eastAsia="en-GB"/>
        </w:rPr>
        <w:t>gennem</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en</w:t>
      </w:r>
      <w:proofErr w:type="spellEnd"/>
      <w:r w:rsidRPr="006628B8">
        <w:rPr>
          <w:rFonts w:eastAsia="Times New Roman" w:cs="Arial"/>
          <w:b w:val="0"/>
          <w:sz w:val="24"/>
          <w:szCs w:val="24"/>
          <w:lang w:val="en-DK" w:eastAsia="en-GB"/>
        </w:rPr>
        <w:t xml:space="preserve"> montage, da vi </w:t>
      </w:r>
      <w:proofErr w:type="spellStart"/>
      <w:r w:rsidRPr="006628B8">
        <w:rPr>
          <w:rFonts w:eastAsia="Times New Roman" w:cs="Arial"/>
          <w:b w:val="0"/>
          <w:sz w:val="24"/>
          <w:szCs w:val="24"/>
          <w:lang w:val="en-DK" w:eastAsia="en-GB"/>
        </w:rPr>
        <w:t>ønsker</w:t>
      </w:r>
      <w:proofErr w:type="spellEnd"/>
      <w:r w:rsidRPr="006628B8">
        <w:rPr>
          <w:rFonts w:eastAsia="Times New Roman" w:cs="Arial"/>
          <w:b w:val="0"/>
          <w:sz w:val="24"/>
          <w:szCs w:val="24"/>
          <w:lang w:val="en-DK" w:eastAsia="en-GB"/>
        </w:rPr>
        <w:t xml:space="preserve"> at </w:t>
      </w:r>
      <w:proofErr w:type="spellStart"/>
      <w:r w:rsidRPr="006628B8">
        <w:rPr>
          <w:rFonts w:eastAsia="Times New Roman" w:cs="Arial"/>
          <w:b w:val="0"/>
          <w:sz w:val="24"/>
          <w:szCs w:val="24"/>
          <w:lang w:val="en-DK" w:eastAsia="en-GB"/>
        </w:rPr>
        <w:t>skabe</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en</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specifik</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stemning</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i</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hvert</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skud</w:t>
      </w:r>
      <w:proofErr w:type="spellEnd"/>
      <w:r w:rsidRPr="006628B8">
        <w:rPr>
          <w:rFonts w:eastAsia="Times New Roman" w:cs="Arial"/>
          <w:b w:val="0"/>
          <w:sz w:val="24"/>
          <w:szCs w:val="24"/>
          <w:lang w:val="en-DK" w:eastAsia="en-GB"/>
        </w:rPr>
        <w:t xml:space="preserve">. Vi har </w:t>
      </w:r>
      <w:proofErr w:type="spellStart"/>
      <w:r w:rsidRPr="006628B8">
        <w:rPr>
          <w:rFonts w:eastAsia="Times New Roman" w:cs="Arial"/>
          <w:b w:val="0"/>
          <w:sz w:val="24"/>
          <w:szCs w:val="24"/>
          <w:lang w:val="en-DK" w:eastAsia="en-GB"/>
        </w:rPr>
        <w:t>valgt</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ikke</w:t>
      </w:r>
      <w:proofErr w:type="spellEnd"/>
      <w:r w:rsidRPr="006628B8">
        <w:rPr>
          <w:rFonts w:eastAsia="Times New Roman" w:cs="Arial"/>
          <w:b w:val="0"/>
          <w:sz w:val="24"/>
          <w:szCs w:val="24"/>
          <w:lang w:val="en-DK" w:eastAsia="en-GB"/>
        </w:rPr>
        <w:t xml:space="preserve"> at </w:t>
      </w:r>
      <w:proofErr w:type="spellStart"/>
      <w:r w:rsidRPr="006628B8">
        <w:rPr>
          <w:rFonts w:eastAsia="Times New Roman" w:cs="Arial"/>
          <w:b w:val="0"/>
          <w:sz w:val="24"/>
          <w:szCs w:val="24"/>
          <w:lang w:val="en-DK" w:eastAsia="en-GB"/>
        </w:rPr>
        <w:t>fokusere</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på</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karakterer</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og</w:t>
      </w:r>
      <w:proofErr w:type="spellEnd"/>
      <w:r w:rsidRPr="006628B8">
        <w:rPr>
          <w:rFonts w:eastAsia="Times New Roman" w:cs="Arial"/>
          <w:b w:val="0"/>
          <w:sz w:val="24"/>
          <w:szCs w:val="24"/>
          <w:lang w:val="en-DK" w:eastAsia="en-GB"/>
        </w:rPr>
        <w:t xml:space="preserve"> man ser </w:t>
      </w:r>
      <w:proofErr w:type="spellStart"/>
      <w:r w:rsidRPr="006628B8">
        <w:rPr>
          <w:rFonts w:eastAsia="Times New Roman" w:cs="Arial"/>
          <w:b w:val="0"/>
          <w:sz w:val="24"/>
          <w:szCs w:val="24"/>
          <w:lang w:val="en-DK" w:eastAsia="en-GB"/>
        </w:rPr>
        <w:t>faktisk</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ikke</w:t>
      </w:r>
      <w:proofErr w:type="spellEnd"/>
      <w:r w:rsidRPr="006628B8">
        <w:rPr>
          <w:rFonts w:eastAsia="Times New Roman" w:cs="Arial"/>
          <w:b w:val="0"/>
          <w:sz w:val="24"/>
          <w:szCs w:val="24"/>
          <w:lang w:val="en-DK" w:eastAsia="en-GB"/>
        </w:rPr>
        <w:t xml:space="preserve"> et </w:t>
      </w:r>
      <w:proofErr w:type="spellStart"/>
      <w:r w:rsidRPr="006628B8">
        <w:rPr>
          <w:rFonts w:eastAsia="Times New Roman" w:cs="Arial"/>
          <w:b w:val="0"/>
          <w:sz w:val="24"/>
          <w:szCs w:val="24"/>
          <w:lang w:val="en-DK" w:eastAsia="en-GB"/>
        </w:rPr>
        <w:t>eneste</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ansigt</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i</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videoen</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Derimod</w:t>
      </w:r>
      <w:proofErr w:type="spellEnd"/>
      <w:r w:rsidRPr="006628B8">
        <w:rPr>
          <w:rFonts w:eastAsia="Times New Roman" w:cs="Arial"/>
          <w:b w:val="0"/>
          <w:sz w:val="24"/>
          <w:szCs w:val="24"/>
          <w:lang w:val="en-DK" w:eastAsia="en-GB"/>
        </w:rPr>
        <w:t xml:space="preserve"> ligger </w:t>
      </w:r>
      <w:proofErr w:type="spellStart"/>
      <w:r w:rsidRPr="006628B8">
        <w:rPr>
          <w:rFonts w:eastAsia="Times New Roman" w:cs="Arial"/>
          <w:b w:val="0"/>
          <w:sz w:val="24"/>
          <w:szCs w:val="24"/>
          <w:lang w:val="en-DK" w:eastAsia="en-GB"/>
        </w:rPr>
        <w:t>vores</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fokus</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på</w:t>
      </w:r>
      <w:proofErr w:type="spellEnd"/>
      <w:r w:rsidRPr="006628B8">
        <w:rPr>
          <w:rFonts w:eastAsia="Times New Roman" w:cs="Arial"/>
          <w:b w:val="0"/>
          <w:sz w:val="24"/>
          <w:szCs w:val="24"/>
          <w:lang w:val="en-DK" w:eastAsia="en-GB"/>
        </w:rPr>
        <w:t xml:space="preserve"> de </w:t>
      </w:r>
      <w:proofErr w:type="spellStart"/>
      <w:r w:rsidRPr="006628B8">
        <w:rPr>
          <w:rFonts w:eastAsia="Times New Roman" w:cs="Arial"/>
          <w:b w:val="0"/>
          <w:sz w:val="24"/>
          <w:szCs w:val="24"/>
          <w:lang w:val="en-DK" w:eastAsia="en-GB"/>
        </w:rPr>
        <w:t>scenarier</w:t>
      </w:r>
      <w:proofErr w:type="spellEnd"/>
      <w:r w:rsidRPr="006628B8">
        <w:rPr>
          <w:rFonts w:eastAsia="Times New Roman" w:cs="Arial"/>
          <w:b w:val="0"/>
          <w:sz w:val="24"/>
          <w:szCs w:val="24"/>
          <w:lang w:val="en-DK" w:eastAsia="en-GB"/>
        </w:rPr>
        <w:t xml:space="preserve"> vi har </w:t>
      </w:r>
      <w:proofErr w:type="spellStart"/>
      <w:r w:rsidRPr="006628B8">
        <w:rPr>
          <w:rFonts w:eastAsia="Times New Roman" w:cs="Arial"/>
          <w:b w:val="0"/>
          <w:sz w:val="24"/>
          <w:szCs w:val="24"/>
          <w:lang w:val="en-DK" w:eastAsia="en-GB"/>
        </w:rPr>
        <w:t>opsat</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som</w:t>
      </w:r>
      <w:proofErr w:type="spellEnd"/>
      <w:r w:rsidRPr="006628B8">
        <w:rPr>
          <w:rFonts w:eastAsia="Times New Roman" w:cs="Arial"/>
          <w:b w:val="0"/>
          <w:sz w:val="24"/>
          <w:szCs w:val="24"/>
          <w:lang w:val="en-DK" w:eastAsia="en-GB"/>
        </w:rPr>
        <w:t xml:space="preserve"> alle er </w:t>
      </w:r>
      <w:proofErr w:type="spellStart"/>
      <w:r w:rsidRPr="006628B8">
        <w:rPr>
          <w:rFonts w:eastAsia="Times New Roman" w:cs="Arial"/>
          <w:b w:val="0"/>
          <w:sz w:val="24"/>
          <w:szCs w:val="24"/>
          <w:lang w:val="en-DK" w:eastAsia="en-GB"/>
        </w:rPr>
        <w:t>en</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kombination</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af</w:t>
      </w:r>
      <w:proofErr w:type="spellEnd"/>
      <w:r w:rsidRPr="006628B8">
        <w:rPr>
          <w:rFonts w:eastAsia="Times New Roman" w:cs="Arial"/>
          <w:b w:val="0"/>
          <w:sz w:val="24"/>
          <w:szCs w:val="24"/>
          <w:lang w:val="en-DK" w:eastAsia="en-GB"/>
        </w:rPr>
        <w:t xml:space="preserve"> et </w:t>
      </w:r>
      <w:proofErr w:type="spellStart"/>
      <w:r w:rsidRPr="006628B8">
        <w:rPr>
          <w:rFonts w:eastAsia="Times New Roman" w:cs="Arial"/>
          <w:b w:val="0"/>
          <w:sz w:val="24"/>
          <w:szCs w:val="24"/>
          <w:lang w:val="en-DK" w:eastAsia="en-GB"/>
        </w:rPr>
        <w:t>banalt</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og</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hverdags-agtigt</w:t>
      </w:r>
      <w:proofErr w:type="spellEnd"/>
      <w:r w:rsidRPr="006628B8">
        <w:rPr>
          <w:rFonts w:eastAsia="Times New Roman" w:cs="Arial"/>
          <w:b w:val="0"/>
          <w:sz w:val="24"/>
          <w:szCs w:val="24"/>
          <w:lang w:val="en-DK" w:eastAsia="en-GB"/>
        </w:rPr>
        <w:t xml:space="preserve">” element, </w:t>
      </w:r>
      <w:proofErr w:type="spellStart"/>
      <w:r w:rsidRPr="006628B8">
        <w:rPr>
          <w:rFonts w:eastAsia="Times New Roman" w:cs="Arial"/>
          <w:b w:val="0"/>
          <w:sz w:val="24"/>
          <w:szCs w:val="24"/>
          <w:lang w:val="en-DK" w:eastAsia="en-GB"/>
        </w:rPr>
        <w:t>tilsat</w:t>
      </w:r>
      <w:proofErr w:type="spellEnd"/>
      <w:r w:rsidRPr="006628B8">
        <w:rPr>
          <w:rFonts w:eastAsia="Times New Roman" w:cs="Arial"/>
          <w:b w:val="0"/>
          <w:sz w:val="24"/>
          <w:szCs w:val="24"/>
          <w:lang w:val="en-DK" w:eastAsia="en-GB"/>
        </w:rPr>
        <w:t xml:space="preserve"> et </w:t>
      </w:r>
      <w:proofErr w:type="spellStart"/>
      <w:r w:rsidRPr="006628B8">
        <w:rPr>
          <w:rFonts w:eastAsia="Times New Roman" w:cs="Arial"/>
          <w:b w:val="0"/>
          <w:sz w:val="24"/>
          <w:szCs w:val="24"/>
          <w:lang w:val="en-DK" w:eastAsia="en-GB"/>
        </w:rPr>
        <w:t>strejf</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af</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noget</w:t>
      </w:r>
      <w:proofErr w:type="spellEnd"/>
      <w:r w:rsidRPr="006628B8">
        <w:rPr>
          <w:rFonts w:eastAsia="Times New Roman" w:cs="Arial"/>
          <w:b w:val="0"/>
          <w:sz w:val="24"/>
          <w:szCs w:val="24"/>
          <w:lang w:val="en-DK" w:eastAsia="en-GB"/>
        </w:rPr>
        <w:t xml:space="preserve"> absurd. Dette har vi </w:t>
      </w:r>
      <w:proofErr w:type="spellStart"/>
      <w:r w:rsidRPr="006628B8">
        <w:rPr>
          <w:rFonts w:eastAsia="Times New Roman" w:cs="Arial"/>
          <w:b w:val="0"/>
          <w:sz w:val="24"/>
          <w:szCs w:val="24"/>
          <w:lang w:val="en-DK" w:eastAsia="en-GB"/>
        </w:rPr>
        <w:t>opnået</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ved</w:t>
      </w:r>
      <w:proofErr w:type="spellEnd"/>
      <w:r w:rsidRPr="006628B8">
        <w:rPr>
          <w:rFonts w:eastAsia="Times New Roman" w:cs="Arial"/>
          <w:b w:val="0"/>
          <w:sz w:val="24"/>
          <w:szCs w:val="24"/>
          <w:lang w:val="en-DK" w:eastAsia="en-GB"/>
        </w:rPr>
        <w:t xml:space="preserve"> at </w:t>
      </w:r>
      <w:proofErr w:type="spellStart"/>
      <w:r w:rsidRPr="006628B8">
        <w:rPr>
          <w:rFonts w:eastAsia="Times New Roman" w:cs="Arial"/>
          <w:b w:val="0"/>
          <w:sz w:val="24"/>
          <w:szCs w:val="24"/>
          <w:lang w:val="en-DK" w:eastAsia="en-GB"/>
        </w:rPr>
        <w:t>tage</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velkendte</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objekter</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og</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placere</w:t>
      </w:r>
      <w:proofErr w:type="spellEnd"/>
      <w:r w:rsidRPr="006628B8">
        <w:rPr>
          <w:rFonts w:eastAsia="Times New Roman" w:cs="Arial"/>
          <w:b w:val="0"/>
          <w:sz w:val="24"/>
          <w:szCs w:val="24"/>
          <w:lang w:val="en-DK" w:eastAsia="en-GB"/>
        </w:rPr>
        <w:t xml:space="preserve"> dem </w:t>
      </w:r>
      <w:proofErr w:type="spellStart"/>
      <w:r w:rsidRPr="006628B8">
        <w:rPr>
          <w:rFonts w:eastAsia="Times New Roman" w:cs="Arial"/>
          <w:b w:val="0"/>
          <w:sz w:val="24"/>
          <w:szCs w:val="24"/>
          <w:lang w:val="en-DK" w:eastAsia="en-GB"/>
        </w:rPr>
        <w:t>i</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omgivelser</w:t>
      </w:r>
      <w:proofErr w:type="spellEnd"/>
      <w:r w:rsidRPr="006628B8">
        <w:rPr>
          <w:rFonts w:eastAsia="Times New Roman" w:cs="Arial"/>
          <w:b w:val="0"/>
          <w:sz w:val="24"/>
          <w:szCs w:val="24"/>
          <w:lang w:val="en-DK" w:eastAsia="en-GB"/>
        </w:rPr>
        <w:t>/</w:t>
      </w:r>
      <w:proofErr w:type="spellStart"/>
      <w:r w:rsidRPr="006628B8">
        <w:rPr>
          <w:rFonts w:eastAsia="Times New Roman" w:cs="Arial"/>
          <w:b w:val="0"/>
          <w:sz w:val="24"/>
          <w:szCs w:val="24"/>
          <w:lang w:val="en-DK" w:eastAsia="en-GB"/>
        </w:rPr>
        <w:t>situationer</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hvor</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seeren</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ikke</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ville</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forvente</w:t>
      </w:r>
      <w:proofErr w:type="spellEnd"/>
      <w:r w:rsidRPr="006628B8">
        <w:rPr>
          <w:rFonts w:eastAsia="Times New Roman" w:cs="Arial"/>
          <w:b w:val="0"/>
          <w:sz w:val="24"/>
          <w:szCs w:val="24"/>
          <w:lang w:val="en-DK" w:eastAsia="en-GB"/>
        </w:rPr>
        <w:t xml:space="preserve"> dem. Dette er </w:t>
      </w:r>
      <w:proofErr w:type="spellStart"/>
      <w:r w:rsidRPr="006628B8">
        <w:rPr>
          <w:rFonts w:eastAsia="Times New Roman" w:cs="Arial"/>
          <w:b w:val="0"/>
          <w:sz w:val="24"/>
          <w:szCs w:val="24"/>
          <w:lang w:val="en-DK" w:eastAsia="en-GB"/>
        </w:rPr>
        <w:t>gjort</w:t>
      </w:r>
      <w:proofErr w:type="spellEnd"/>
      <w:r w:rsidRPr="006628B8">
        <w:rPr>
          <w:rFonts w:eastAsia="Times New Roman" w:cs="Arial"/>
          <w:b w:val="0"/>
          <w:sz w:val="24"/>
          <w:szCs w:val="24"/>
          <w:lang w:val="en-DK" w:eastAsia="en-GB"/>
        </w:rPr>
        <w:t xml:space="preserve"> for at </w:t>
      </w:r>
      <w:proofErr w:type="spellStart"/>
      <w:r w:rsidRPr="006628B8">
        <w:rPr>
          <w:rFonts w:eastAsia="Times New Roman" w:cs="Arial"/>
          <w:b w:val="0"/>
          <w:sz w:val="24"/>
          <w:szCs w:val="24"/>
          <w:lang w:val="en-DK" w:eastAsia="en-GB"/>
        </w:rPr>
        <w:t>understrege</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pointen</w:t>
      </w:r>
      <w:proofErr w:type="spellEnd"/>
      <w:r w:rsidRPr="006628B8">
        <w:rPr>
          <w:rFonts w:eastAsia="Times New Roman" w:cs="Arial"/>
          <w:b w:val="0"/>
          <w:sz w:val="24"/>
          <w:szCs w:val="24"/>
          <w:lang w:val="en-DK" w:eastAsia="en-GB"/>
        </w:rPr>
        <w:t xml:space="preserve">, at der er </w:t>
      </w:r>
      <w:r w:rsidRPr="006628B8">
        <w:rPr>
          <w:rFonts w:eastAsia="Times New Roman" w:cs="Arial"/>
          <w:b w:val="0"/>
          <w:sz w:val="24"/>
          <w:szCs w:val="24"/>
          <w:u w:val="single"/>
          <w:lang w:val="en-DK" w:eastAsia="en-GB"/>
        </w:rPr>
        <w:t xml:space="preserve">mange </w:t>
      </w:r>
      <w:proofErr w:type="spellStart"/>
      <w:r w:rsidRPr="006628B8">
        <w:rPr>
          <w:rFonts w:eastAsia="Times New Roman" w:cs="Arial"/>
          <w:b w:val="0"/>
          <w:sz w:val="24"/>
          <w:szCs w:val="24"/>
          <w:lang w:val="en-DK" w:eastAsia="en-GB"/>
        </w:rPr>
        <w:t>muligheder</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i</w:t>
      </w:r>
      <w:proofErr w:type="spellEnd"/>
      <w:r w:rsidRPr="006628B8">
        <w:rPr>
          <w:rFonts w:eastAsia="Times New Roman" w:cs="Arial"/>
          <w:b w:val="0"/>
          <w:sz w:val="24"/>
          <w:szCs w:val="24"/>
          <w:lang w:val="en-DK" w:eastAsia="en-GB"/>
        </w:rPr>
        <w:t xml:space="preserve"> at </w:t>
      </w:r>
      <w:proofErr w:type="spellStart"/>
      <w:r w:rsidRPr="006628B8">
        <w:rPr>
          <w:rFonts w:eastAsia="Times New Roman" w:cs="Arial"/>
          <w:b w:val="0"/>
          <w:sz w:val="24"/>
          <w:szCs w:val="24"/>
          <w:lang w:val="en-DK" w:eastAsia="en-GB"/>
        </w:rPr>
        <w:t>drikke</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tuborg</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nul</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også</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flere</w:t>
      </w:r>
      <w:proofErr w:type="spellEnd"/>
      <w:r w:rsidRPr="006628B8">
        <w:rPr>
          <w:rFonts w:eastAsia="Times New Roman" w:cs="Arial"/>
          <w:b w:val="0"/>
          <w:sz w:val="24"/>
          <w:szCs w:val="24"/>
          <w:lang w:val="en-DK" w:eastAsia="en-GB"/>
        </w:rPr>
        <w:t xml:space="preserve"> end man </w:t>
      </w:r>
      <w:proofErr w:type="spellStart"/>
      <w:r w:rsidRPr="006628B8">
        <w:rPr>
          <w:rFonts w:eastAsia="Times New Roman" w:cs="Arial"/>
          <w:b w:val="0"/>
          <w:sz w:val="24"/>
          <w:szCs w:val="24"/>
          <w:lang w:val="en-DK" w:eastAsia="en-GB"/>
        </w:rPr>
        <w:t>lige</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umiddelbart</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kan</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forestille</w:t>
      </w:r>
      <w:proofErr w:type="spellEnd"/>
      <w:r w:rsidRPr="006628B8">
        <w:rPr>
          <w:rFonts w:eastAsia="Times New Roman" w:cs="Arial"/>
          <w:b w:val="0"/>
          <w:sz w:val="24"/>
          <w:szCs w:val="24"/>
          <w:lang w:val="en-DK" w:eastAsia="en-GB"/>
        </w:rPr>
        <w:t xml:space="preserve"> sig. </w:t>
      </w:r>
    </w:p>
    <w:p w14:paraId="380D014E" w14:textId="77777777" w:rsidR="006628B8" w:rsidRPr="006628B8" w:rsidRDefault="006628B8" w:rsidP="006628B8">
      <w:pPr>
        <w:rPr>
          <w:rFonts w:eastAsia="Times New Roman" w:cs="Times New Roman"/>
          <w:b w:val="0"/>
          <w:sz w:val="24"/>
          <w:szCs w:val="24"/>
          <w:lang w:val="en-DK" w:eastAsia="en-GB"/>
        </w:rPr>
      </w:pPr>
    </w:p>
    <w:p w14:paraId="65F7E29A" w14:textId="77777777" w:rsidR="006628B8" w:rsidRPr="006628B8" w:rsidRDefault="006628B8" w:rsidP="006628B8">
      <w:pPr>
        <w:rPr>
          <w:rFonts w:eastAsia="Times New Roman" w:cs="Times New Roman"/>
          <w:b w:val="0"/>
          <w:sz w:val="24"/>
          <w:szCs w:val="24"/>
          <w:lang w:val="en-DK" w:eastAsia="en-GB"/>
        </w:rPr>
      </w:pPr>
      <w:proofErr w:type="spellStart"/>
      <w:r w:rsidRPr="006628B8">
        <w:rPr>
          <w:rFonts w:eastAsia="Times New Roman" w:cs="Arial"/>
          <w:b w:val="0"/>
          <w:sz w:val="24"/>
          <w:szCs w:val="24"/>
          <w:lang w:val="en-DK" w:eastAsia="en-GB"/>
        </w:rPr>
        <w:t>Videoen</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forløses</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først</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i</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sidste</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indstilling</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hvor</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konceptet</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afsløres</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gennem</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annonceringen</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af</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vores</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kampagnenavn</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Indtil</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dette</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punkt</w:t>
      </w:r>
      <w:proofErr w:type="spellEnd"/>
      <w:r w:rsidRPr="006628B8">
        <w:rPr>
          <w:rFonts w:eastAsia="Times New Roman" w:cs="Arial"/>
          <w:b w:val="0"/>
          <w:sz w:val="24"/>
          <w:szCs w:val="24"/>
          <w:lang w:val="en-DK" w:eastAsia="en-GB"/>
        </w:rPr>
        <w:t xml:space="preserve"> har de </w:t>
      </w:r>
      <w:proofErr w:type="spellStart"/>
      <w:r w:rsidRPr="006628B8">
        <w:rPr>
          <w:rFonts w:eastAsia="Times New Roman" w:cs="Arial"/>
          <w:b w:val="0"/>
          <w:sz w:val="24"/>
          <w:szCs w:val="24"/>
          <w:lang w:val="en-DK" w:eastAsia="en-GB"/>
        </w:rPr>
        <w:t>forskellige</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scenarier</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tilsyneladende</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ingen</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sammenhæng</w:t>
      </w:r>
      <w:proofErr w:type="spellEnd"/>
      <w:r w:rsidRPr="006628B8">
        <w:rPr>
          <w:rFonts w:eastAsia="Times New Roman" w:cs="Arial"/>
          <w:b w:val="0"/>
          <w:sz w:val="24"/>
          <w:szCs w:val="24"/>
          <w:lang w:val="en-DK" w:eastAsia="en-GB"/>
        </w:rPr>
        <w:t xml:space="preserve">, men </w:t>
      </w:r>
      <w:proofErr w:type="spellStart"/>
      <w:r w:rsidRPr="006628B8">
        <w:rPr>
          <w:rFonts w:eastAsia="Times New Roman" w:cs="Arial"/>
          <w:b w:val="0"/>
          <w:sz w:val="24"/>
          <w:szCs w:val="24"/>
          <w:lang w:val="en-DK" w:eastAsia="en-GB"/>
        </w:rPr>
        <w:t>kædes</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sammen</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i</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sidste</w:t>
      </w:r>
      <w:proofErr w:type="spellEnd"/>
      <w:r w:rsidRPr="006628B8">
        <w:rPr>
          <w:rFonts w:eastAsia="Times New Roman" w:cs="Arial"/>
          <w:b w:val="0"/>
          <w:sz w:val="24"/>
          <w:szCs w:val="24"/>
          <w:lang w:val="en-DK" w:eastAsia="en-GB"/>
        </w:rPr>
        <w:t xml:space="preserve"> </w:t>
      </w:r>
      <w:proofErr w:type="spellStart"/>
      <w:r w:rsidRPr="006628B8">
        <w:rPr>
          <w:rFonts w:eastAsia="Times New Roman" w:cs="Arial"/>
          <w:b w:val="0"/>
          <w:sz w:val="24"/>
          <w:szCs w:val="24"/>
          <w:lang w:val="en-DK" w:eastAsia="en-GB"/>
        </w:rPr>
        <w:t>skud</w:t>
      </w:r>
      <w:proofErr w:type="spellEnd"/>
      <w:r w:rsidRPr="006628B8">
        <w:rPr>
          <w:rFonts w:eastAsia="Times New Roman" w:cs="Arial"/>
          <w:b w:val="0"/>
          <w:sz w:val="24"/>
          <w:szCs w:val="24"/>
          <w:lang w:val="en-DK" w:eastAsia="en-GB"/>
        </w:rPr>
        <w:t>.</w:t>
      </w:r>
    </w:p>
    <w:p w14:paraId="71BD22E8" w14:textId="3D87D401" w:rsidR="006628B8" w:rsidRDefault="006628B8" w:rsidP="006628B8">
      <w:pPr>
        <w:rPr>
          <w:rFonts w:eastAsia="Times New Roman" w:cs="Times New Roman"/>
          <w:b w:val="0"/>
          <w:sz w:val="24"/>
          <w:szCs w:val="24"/>
          <w:lang w:val="en-DK" w:eastAsia="en-GB"/>
        </w:rPr>
      </w:pPr>
    </w:p>
    <w:p w14:paraId="4F5F1644" w14:textId="0E9CE8CA" w:rsidR="006628B8" w:rsidRPr="006628B8" w:rsidRDefault="006628B8" w:rsidP="006628B8">
      <w:pPr>
        <w:spacing w:line="240" w:lineRule="auto"/>
        <w:rPr>
          <w:rFonts w:ascii="Times New Roman" w:eastAsia="Times New Roman" w:hAnsi="Times New Roman" w:cs="Times New Roman"/>
          <w:b w:val="0"/>
          <w:color w:val="auto"/>
          <w:sz w:val="24"/>
          <w:szCs w:val="24"/>
          <w:lang w:val="en-DK" w:eastAsia="en-GB"/>
        </w:rPr>
      </w:pPr>
      <w:r w:rsidRPr="006628B8">
        <w:rPr>
          <w:rFonts w:ascii="Times New Roman" w:eastAsia="Times New Roman" w:hAnsi="Times New Roman" w:cs="Times New Roman"/>
          <w:b w:val="0"/>
          <w:color w:val="auto"/>
          <w:sz w:val="24"/>
          <w:szCs w:val="24"/>
          <w:bdr w:val="none" w:sz="0" w:space="0" w:color="auto" w:frame="1"/>
          <w:lang w:val="en-DK" w:eastAsia="en-GB"/>
        </w:rPr>
        <w:fldChar w:fldCharType="begin"/>
      </w:r>
      <w:r w:rsidRPr="006628B8">
        <w:rPr>
          <w:rFonts w:ascii="Times New Roman" w:eastAsia="Times New Roman" w:hAnsi="Times New Roman" w:cs="Times New Roman"/>
          <w:b w:val="0"/>
          <w:color w:val="auto"/>
          <w:sz w:val="24"/>
          <w:szCs w:val="24"/>
          <w:bdr w:val="none" w:sz="0" w:space="0" w:color="auto" w:frame="1"/>
          <w:lang w:val="en-DK" w:eastAsia="en-GB"/>
        </w:rPr>
        <w:instrText xml:space="preserve"> INCLUDEPICTURE "https://lh3.googleusercontent.com/JKSkwvT4pEf6icnaHjYbZ55aB5p63YPh6Q0vr_1iUvvAj2E_MaIv-OLnqsuumTuU8uqVm-yFS0jWSV6AWKbAWmqppDEeH9O-WHaSVSb5QKixz3q9ajJ-BiQRCsglpozoT8HqDLll" \* MERGEFORMATINET </w:instrText>
      </w:r>
      <w:r w:rsidRPr="006628B8">
        <w:rPr>
          <w:rFonts w:ascii="Times New Roman" w:eastAsia="Times New Roman" w:hAnsi="Times New Roman" w:cs="Times New Roman"/>
          <w:b w:val="0"/>
          <w:color w:val="auto"/>
          <w:sz w:val="24"/>
          <w:szCs w:val="24"/>
          <w:bdr w:val="none" w:sz="0" w:space="0" w:color="auto" w:frame="1"/>
          <w:lang w:val="en-DK" w:eastAsia="en-GB"/>
        </w:rPr>
        <w:fldChar w:fldCharType="separate"/>
      </w:r>
      <w:r w:rsidRPr="006628B8">
        <w:rPr>
          <w:rFonts w:ascii="Times New Roman" w:eastAsia="Times New Roman" w:hAnsi="Times New Roman" w:cs="Times New Roman"/>
          <w:b w:val="0"/>
          <w:noProof/>
          <w:color w:val="auto"/>
          <w:sz w:val="24"/>
          <w:szCs w:val="24"/>
          <w:bdr w:val="none" w:sz="0" w:space="0" w:color="auto" w:frame="1"/>
          <w:lang w:val="en-DK" w:eastAsia="en-GB"/>
        </w:rPr>
        <w:drawing>
          <wp:inline distT="0" distB="0" distL="0" distR="0" wp14:anchorId="349B480D" wp14:editId="7243689F">
            <wp:extent cx="4866640" cy="3636755"/>
            <wp:effectExtent l="0" t="0" r="0" b="0"/>
            <wp:docPr id="20" name="Picture 2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 up of text on a white background&#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10800000">
                      <a:off x="0" y="0"/>
                      <a:ext cx="4869697" cy="3639039"/>
                    </a:xfrm>
                    <a:prstGeom prst="rect">
                      <a:avLst/>
                    </a:prstGeom>
                    <a:noFill/>
                    <a:ln>
                      <a:noFill/>
                    </a:ln>
                  </pic:spPr>
                </pic:pic>
              </a:graphicData>
            </a:graphic>
          </wp:inline>
        </w:drawing>
      </w:r>
      <w:r w:rsidRPr="006628B8">
        <w:rPr>
          <w:rFonts w:ascii="Times New Roman" w:eastAsia="Times New Roman" w:hAnsi="Times New Roman" w:cs="Times New Roman"/>
          <w:b w:val="0"/>
          <w:color w:val="auto"/>
          <w:sz w:val="24"/>
          <w:szCs w:val="24"/>
          <w:bdr w:val="none" w:sz="0" w:space="0" w:color="auto" w:frame="1"/>
          <w:lang w:val="en-DK" w:eastAsia="en-GB"/>
        </w:rPr>
        <w:fldChar w:fldCharType="end"/>
      </w:r>
    </w:p>
    <w:p w14:paraId="72D5F73B" w14:textId="77777777" w:rsidR="006628B8" w:rsidRPr="006628B8" w:rsidRDefault="006628B8" w:rsidP="006628B8">
      <w:pPr>
        <w:spacing w:line="240" w:lineRule="auto"/>
        <w:rPr>
          <w:rFonts w:ascii="Times New Roman" w:eastAsia="Times New Roman" w:hAnsi="Times New Roman" w:cs="Times New Roman"/>
          <w:b w:val="0"/>
          <w:color w:val="auto"/>
          <w:sz w:val="24"/>
          <w:szCs w:val="24"/>
          <w:lang w:val="en-DK" w:eastAsia="en-GB"/>
        </w:rPr>
      </w:pPr>
      <w:r w:rsidRPr="006628B8">
        <w:rPr>
          <w:rFonts w:ascii="Arial" w:eastAsia="Times New Roman" w:hAnsi="Arial" w:cs="Arial"/>
          <w:b w:val="0"/>
          <w:color w:val="000000"/>
          <w:sz w:val="18"/>
          <w:szCs w:val="18"/>
          <w:lang w:val="en-DK" w:eastAsia="en-GB"/>
        </w:rPr>
        <w:t xml:space="preserve">Storyboard med </w:t>
      </w:r>
      <w:proofErr w:type="spellStart"/>
      <w:r w:rsidRPr="006628B8">
        <w:rPr>
          <w:rFonts w:ascii="Arial" w:eastAsia="Times New Roman" w:hAnsi="Arial" w:cs="Arial"/>
          <w:b w:val="0"/>
          <w:color w:val="000000"/>
          <w:sz w:val="18"/>
          <w:szCs w:val="18"/>
          <w:lang w:val="en-DK" w:eastAsia="en-GB"/>
        </w:rPr>
        <w:t>forskellige</w:t>
      </w:r>
      <w:proofErr w:type="spellEnd"/>
      <w:r w:rsidRPr="006628B8">
        <w:rPr>
          <w:rFonts w:ascii="Arial" w:eastAsia="Times New Roman" w:hAnsi="Arial" w:cs="Arial"/>
          <w:b w:val="0"/>
          <w:color w:val="000000"/>
          <w:sz w:val="18"/>
          <w:szCs w:val="18"/>
          <w:lang w:val="en-DK" w:eastAsia="en-GB"/>
        </w:rPr>
        <w:t xml:space="preserve"> framings.</w:t>
      </w:r>
    </w:p>
    <w:p w14:paraId="65DE44D3" w14:textId="354ABF01" w:rsidR="006628B8" w:rsidRDefault="006628B8" w:rsidP="006628B8">
      <w:pPr>
        <w:pStyle w:val="Heading3"/>
      </w:pPr>
      <w:bookmarkStart w:id="45" w:name="_Toc53525192"/>
      <w:r>
        <w:lastRenderedPageBreak/>
        <w:t>VISUELT UDTRYK</w:t>
      </w:r>
      <w:bookmarkEnd w:id="45"/>
    </w:p>
    <w:p w14:paraId="0F8E471C" w14:textId="604AA40F" w:rsidR="006628B8" w:rsidRDefault="006628B8" w:rsidP="006628B8"/>
    <w:p w14:paraId="78DC5EC4" w14:textId="60912B53" w:rsidR="006628B8" w:rsidRDefault="006628B8" w:rsidP="006628B8">
      <w:pPr>
        <w:pStyle w:val="Content"/>
        <w:rPr>
          <w:lang w:val="en-DK" w:eastAsia="en-GB"/>
        </w:rPr>
      </w:pPr>
      <w:proofErr w:type="spellStart"/>
      <w:r w:rsidRPr="006628B8">
        <w:rPr>
          <w:lang w:val="en-DK" w:eastAsia="en-GB"/>
        </w:rPr>
        <w:t>Visuelt</w:t>
      </w:r>
      <w:proofErr w:type="spellEnd"/>
      <w:r w:rsidRPr="006628B8">
        <w:rPr>
          <w:lang w:val="en-DK" w:eastAsia="en-GB"/>
        </w:rPr>
        <w:t xml:space="preserve"> har vi </w:t>
      </w:r>
      <w:proofErr w:type="spellStart"/>
      <w:r w:rsidRPr="006628B8">
        <w:rPr>
          <w:lang w:val="en-DK" w:eastAsia="en-GB"/>
        </w:rPr>
        <w:t>i</w:t>
      </w:r>
      <w:proofErr w:type="spellEnd"/>
      <w:r w:rsidRPr="006628B8">
        <w:rPr>
          <w:lang w:val="en-DK" w:eastAsia="en-GB"/>
        </w:rPr>
        <w:t xml:space="preserve"> </w:t>
      </w:r>
      <w:proofErr w:type="spellStart"/>
      <w:r w:rsidRPr="006628B8">
        <w:rPr>
          <w:lang w:val="en-DK" w:eastAsia="en-GB"/>
        </w:rPr>
        <w:t>kampagnevideoen</w:t>
      </w:r>
      <w:proofErr w:type="spellEnd"/>
      <w:r w:rsidRPr="006628B8">
        <w:rPr>
          <w:lang w:val="en-DK" w:eastAsia="en-GB"/>
        </w:rPr>
        <w:t xml:space="preserve"> </w:t>
      </w:r>
      <w:proofErr w:type="spellStart"/>
      <w:r w:rsidRPr="006628B8">
        <w:rPr>
          <w:lang w:val="en-DK" w:eastAsia="en-GB"/>
        </w:rPr>
        <w:t>arbejdet</w:t>
      </w:r>
      <w:proofErr w:type="spellEnd"/>
      <w:r w:rsidRPr="006628B8">
        <w:rPr>
          <w:lang w:val="en-DK" w:eastAsia="en-GB"/>
        </w:rPr>
        <w:t xml:space="preserve"> med at </w:t>
      </w:r>
      <w:proofErr w:type="spellStart"/>
      <w:r w:rsidRPr="006628B8">
        <w:rPr>
          <w:lang w:val="en-DK" w:eastAsia="en-GB"/>
        </w:rPr>
        <w:t>holde</w:t>
      </w:r>
      <w:proofErr w:type="spellEnd"/>
      <w:r w:rsidRPr="006628B8">
        <w:rPr>
          <w:lang w:val="en-DK" w:eastAsia="en-GB"/>
        </w:rPr>
        <w:t xml:space="preserve"> et rent </w:t>
      </w:r>
      <w:proofErr w:type="spellStart"/>
      <w:r w:rsidRPr="006628B8">
        <w:rPr>
          <w:lang w:val="en-DK" w:eastAsia="en-GB"/>
        </w:rPr>
        <w:t>udtryk</w:t>
      </w:r>
      <w:proofErr w:type="spellEnd"/>
      <w:r w:rsidRPr="006628B8">
        <w:rPr>
          <w:lang w:val="en-DK" w:eastAsia="en-GB"/>
        </w:rPr>
        <w:t xml:space="preserve"> med </w:t>
      </w:r>
      <w:proofErr w:type="spellStart"/>
      <w:r w:rsidRPr="006628B8">
        <w:rPr>
          <w:lang w:val="en-DK" w:eastAsia="en-GB"/>
        </w:rPr>
        <w:t>kolde</w:t>
      </w:r>
      <w:proofErr w:type="spellEnd"/>
      <w:r w:rsidRPr="006628B8">
        <w:rPr>
          <w:lang w:val="en-DK" w:eastAsia="en-GB"/>
        </w:rPr>
        <w:t xml:space="preserve"> toner </w:t>
      </w:r>
      <w:proofErr w:type="spellStart"/>
      <w:r w:rsidRPr="006628B8">
        <w:rPr>
          <w:lang w:val="en-DK" w:eastAsia="en-GB"/>
        </w:rPr>
        <w:t>og</w:t>
      </w:r>
      <w:proofErr w:type="spellEnd"/>
      <w:r w:rsidRPr="006628B8">
        <w:rPr>
          <w:lang w:val="en-DK" w:eastAsia="en-GB"/>
        </w:rPr>
        <w:t xml:space="preserve"> </w:t>
      </w:r>
      <w:proofErr w:type="spellStart"/>
      <w:r w:rsidRPr="006628B8">
        <w:rPr>
          <w:lang w:val="en-DK" w:eastAsia="en-GB"/>
        </w:rPr>
        <w:t>fokus</w:t>
      </w:r>
      <w:proofErr w:type="spellEnd"/>
      <w:r w:rsidRPr="006628B8">
        <w:rPr>
          <w:lang w:val="en-DK" w:eastAsia="en-GB"/>
        </w:rPr>
        <w:t xml:space="preserve"> </w:t>
      </w:r>
      <w:proofErr w:type="spellStart"/>
      <w:r w:rsidRPr="006628B8">
        <w:rPr>
          <w:lang w:val="en-DK" w:eastAsia="en-GB"/>
        </w:rPr>
        <w:t>på</w:t>
      </w:r>
      <w:proofErr w:type="spellEnd"/>
      <w:r w:rsidRPr="006628B8">
        <w:rPr>
          <w:lang w:val="en-DK" w:eastAsia="en-GB"/>
        </w:rPr>
        <w:t xml:space="preserve"> </w:t>
      </w:r>
      <w:proofErr w:type="spellStart"/>
      <w:r w:rsidRPr="006628B8">
        <w:rPr>
          <w:lang w:val="en-DK" w:eastAsia="en-GB"/>
        </w:rPr>
        <w:t>kombinationen</w:t>
      </w:r>
      <w:proofErr w:type="spellEnd"/>
      <w:r w:rsidRPr="006628B8">
        <w:rPr>
          <w:lang w:val="en-DK" w:eastAsia="en-GB"/>
        </w:rPr>
        <w:t xml:space="preserve"> </w:t>
      </w:r>
      <w:proofErr w:type="spellStart"/>
      <w:r w:rsidRPr="006628B8">
        <w:rPr>
          <w:lang w:val="en-DK" w:eastAsia="en-GB"/>
        </w:rPr>
        <w:t>af</w:t>
      </w:r>
      <w:proofErr w:type="spellEnd"/>
      <w:r w:rsidRPr="006628B8">
        <w:rPr>
          <w:lang w:val="en-DK" w:eastAsia="en-GB"/>
        </w:rPr>
        <w:t xml:space="preserve"> </w:t>
      </w:r>
      <w:proofErr w:type="spellStart"/>
      <w:r w:rsidRPr="006628B8">
        <w:rPr>
          <w:lang w:val="en-DK" w:eastAsia="en-GB"/>
        </w:rPr>
        <w:t>blå</w:t>
      </w:r>
      <w:proofErr w:type="spellEnd"/>
      <w:r w:rsidRPr="006628B8">
        <w:rPr>
          <w:lang w:val="en-DK" w:eastAsia="en-GB"/>
        </w:rPr>
        <w:t xml:space="preserve"> </w:t>
      </w:r>
      <w:proofErr w:type="spellStart"/>
      <w:r w:rsidRPr="006628B8">
        <w:rPr>
          <w:lang w:val="en-DK" w:eastAsia="en-GB"/>
        </w:rPr>
        <w:t>og</w:t>
      </w:r>
      <w:proofErr w:type="spellEnd"/>
      <w:r w:rsidRPr="006628B8">
        <w:rPr>
          <w:lang w:val="en-DK" w:eastAsia="en-GB"/>
        </w:rPr>
        <w:t xml:space="preserve"> </w:t>
      </w:r>
      <w:proofErr w:type="spellStart"/>
      <w:r w:rsidRPr="006628B8">
        <w:rPr>
          <w:lang w:val="en-DK" w:eastAsia="en-GB"/>
        </w:rPr>
        <w:t>hvid</w:t>
      </w:r>
      <w:proofErr w:type="spellEnd"/>
      <w:r w:rsidRPr="006628B8">
        <w:rPr>
          <w:lang w:val="en-DK" w:eastAsia="en-GB"/>
        </w:rPr>
        <w:t xml:space="preserve">. Dette </w:t>
      </w:r>
      <w:proofErr w:type="spellStart"/>
      <w:r w:rsidRPr="006628B8">
        <w:rPr>
          <w:lang w:val="en-DK" w:eastAsia="en-GB"/>
        </w:rPr>
        <w:t>betyder</w:t>
      </w:r>
      <w:proofErr w:type="spellEnd"/>
      <w:r w:rsidRPr="006628B8">
        <w:rPr>
          <w:lang w:val="en-DK" w:eastAsia="en-GB"/>
        </w:rPr>
        <w:t xml:space="preserve"> </w:t>
      </w:r>
      <w:proofErr w:type="spellStart"/>
      <w:r w:rsidRPr="006628B8">
        <w:rPr>
          <w:lang w:val="en-DK" w:eastAsia="en-GB"/>
        </w:rPr>
        <w:t>i</w:t>
      </w:r>
      <w:proofErr w:type="spellEnd"/>
      <w:r w:rsidRPr="006628B8">
        <w:rPr>
          <w:lang w:val="en-DK" w:eastAsia="en-GB"/>
        </w:rPr>
        <w:t xml:space="preserve"> </w:t>
      </w:r>
      <w:proofErr w:type="spellStart"/>
      <w:r w:rsidRPr="006628B8">
        <w:rPr>
          <w:lang w:val="en-DK" w:eastAsia="en-GB"/>
        </w:rPr>
        <w:t>praksis</w:t>
      </w:r>
      <w:proofErr w:type="spellEnd"/>
      <w:r w:rsidRPr="006628B8">
        <w:rPr>
          <w:lang w:val="en-DK" w:eastAsia="en-GB"/>
        </w:rPr>
        <w:t xml:space="preserve">, at vi </w:t>
      </w:r>
      <w:proofErr w:type="spellStart"/>
      <w:r w:rsidRPr="006628B8">
        <w:rPr>
          <w:lang w:val="en-DK" w:eastAsia="en-GB"/>
        </w:rPr>
        <w:t>i</w:t>
      </w:r>
      <w:proofErr w:type="spellEnd"/>
      <w:r w:rsidRPr="006628B8">
        <w:rPr>
          <w:lang w:val="en-DK" w:eastAsia="en-GB"/>
        </w:rPr>
        <w:t xml:space="preserve"> </w:t>
      </w:r>
      <w:proofErr w:type="spellStart"/>
      <w:r w:rsidRPr="006628B8">
        <w:rPr>
          <w:lang w:val="en-DK" w:eastAsia="en-GB"/>
        </w:rPr>
        <w:t>postproduktionen</w:t>
      </w:r>
      <w:proofErr w:type="spellEnd"/>
      <w:r w:rsidRPr="006628B8">
        <w:rPr>
          <w:lang w:val="en-DK" w:eastAsia="en-GB"/>
        </w:rPr>
        <w:t xml:space="preserve"> har </w:t>
      </w:r>
      <w:proofErr w:type="spellStart"/>
      <w:r w:rsidRPr="006628B8">
        <w:rPr>
          <w:lang w:val="en-DK" w:eastAsia="en-GB"/>
        </w:rPr>
        <w:t>benyttet</w:t>
      </w:r>
      <w:proofErr w:type="spellEnd"/>
      <w:r w:rsidRPr="006628B8">
        <w:rPr>
          <w:lang w:val="en-DK" w:eastAsia="en-GB"/>
        </w:rPr>
        <w:t xml:space="preserve"> </w:t>
      </w:r>
      <w:proofErr w:type="spellStart"/>
      <w:r w:rsidRPr="006628B8">
        <w:rPr>
          <w:lang w:val="en-DK" w:eastAsia="en-GB"/>
        </w:rPr>
        <w:t>os</w:t>
      </w:r>
      <w:proofErr w:type="spellEnd"/>
      <w:r w:rsidRPr="006628B8">
        <w:rPr>
          <w:lang w:val="en-DK" w:eastAsia="en-GB"/>
        </w:rPr>
        <w:t xml:space="preserve"> </w:t>
      </w:r>
      <w:proofErr w:type="spellStart"/>
      <w:r w:rsidRPr="006628B8">
        <w:rPr>
          <w:lang w:val="en-DK" w:eastAsia="en-GB"/>
        </w:rPr>
        <w:t>af</w:t>
      </w:r>
      <w:proofErr w:type="spellEnd"/>
      <w:r w:rsidRPr="006628B8">
        <w:rPr>
          <w:lang w:val="en-DK" w:eastAsia="en-GB"/>
        </w:rPr>
        <w:t xml:space="preserve"> </w:t>
      </w:r>
      <w:proofErr w:type="spellStart"/>
      <w:r w:rsidRPr="006628B8">
        <w:rPr>
          <w:lang w:val="en-DK" w:eastAsia="en-GB"/>
        </w:rPr>
        <w:t>høj</w:t>
      </w:r>
      <w:proofErr w:type="spellEnd"/>
      <w:r w:rsidRPr="006628B8">
        <w:rPr>
          <w:lang w:val="en-DK" w:eastAsia="en-GB"/>
        </w:rPr>
        <w:t xml:space="preserve"> </w:t>
      </w:r>
      <w:proofErr w:type="spellStart"/>
      <w:r w:rsidRPr="006628B8">
        <w:rPr>
          <w:lang w:val="en-DK" w:eastAsia="en-GB"/>
        </w:rPr>
        <w:t>kontrast</w:t>
      </w:r>
      <w:proofErr w:type="spellEnd"/>
      <w:r w:rsidRPr="006628B8">
        <w:rPr>
          <w:lang w:val="en-DK" w:eastAsia="en-GB"/>
        </w:rPr>
        <w:t xml:space="preserve">, </w:t>
      </w:r>
      <w:proofErr w:type="spellStart"/>
      <w:r w:rsidRPr="006628B8">
        <w:rPr>
          <w:lang w:val="en-DK" w:eastAsia="en-GB"/>
        </w:rPr>
        <w:t>især</w:t>
      </w:r>
      <w:proofErr w:type="spellEnd"/>
      <w:r w:rsidRPr="006628B8">
        <w:rPr>
          <w:lang w:val="en-DK" w:eastAsia="en-GB"/>
        </w:rPr>
        <w:t xml:space="preserve"> for at </w:t>
      </w:r>
      <w:proofErr w:type="spellStart"/>
      <w:r w:rsidRPr="006628B8">
        <w:rPr>
          <w:lang w:val="en-DK" w:eastAsia="en-GB"/>
        </w:rPr>
        <w:t>udnytte</w:t>
      </w:r>
      <w:proofErr w:type="spellEnd"/>
      <w:r w:rsidRPr="006628B8">
        <w:rPr>
          <w:lang w:val="en-DK" w:eastAsia="en-GB"/>
        </w:rPr>
        <w:t xml:space="preserve"> </w:t>
      </w:r>
      <w:proofErr w:type="spellStart"/>
      <w:r w:rsidRPr="006628B8">
        <w:rPr>
          <w:lang w:val="en-DK" w:eastAsia="en-GB"/>
        </w:rPr>
        <w:t>videomaterialets</w:t>
      </w:r>
      <w:proofErr w:type="spellEnd"/>
      <w:r w:rsidRPr="006628B8">
        <w:rPr>
          <w:lang w:val="en-DK" w:eastAsia="en-GB"/>
        </w:rPr>
        <w:t xml:space="preserve"> highlights. </w:t>
      </w:r>
      <w:proofErr w:type="spellStart"/>
      <w:r w:rsidRPr="006628B8">
        <w:rPr>
          <w:lang w:val="en-DK" w:eastAsia="en-GB"/>
        </w:rPr>
        <w:t>Derudover</w:t>
      </w:r>
      <w:proofErr w:type="spellEnd"/>
      <w:r w:rsidRPr="006628B8">
        <w:rPr>
          <w:lang w:val="en-DK" w:eastAsia="en-GB"/>
        </w:rPr>
        <w:t xml:space="preserve"> </w:t>
      </w:r>
      <w:proofErr w:type="spellStart"/>
      <w:r w:rsidRPr="006628B8">
        <w:rPr>
          <w:lang w:val="en-DK" w:eastAsia="en-GB"/>
        </w:rPr>
        <w:t>ønskede</w:t>
      </w:r>
      <w:proofErr w:type="spellEnd"/>
      <w:r w:rsidRPr="006628B8">
        <w:rPr>
          <w:lang w:val="en-DK" w:eastAsia="en-GB"/>
        </w:rPr>
        <w:t xml:space="preserve"> vi at </w:t>
      </w:r>
      <w:proofErr w:type="spellStart"/>
      <w:r w:rsidRPr="006628B8">
        <w:rPr>
          <w:lang w:val="en-DK" w:eastAsia="en-GB"/>
        </w:rPr>
        <w:t>inkorporere</w:t>
      </w:r>
      <w:proofErr w:type="spellEnd"/>
      <w:r w:rsidRPr="006628B8">
        <w:rPr>
          <w:lang w:val="en-DK" w:eastAsia="en-GB"/>
        </w:rPr>
        <w:t xml:space="preserve"> Tuborg </w:t>
      </w:r>
      <w:proofErr w:type="spellStart"/>
      <w:r w:rsidRPr="006628B8">
        <w:rPr>
          <w:lang w:val="en-DK" w:eastAsia="en-GB"/>
        </w:rPr>
        <w:t>Nul’s</w:t>
      </w:r>
      <w:proofErr w:type="spellEnd"/>
      <w:r w:rsidRPr="006628B8">
        <w:rPr>
          <w:lang w:val="en-DK" w:eastAsia="en-GB"/>
        </w:rPr>
        <w:t xml:space="preserve"> </w:t>
      </w:r>
      <w:proofErr w:type="spellStart"/>
      <w:r w:rsidRPr="006628B8">
        <w:rPr>
          <w:lang w:val="en-DK" w:eastAsia="en-GB"/>
        </w:rPr>
        <w:t>blå</w:t>
      </w:r>
      <w:proofErr w:type="spellEnd"/>
      <w:r w:rsidRPr="006628B8">
        <w:rPr>
          <w:lang w:val="en-DK" w:eastAsia="en-GB"/>
        </w:rPr>
        <w:t xml:space="preserve"> </w:t>
      </w:r>
      <w:proofErr w:type="spellStart"/>
      <w:r w:rsidRPr="006628B8">
        <w:rPr>
          <w:lang w:val="en-DK" w:eastAsia="en-GB"/>
        </w:rPr>
        <w:t>signaturfarve</w:t>
      </w:r>
      <w:proofErr w:type="spellEnd"/>
      <w:r w:rsidRPr="006628B8">
        <w:rPr>
          <w:lang w:val="en-DK" w:eastAsia="en-GB"/>
        </w:rPr>
        <w:t xml:space="preserve">. Dette har vi </w:t>
      </w:r>
      <w:proofErr w:type="spellStart"/>
      <w:r w:rsidRPr="006628B8">
        <w:rPr>
          <w:lang w:val="en-DK" w:eastAsia="en-GB"/>
        </w:rPr>
        <w:t>opnået</w:t>
      </w:r>
      <w:proofErr w:type="spellEnd"/>
      <w:r w:rsidRPr="006628B8">
        <w:rPr>
          <w:lang w:val="en-DK" w:eastAsia="en-GB"/>
        </w:rPr>
        <w:t xml:space="preserve"> </w:t>
      </w:r>
      <w:proofErr w:type="spellStart"/>
      <w:r w:rsidRPr="006628B8">
        <w:rPr>
          <w:lang w:val="en-DK" w:eastAsia="en-GB"/>
        </w:rPr>
        <w:t>ved</w:t>
      </w:r>
      <w:proofErr w:type="spellEnd"/>
      <w:r w:rsidRPr="006628B8">
        <w:rPr>
          <w:lang w:val="en-DK" w:eastAsia="en-GB"/>
        </w:rPr>
        <w:t xml:space="preserve"> at </w:t>
      </w:r>
      <w:proofErr w:type="spellStart"/>
      <w:r w:rsidRPr="006628B8">
        <w:rPr>
          <w:lang w:val="en-DK" w:eastAsia="en-GB"/>
        </w:rPr>
        <w:t>manipulere</w:t>
      </w:r>
      <w:proofErr w:type="spellEnd"/>
      <w:r w:rsidRPr="006628B8">
        <w:rPr>
          <w:lang w:val="en-DK" w:eastAsia="en-GB"/>
        </w:rPr>
        <w:t xml:space="preserve"> </w:t>
      </w:r>
      <w:proofErr w:type="spellStart"/>
      <w:r w:rsidRPr="006628B8">
        <w:rPr>
          <w:lang w:val="en-DK" w:eastAsia="en-GB"/>
        </w:rPr>
        <w:t>farverne</w:t>
      </w:r>
      <w:proofErr w:type="spellEnd"/>
      <w:r w:rsidRPr="006628B8">
        <w:rPr>
          <w:lang w:val="en-DK" w:eastAsia="en-GB"/>
        </w:rPr>
        <w:t xml:space="preserve"> </w:t>
      </w:r>
      <w:proofErr w:type="spellStart"/>
      <w:r w:rsidRPr="006628B8">
        <w:rPr>
          <w:lang w:val="en-DK" w:eastAsia="en-GB"/>
        </w:rPr>
        <w:t>af</w:t>
      </w:r>
      <w:proofErr w:type="spellEnd"/>
      <w:r w:rsidRPr="006628B8">
        <w:rPr>
          <w:lang w:val="en-DK" w:eastAsia="en-GB"/>
        </w:rPr>
        <w:t xml:space="preserve"> </w:t>
      </w:r>
      <w:proofErr w:type="spellStart"/>
      <w:r w:rsidRPr="006628B8">
        <w:rPr>
          <w:lang w:val="en-DK" w:eastAsia="en-GB"/>
        </w:rPr>
        <w:t>visse</w:t>
      </w:r>
      <w:proofErr w:type="spellEnd"/>
      <w:r w:rsidRPr="006628B8">
        <w:rPr>
          <w:lang w:val="en-DK" w:eastAsia="en-GB"/>
        </w:rPr>
        <w:t xml:space="preserve"> </w:t>
      </w:r>
      <w:proofErr w:type="spellStart"/>
      <w:r w:rsidRPr="006628B8">
        <w:rPr>
          <w:lang w:val="en-DK" w:eastAsia="en-GB"/>
        </w:rPr>
        <w:t>elementer</w:t>
      </w:r>
      <w:proofErr w:type="spellEnd"/>
      <w:r w:rsidRPr="006628B8">
        <w:rPr>
          <w:lang w:val="en-DK" w:eastAsia="en-GB"/>
        </w:rPr>
        <w:t xml:space="preserve">, </w:t>
      </w:r>
      <w:proofErr w:type="spellStart"/>
      <w:r w:rsidRPr="006628B8">
        <w:rPr>
          <w:lang w:val="en-DK" w:eastAsia="en-GB"/>
        </w:rPr>
        <w:t>som</w:t>
      </w:r>
      <w:proofErr w:type="spellEnd"/>
      <w:r w:rsidRPr="006628B8">
        <w:rPr>
          <w:lang w:val="en-DK" w:eastAsia="en-GB"/>
        </w:rPr>
        <w:t xml:space="preserve"> </w:t>
      </w:r>
      <w:proofErr w:type="spellStart"/>
      <w:r w:rsidRPr="006628B8">
        <w:rPr>
          <w:lang w:val="en-DK" w:eastAsia="en-GB"/>
        </w:rPr>
        <w:t>indgår</w:t>
      </w:r>
      <w:proofErr w:type="spellEnd"/>
      <w:r w:rsidRPr="006628B8">
        <w:rPr>
          <w:lang w:val="en-DK" w:eastAsia="en-GB"/>
        </w:rPr>
        <w:t xml:space="preserve"> </w:t>
      </w:r>
      <w:proofErr w:type="spellStart"/>
      <w:r w:rsidRPr="006628B8">
        <w:rPr>
          <w:lang w:val="en-DK" w:eastAsia="en-GB"/>
        </w:rPr>
        <w:t>i</w:t>
      </w:r>
      <w:proofErr w:type="spellEnd"/>
      <w:r w:rsidRPr="006628B8">
        <w:rPr>
          <w:lang w:val="en-DK" w:eastAsia="en-GB"/>
        </w:rPr>
        <w:t xml:space="preserve"> </w:t>
      </w:r>
      <w:proofErr w:type="spellStart"/>
      <w:r w:rsidRPr="006628B8">
        <w:rPr>
          <w:lang w:val="en-DK" w:eastAsia="en-GB"/>
        </w:rPr>
        <w:t>videoen</w:t>
      </w:r>
      <w:proofErr w:type="spellEnd"/>
      <w:r w:rsidRPr="006628B8">
        <w:rPr>
          <w:lang w:val="en-DK" w:eastAsia="en-GB"/>
        </w:rPr>
        <w:t xml:space="preserve">. </w:t>
      </w:r>
      <w:proofErr w:type="spellStart"/>
      <w:r w:rsidRPr="006628B8">
        <w:rPr>
          <w:lang w:val="en-DK" w:eastAsia="en-GB"/>
        </w:rPr>
        <w:t>Derudover</w:t>
      </w:r>
      <w:proofErr w:type="spellEnd"/>
      <w:r w:rsidRPr="006628B8">
        <w:rPr>
          <w:lang w:val="en-DK" w:eastAsia="en-GB"/>
        </w:rPr>
        <w:t xml:space="preserve"> har vi </w:t>
      </w:r>
      <w:proofErr w:type="spellStart"/>
      <w:r w:rsidRPr="006628B8">
        <w:rPr>
          <w:lang w:val="en-DK" w:eastAsia="en-GB"/>
        </w:rPr>
        <w:t>også</w:t>
      </w:r>
      <w:proofErr w:type="spellEnd"/>
      <w:r w:rsidRPr="006628B8">
        <w:rPr>
          <w:lang w:val="en-DK" w:eastAsia="en-GB"/>
        </w:rPr>
        <w:t xml:space="preserve"> </w:t>
      </w:r>
      <w:proofErr w:type="spellStart"/>
      <w:r w:rsidRPr="006628B8">
        <w:rPr>
          <w:lang w:val="en-DK" w:eastAsia="en-GB"/>
        </w:rPr>
        <w:t>brugt</w:t>
      </w:r>
      <w:proofErr w:type="spellEnd"/>
      <w:r w:rsidRPr="006628B8">
        <w:rPr>
          <w:lang w:val="en-DK" w:eastAsia="en-GB"/>
        </w:rPr>
        <w:t xml:space="preserve"> motion graphics, </w:t>
      </w:r>
      <w:proofErr w:type="spellStart"/>
      <w:r w:rsidRPr="006628B8">
        <w:rPr>
          <w:lang w:val="en-DK" w:eastAsia="en-GB"/>
        </w:rPr>
        <w:t>som</w:t>
      </w:r>
      <w:proofErr w:type="spellEnd"/>
      <w:r w:rsidRPr="006628B8">
        <w:rPr>
          <w:lang w:val="en-DK" w:eastAsia="en-GB"/>
        </w:rPr>
        <w:t xml:space="preserve"> </w:t>
      </w:r>
      <w:proofErr w:type="spellStart"/>
      <w:r w:rsidRPr="006628B8">
        <w:rPr>
          <w:lang w:val="en-DK" w:eastAsia="en-GB"/>
        </w:rPr>
        <w:t>virkemiddel</w:t>
      </w:r>
      <w:proofErr w:type="spellEnd"/>
      <w:r w:rsidRPr="006628B8">
        <w:rPr>
          <w:lang w:val="en-DK" w:eastAsia="en-GB"/>
        </w:rPr>
        <w:t xml:space="preserve"> for at </w:t>
      </w:r>
      <w:proofErr w:type="spellStart"/>
      <w:r w:rsidRPr="006628B8">
        <w:rPr>
          <w:lang w:val="en-DK" w:eastAsia="en-GB"/>
        </w:rPr>
        <w:t>understrege</w:t>
      </w:r>
      <w:proofErr w:type="spellEnd"/>
      <w:r w:rsidRPr="006628B8">
        <w:rPr>
          <w:lang w:val="en-DK" w:eastAsia="en-GB"/>
        </w:rPr>
        <w:t xml:space="preserve"> </w:t>
      </w:r>
      <w:proofErr w:type="spellStart"/>
      <w:r w:rsidRPr="006628B8">
        <w:rPr>
          <w:lang w:val="en-DK" w:eastAsia="en-GB"/>
        </w:rPr>
        <w:t>vigtigheden</w:t>
      </w:r>
      <w:proofErr w:type="spellEnd"/>
      <w:r w:rsidRPr="006628B8">
        <w:rPr>
          <w:lang w:val="en-DK" w:eastAsia="en-GB"/>
        </w:rPr>
        <w:t xml:space="preserve"> </w:t>
      </w:r>
      <w:proofErr w:type="spellStart"/>
      <w:r w:rsidRPr="006628B8">
        <w:rPr>
          <w:lang w:val="en-DK" w:eastAsia="en-GB"/>
        </w:rPr>
        <w:t>af</w:t>
      </w:r>
      <w:proofErr w:type="spellEnd"/>
      <w:r w:rsidRPr="006628B8">
        <w:rPr>
          <w:lang w:val="en-DK" w:eastAsia="en-GB"/>
        </w:rPr>
        <w:t xml:space="preserve"> </w:t>
      </w:r>
      <w:proofErr w:type="spellStart"/>
      <w:r w:rsidRPr="006628B8">
        <w:rPr>
          <w:lang w:val="en-DK" w:eastAsia="en-GB"/>
        </w:rPr>
        <w:t>slutindstillingen</w:t>
      </w:r>
      <w:proofErr w:type="spellEnd"/>
      <w:r w:rsidRPr="006628B8">
        <w:rPr>
          <w:lang w:val="en-DK" w:eastAsia="en-GB"/>
        </w:rPr>
        <w:t>.</w:t>
      </w:r>
    </w:p>
    <w:p w14:paraId="3C380577" w14:textId="4C3678CD" w:rsidR="006628B8" w:rsidRDefault="006628B8" w:rsidP="006628B8">
      <w:pPr>
        <w:pStyle w:val="Content"/>
        <w:rPr>
          <w:lang w:val="en-DK" w:eastAsia="en-GB"/>
        </w:rPr>
      </w:pPr>
    </w:p>
    <w:p w14:paraId="60C530C1" w14:textId="77777777" w:rsidR="006628B8" w:rsidRPr="006628B8" w:rsidRDefault="006628B8" w:rsidP="006628B8">
      <w:pPr>
        <w:pStyle w:val="Content"/>
        <w:rPr>
          <w:rFonts w:ascii="Times New Roman" w:hAnsi="Times New Roman" w:cs="Times New Roman"/>
          <w:color w:val="auto"/>
          <w:szCs w:val="24"/>
          <w:lang w:val="en-DK" w:eastAsia="en-GB"/>
        </w:rPr>
      </w:pPr>
    </w:p>
    <w:p w14:paraId="3E0F638E" w14:textId="2F28190F" w:rsidR="006628B8" w:rsidRPr="006628B8" w:rsidRDefault="006628B8" w:rsidP="00BF5C17">
      <w:pPr>
        <w:rPr>
          <w:rFonts w:ascii="Times New Roman" w:eastAsia="Times New Roman" w:hAnsi="Times New Roman" w:cs="Times New Roman"/>
          <w:b w:val="0"/>
          <w:color w:val="auto"/>
          <w:sz w:val="24"/>
          <w:szCs w:val="24"/>
          <w:lang w:val="en-DK" w:eastAsia="en-GB"/>
        </w:rPr>
      </w:pPr>
      <w:r w:rsidRPr="006628B8">
        <w:rPr>
          <w:rFonts w:ascii="Times New Roman" w:eastAsia="Times New Roman" w:hAnsi="Times New Roman" w:cs="Times New Roman"/>
          <w:b w:val="0"/>
          <w:color w:val="auto"/>
          <w:sz w:val="24"/>
          <w:szCs w:val="24"/>
          <w:bdr w:val="none" w:sz="0" w:space="0" w:color="auto" w:frame="1"/>
          <w:lang w:val="en-DK" w:eastAsia="en-GB"/>
        </w:rPr>
        <w:fldChar w:fldCharType="begin"/>
      </w:r>
      <w:r w:rsidRPr="006628B8">
        <w:rPr>
          <w:rFonts w:ascii="Times New Roman" w:eastAsia="Times New Roman" w:hAnsi="Times New Roman" w:cs="Times New Roman"/>
          <w:b w:val="0"/>
          <w:color w:val="auto"/>
          <w:sz w:val="24"/>
          <w:szCs w:val="24"/>
          <w:bdr w:val="none" w:sz="0" w:space="0" w:color="auto" w:frame="1"/>
          <w:lang w:val="en-DK" w:eastAsia="en-GB"/>
        </w:rPr>
        <w:instrText xml:space="preserve"> INCLUDEPICTURE "https://lh5.googleusercontent.com/KTBb4xpYHdCd2f5pV4TuWyfxvwXH3KIqjxAEwhR-5zBjqP59i1FM30Jnv2FTzj2Rp4LSw_aFL0uKmmYCOSEaX1U0yh9g1VDgdta_LfiTEDrPf-2-vkZM6pL3MTMtM90CSdgshlnx" \* MERGEFORMATINET </w:instrText>
      </w:r>
      <w:r w:rsidRPr="006628B8">
        <w:rPr>
          <w:rFonts w:ascii="Times New Roman" w:eastAsia="Times New Roman" w:hAnsi="Times New Roman" w:cs="Times New Roman"/>
          <w:b w:val="0"/>
          <w:color w:val="auto"/>
          <w:sz w:val="24"/>
          <w:szCs w:val="24"/>
          <w:bdr w:val="none" w:sz="0" w:space="0" w:color="auto" w:frame="1"/>
          <w:lang w:val="en-DK" w:eastAsia="en-GB"/>
        </w:rPr>
        <w:fldChar w:fldCharType="separate"/>
      </w:r>
      <w:r w:rsidRPr="006628B8">
        <w:rPr>
          <w:rFonts w:ascii="Times New Roman" w:eastAsia="Times New Roman" w:hAnsi="Times New Roman" w:cs="Times New Roman"/>
          <w:b w:val="0"/>
          <w:noProof/>
          <w:color w:val="auto"/>
          <w:sz w:val="24"/>
          <w:szCs w:val="24"/>
          <w:bdr w:val="none" w:sz="0" w:space="0" w:color="auto" w:frame="1"/>
          <w:lang w:val="en-DK" w:eastAsia="en-GB"/>
        </w:rPr>
        <w:drawing>
          <wp:inline distT="0" distB="0" distL="0" distR="0" wp14:anchorId="3FB5D73F" wp14:editId="7FFAA5C6">
            <wp:extent cx="3098800" cy="1739677"/>
            <wp:effectExtent l="0" t="0" r="0" b="635"/>
            <wp:docPr id="21" name="Picture 21" descr="A picture containing indoor, sitting, table,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indoor, sitting, table, cup&#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04605" cy="1742936"/>
                    </a:xfrm>
                    <a:prstGeom prst="rect">
                      <a:avLst/>
                    </a:prstGeom>
                    <a:noFill/>
                    <a:ln>
                      <a:noFill/>
                    </a:ln>
                  </pic:spPr>
                </pic:pic>
              </a:graphicData>
            </a:graphic>
          </wp:inline>
        </w:drawing>
      </w:r>
      <w:r w:rsidRPr="006628B8">
        <w:rPr>
          <w:rFonts w:ascii="Times New Roman" w:eastAsia="Times New Roman" w:hAnsi="Times New Roman" w:cs="Times New Roman"/>
          <w:b w:val="0"/>
          <w:color w:val="auto"/>
          <w:sz w:val="24"/>
          <w:szCs w:val="24"/>
          <w:bdr w:val="none" w:sz="0" w:space="0" w:color="auto" w:frame="1"/>
          <w:lang w:val="en-DK" w:eastAsia="en-GB"/>
        </w:rPr>
        <w:fldChar w:fldCharType="end"/>
      </w:r>
      <w:r w:rsidRPr="006628B8">
        <w:rPr>
          <w:bdr w:val="none" w:sz="0" w:space="0" w:color="auto" w:frame="1"/>
        </w:rPr>
        <w:t xml:space="preserve"> </w:t>
      </w:r>
      <w:r w:rsidRPr="006628B8">
        <w:rPr>
          <w:rFonts w:ascii="Times New Roman" w:eastAsia="Times New Roman" w:hAnsi="Times New Roman" w:cs="Times New Roman"/>
          <w:b w:val="0"/>
          <w:color w:val="auto"/>
          <w:sz w:val="24"/>
          <w:szCs w:val="24"/>
          <w:bdr w:val="none" w:sz="0" w:space="0" w:color="auto" w:frame="1"/>
          <w:lang w:val="en-DK" w:eastAsia="en-GB"/>
        </w:rPr>
        <w:fldChar w:fldCharType="begin"/>
      </w:r>
      <w:r w:rsidRPr="006628B8">
        <w:rPr>
          <w:rFonts w:ascii="Times New Roman" w:eastAsia="Times New Roman" w:hAnsi="Times New Roman" w:cs="Times New Roman"/>
          <w:b w:val="0"/>
          <w:color w:val="auto"/>
          <w:sz w:val="24"/>
          <w:szCs w:val="24"/>
          <w:bdr w:val="none" w:sz="0" w:space="0" w:color="auto" w:frame="1"/>
          <w:lang w:val="en-DK" w:eastAsia="en-GB"/>
        </w:rPr>
        <w:instrText xml:space="preserve"> INCLUDEPICTURE "https://lh3.googleusercontent.com/F7AhGoTrfKpF3vN1-oSzqc2iPQ8nWyE4-xt8r_NhTQNbqa1HJqvbu0Qr0PEKXz-raBf1nW5ywrRQEL0rfcthJInOUVvTXd-Zxe3VupG_eFAcqFQZAWqqDVZE4i5B_zhh1I-Gc64B" \* MERGEFORMATINET </w:instrText>
      </w:r>
      <w:r w:rsidRPr="006628B8">
        <w:rPr>
          <w:rFonts w:ascii="Times New Roman" w:eastAsia="Times New Roman" w:hAnsi="Times New Roman" w:cs="Times New Roman"/>
          <w:b w:val="0"/>
          <w:color w:val="auto"/>
          <w:sz w:val="24"/>
          <w:szCs w:val="24"/>
          <w:bdr w:val="none" w:sz="0" w:space="0" w:color="auto" w:frame="1"/>
          <w:lang w:val="en-DK" w:eastAsia="en-GB"/>
        </w:rPr>
        <w:fldChar w:fldCharType="separate"/>
      </w:r>
      <w:r w:rsidRPr="006628B8">
        <w:rPr>
          <w:rFonts w:ascii="Times New Roman" w:eastAsia="Times New Roman" w:hAnsi="Times New Roman" w:cs="Times New Roman"/>
          <w:b w:val="0"/>
          <w:noProof/>
          <w:color w:val="auto"/>
          <w:sz w:val="24"/>
          <w:szCs w:val="24"/>
          <w:bdr w:val="none" w:sz="0" w:space="0" w:color="auto" w:frame="1"/>
          <w:lang w:val="en-DK" w:eastAsia="en-GB"/>
        </w:rPr>
        <w:drawing>
          <wp:inline distT="0" distB="0" distL="0" distR="0" wp14:anchorId="6F936AF4" wp14:editId="1A59ACE6">
            <wp:extent cx="2898651" cy="1736090"/>
            <wp:effectExtent l="0" t="0" r="0" b="3810"/>
            <wp:docPr id="22" name="Picture 22" descr="A picture containing indoor, person, toothbrush, tee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indoor, person, toothbrush, teeth&#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20348" cy="1749085"/>
                    </a:xfrm>
                    <a:prstGeom prst="rect">
                      <a:avLst/>
                    </a:prstGeom>
                    <a:noFill/>
                    <a:ln>
                      <a:noFill/>
                    </a:ln>
                  </pic:spPr>
                </pic:pic>
              </a:graphicData>
            </a:graphic>
          </wp:inline>
        </w:drawing>
      </w:r>
      <w:r w:rsidRPr="006628B8">
        <w:rPr>
          <w:rFonts w:ascii="Times New Roman" w:eastAsia="Times New Roman" w:hAnsi="Times New Roman" w:cs="Times New Roman"/>
          <w:b w:val="0"/>
          <w:color w:val="auto"/>
          <w:sz w:val="24"/>
          <w:szCs w:val="24"/>
          <w:bdr w:val="none" w:sz="0" w:space="0" w:color="auto" w:frame="1"/>
          <w:lang w:val="en-DK" w:eastAsia="en-GB"/>
        </w:rPr>
        <w:fldChar w:fldCharType="end"/>
      </w:r>
    </w:p>
    <w:p w14:paraId="38E03FB9" w14:textId="77777777" w:rsidR="006628B8" w:rsidRPr="006628B8" w:rsidRDefault="006628B8" w:rsidP="006628B8">
      <w:pPr>
        <w:spacing w:line="240" w:lineRule="auto"/>
        <w:rPr>
          <w:rFonts w:ascii="Times New Roman" w:eastAsia="Times New Roman" w:hAnsi="Times New Roman" w:cs="Times New Roman"/>
          <w:b w:val="0"/>
          <w:color w:val="auto"/>
          <w:sz w:val="24"/>
          <w:szCs w:val="24"/>
          <w:lang w:val="en-DK" w:eastAsia="en-GB"/>
        </w:rPr>
      </w:pPr>
      <w:r w:rsidRPr="006628B8">
        <w:rPr>
          <w:rFonts w:ascii="Arial" w:eastAsia="Times New Roman" w:hAnsi="Arial" w:cs="Arial"/>
          <w:b w:val="0"/>
          <w:color w:val="000000"/>
          <w:sz w:val="18"/>
          <w:szCs w:val="18"/>
          <w:lang w:val="en-DK" w:eastAsia="en-GB"/>
        </w:rPr>
        <w:t xml:space="preserve">Eksempel </w:t>
      </w:r>
      <w:proofErr w:type="spellStart"/>
      <w:r w:rsidRPr="006628B8">
        <w:rPr>
          <w:rFonts w:ascii="Arial" w:eastAsia="Times New Roman" w:hAnsi="Arial" w:cs="Arial"/>
          <w:b w:val="0"/>
          <w:color w:val="000000"/>
          <w:sz w:val="18"/>
          <w:szCs w:val="18"/>
          <w:lang w:val="en-DK" w:eastAsia="en-GB"/>
        </w:rPr>
        <w:t>på</w:t>
      </w:r>
      <w:proofErr w:type="spellEnd"/>
      <w:r w:rsidRPr="006628B8">
        <w:rPr>
          <w:rFonts w:ascii="Arial" w:eastAsia="Times New Roman" w:hAnsi="Arial" w:cs="Arial"/>
          <w:b w:val="0"/>
          <w:color w:val="000000"/>
          <w:sz w:val="18"/>
          <w:szCs w:val="18"/>
          <w:lang w:val="en-DK" w:eastAsia="en-GB"/>
        </w:rPr>
        <w:t xml:space="preserve"> </w:t>
      </w:r>
      <w:proofErr w:type="spellStart"/>
      <w:r w:rsidRPr="006628B8">
        <w:rPr>
          <w:rFonts w:ascii="Arial" w:eastAsia="Times New Roman" w:hAnsi="Arial" w:cs="Arial"/>
          <w:b w:val="0"/>
          <w:color w:val="000000"/>
          <w:sz w:val="18"/>
          <w:szCs w:val="18"/>
          <w:lang w:val="en-DK" w:eastAsia="en-GB"/>
        </w:rPr>
        <w:t>redigering</w:t>
      </w:r>
      <w:proofErr w:type="spellEnd"/>
      <w:r w:rsidRPr="006628B8">
        <w:rPr>
          <w:rFonts w:ascii="Arial" w:eastAsia="Times New Roman" w:hAnsi="Arial" w:cs="Arial"/>
          <w:b w:val="0"/>
          <w:color w:val="000000"/>
          <w:sz w:val="18"/>
          <w:szCs w:val="18"/>
          <w:lang w:val="en-DK" w:eastAsia="en-GB"/>
        </w:rPr>
        <w:t xml:space="preserve">. Den </w:t>
      </w:r>
      <w:proofErr w:type="spellStart"/>
      <w:r w:rsidRPr="006628B8">
        <w:rPr>
          <w:rFonts w:ascii="Arial" w:eastAsia="Times New Roman" w:hAnsi="Arial" w:cs="Arial"/>
          <w:b w:val="0"/>
          <w:color w:val="000000"/>
          <w:sz w:val="18"/>
          <w:szCs w:val="18"/>
          <w:lang w:val="en-DK" w:eastAsia="en-GB"/>
        </w:rPr>
        <w:t>grønne</w:t>
      </w:r>
      <w:proofErr w:type="spellEnd"/>
      <w:r w:rsidRPr="006628B8">
        <w:rPr>
          <w:rFonts w:ascii="Arial" w:eastAsia="Times New Roman" w:hAnsi="Arial" w:cs="Arial"/>
          <w:b w:val="0"/>
          <w:color w:val="000000"/>
          <w:sz w:val="18"/>
          <w:szCs w:val="18"/>
          <w:lang w:val="en-DK" w:eastAsia="en-GB"/>
        </w:rPr>
        <w:t xml:space="preserve"> </w:t>
      </w:r>
      <w:proofErr w:type="spellStart"/>
      <w:r w:rsidRPr="006628B8">
        <w:rPr>
          <w:rFonts w:ascii="Arial" w:eastAsia="Times New Roman" w:hAnsi="Arial" w:cs="Arial"/>
          <w:b w:val="0"/>
          <w:color w:val="000000"/>
          <w:sz w:val="18"/>
          <w:szCs w:val="18"/>
          <w:lang w:val="en-DK" w:eastAsia="en-GB"/>
        </w:rPr>
        <w:t>vandkande</w:t>
      </w:r>
      <w:proofErr w:type="spellEnd"/>
      <w:r w:rsidRPr="006628B8">
        <w:rPr>
          <w:rFonts w:ascii="Arial" w:eastAsia="Times New Roman" w:hAnsi="Arial" w:cs="Arial"/>
          <w:b w:val="0"/>
          <w:color w:val="000000"/>
          <w:sz w:val="18"/>
          <w:szCs w:val="18"/>
          <w:lang w:val="en-DK" w:eastAsia="en-GB"/>
        </w:rPr>
        <w:t xml:space="preserve"> er </w:t>
      </w:r>
      <w:proofErr w:type="spellStart"/>
      <w:r w:rsidRPr="006628B8">
        <w:rPr>
          <w:rFonts w:ascii="Arial" w:eastAsia="Times New Roman" w:hAnsi="Arial" w:cs="Arial"/>
          <w:b w:val="0"/>
          <w:color w:val="000000"/>
          <w:sz w:val="18"/>
          <w:szCs w:val="18"/>
          <w:lang w:val="en-DK" w:eastAsia="en-GB"/>
        </w:rPr>
        <w:t>gjort</w:t>
      </w:r>
      <w:proofErr w:type="spellEnd"/>
      <w:r w:rsidRPr="006628B8">
        <w:rPr>
          <w:rFonts w:ascii="Arial" w:eastAsia="Times New Roman" w:hAnsi="Arial" w:cs="Arial"/>
          <w:b w:val="0"/>
          <w:color w:val="000000"/>
          <w:sz w:val="18"/>
          <w:szCs w:val="18"/>
          <w:lang w:val="en-DK" w:eastAsia="en-GB"/>
        </w:rPr>
        <w:t xml:space="preserve"> </w:t>
      </w:r>
      <w:proofErr w:type="spellStart"/>
      <w:r w:rsidRPr="006628B8">
        <w:rPr>
          <w:rFonts w:ascii="Arial" w:eastAsia="Times New Roman" w:hAnsi="Arial" w:cs="Arial"/>
          <w:b w:val="0"/>
          <w:color w:val="000000"/>
          <w:sz w:val="18"/>
          <w:szCs w:val="18"/>
          <w:lang w:val="en-DK" w:eastAsia="en-GB"/>
        </w:rPr>
        <w:t>blå</w:t>
      </w:r>
      <w:proofErr w:type="spellEnd"/>
      <w:r w:rsidRPr="006628B8">
        <w:rPr>
          <w:rFonts w:ascii="Arial" w:eastAsia="Times New Roman" w:hAnsi="Arial" w:cs="Arial"/>
          <w:b w:val="0"/>
          <w:color w:val="000000"/>
          <w:sz w:val="18"/>
          <w:szCs w:val="18"/>
          <w:lang w:val="en-DK" w:eastAsia="en-GB"/>
        </w:rPr>
        <w:t xml:space="preserve"> </w:t>
      </w:r>
      <w:proofErr w:type="spellStart"/>
      <w:r w:rsidRPr="006628B8">
        <w:rPr>
          <w:rFonts w:ascii="Arial" w:eastAsia="Times New Roman" w:hAnsi="Arial" w:cs="Arial"/>
          <w:b w:val="0"/>
          <w:color w:val="000000"/>
          <w:sz w:val="18"/>
          <w:szCs w:val="18"/>
          <w:lang w:val="en-DK" w:eastAsia="en-GB"/>
        </w:rPr>
        <w:t>og</w:t>
      </w:r>
      <w:proofErr w:type="spellEnd"/>
      <w:r w:rsidRPr="006628B8">
        <w:rPr>
          <w:rFonts w:ascii="Arial" w:eastAsia="Times New Roman" w:hAnsi="Arial" w:cs="Arial"/>
          <w:b w:val="0"/>
          <w:color w:val="000000"/>
          <w:sz w:val="18"/>
          <w:szCs w:val="18"/>
          <w:lang w:val="en-DK" w:eastAsia="en-GB"/>
        </w:rPr>
        <w:t xml:space="preserve"> </w:t>
      </w:r>
      <w:proofErr w:type="spellStart"/>
      <w:r w:rsidRPr="006628B8">
        <w:rPr>
          <w:rFonts w:ascii="Arial" w:eastAsia="Times New Roman" w:hAnsi="Arial" w:cs="Arial"/>
          <w:b w:val="0"/>
          <w:color w:val="000000"/>
          <w:sz w:val="18"/>
          <w:szCs w:val="18"/>
          <w:lang w:val="en-DK" w:eastAsia="en-GB"/>
        </w:rPr>
        <w:t>kontrasten</w:t>
      </w:r>
      <w:proofErr w:type="spellEnd"/>
      <w:r w:rsidRPr="006628B8">
        <w:rPr>
          <w:rFonts w:ascii="Arial" w:eastAsia="Times New Roman" w:hAnsi="Arial" w:cs="Arial"/>
          <w:b w:val="0"/>
          <w:color w:val="000000"/>
          <w:sz w:val="18"/>
          <w:szCs w:val="18"/>
          <w:lang w:val="en-DK" w:eastAsia="en-GB"/>
        </w:rPr>
        <w:t xml:space="preserve"> er </w:t>
      </w:r>
      <w:proofErr w:type="spellStart"/>
      <w:r w:rsidRPr="006628B8">
        <w:rPr>
          <w:rFonts w:ascii="Arial" w:eastAsia="Times New Roman" w:hAnsi="Arial" w:cs="Arial"/>
          <w:b w:val="0"/>
          <w:color w:val="000000"/>
          <w:sz w:val="18"/>
          <w:szCs w:val="18"/>
          <w:lang w:val="en-DK" w:eastAsia="en-GB"/>
        </w:rPr>
        <w:t>forstærket</w:t>
      </w:r>
      <w:proofErr w:type="spellEnd"/>
      <w:r w:rsidRPr="006628B8">
        <w:rPr>
          <w:rFonts w:ascii="Arial" w:eastAsia="Times New Roman" w:hAnsi="Arial" w:cs="Arial"/>
          <w:b w:val="0"/>
          <w:color w:val="000000"/>
          <w:sz w:val="18"/>
          <w:szCs w:val="18"/>
          <w:lang w:val="en-DK" w:eastAsia="en-GB"/>
        </w:rPr>
        <w:t xml:space="preserve">. </w:t>
      </w:r>
      <w:proofErr w:type="spellStart"/>
      <w:r w:rsidRPr="006628B8">
        <w:rPr>
          <w:rFonts w:ascii="Arial" w:eastAsia="Times New Roman" w:hAnsi="Arial" w:cs="Arial"/>
          <w:b w:val="0"/>
          <w:color w:val="000000"/>
          <w:sz w:val="18"/>
          <w:szCs w:val="18"/>
          <w:lang w:val="en-DK" w:eastAsia="en-GB"/>
        </w:rPr>
        <w:t>Derudover</w:t>
      </w:r>
      <w:proofErr w:type="spellEnd"/>
      <w:r w:rsidRPr="006628B8">
        <w:rPr>
          <w:rFonts w:ascii="Arial" w:eastAsia="Times New Roman" w:hAnsi="Arial" w:cs="Arial"/>
          <w:b w:val="0"/>
          <w:color w:val="000000"/>
          <w:sz w:val="18"/>
          <w:szCs w:val="18"/>
          <w:lang w:val="en-DK" w:eastAsia="en-GB"/>
        </w:rPr>
        <w:t xml:space="preserve"> er </w:t>
      </w:r>
      <w:proofErr w:type="spellStart"/>
      <w:r w:rsidRPr="006628B8">
        <w:rPr>
          <w:rFonts w:ascii="Arial" w:eastAsia="Times New Roman" w:hAnsi="Arial" w:cs="Arial"/>
          <w:b w:val="0"/>
          <w:color w:val="000000"/>
          <w:sz w:val="18"/>
          <w:szCs w:val="18"/>
          <w:lang w:val="en-DK" w:eastAsia="en-GB"/>
        </w:rPr>
        <w:t>framingen</w:t>
      </w:r>
      <w:proofErr w:type="spellEnd"/>
      <w:r w:rsidRPr="006628B8">
        <w:rPr>
          <w:rFonts w:ascii="Arial" w:eastAsia="Times New Roman" w:hAnsi="Arial" w:cs="Arial"/>
          <w:b w:val="0"/>
          <w:color w:val="000000"/>
          <w:sz w:val="18"/>
          <w:szCs w:val="18"/>
          <w:lang w:val="en-DK" w:eastAsia="en-GB"/>
        </w:rPr>
        <w:t xml:space="preserve"> </w:t>
      </w:r>
      <w:proofErr w:type="spellStart"/>
      <w:r w:rsidRPr="006628B8">
        <w:rPr>
          <w:rFonts w:ascii="Arial" w:eastAsia="Times New Roman" w:hAnsi="Arial" w:cs="Arial"/>
          <w:b w:val="0"/>
          <w:color w:val="000000"/>
          <w:sz w:val="18"/>
          <w:szCs w:val="18"/>
          <w:lang w:val="en-DK" w:eastAsia="en-GB"/>
        </w:rPr>
        <w:t>beskåret</w:t>
      </w:r>
      <w:proofErr w:type="spellEnd"/>
      <w:r w:rsidRPr="006628B8">
        <w:rPr>
          <w:rFonts w:ascii="Arial" w:eastAsia="Times New Roman" w:hAnsi="Arial" w:cs="Arial"/>
          <w:b w:val="0"/>
          <w:color w:val="000000"/>
          <w:sz w:val="18"/>
          <w:szCs w:val="18"/>
          <w:lang w:val="en-DK" w:eastAsia="en-GB"/>
        </w:rPr>
        <w:t xml:space="preserve"> for at </w:t>
      </w:r>
      <w:proofErr w:type="spellStart"/>
      <w:r w:rsidRPr="006628B8">
        <w:rPr>
          <w:rFonts w:ascii="Arial" w:eastAsia="Times New Roman" w:hAnsi="Arial" w:cs="Arial"/>
          <w:b w:val="0"/>
          <w:color w:val="000000"/>
          <w:sz w:val="18"/>
          <w:szCs w:val="18"/>
          <w:lang w:val="en-DK" w:eastAsia="en-GB"/>
        </w:rPr>
        <w:t>opnå</w:t>
      </w:r>
      <w:proofErr w:type="spellEnd"/>
      <w:r w:rsidRPr="006628B8">
        <w:rPr>
          <w:rFonts w:ascii="Arial" w:eastAsia="Times New Roman" w:hAnsi="Arial" w:cs="Arial"/>
          <w:b w:val="0"/>
          <w:color w:val="000000"/>
          <w:sz w:val="18"/>
          <w:szCs w:val="18"/>
          <w:lang w:val="en-DK" w:eastAsia="en-GB"/>
        </w:rPr>
        <w:t xml:space="preserve"> den </w:t>
      </w:r>
      <w:proofErr w:type="spellStart"/>
      <w:r w:rsidRPr="006628B8">
        <w:rPr>
          <w:rFonts w:ascii="Arial" w:eastAsia="Times New Roman" w:hAnsi="Arial" w:cs="Arial"/>
          <w:b w:val="0"/>
          <w:color w:val="000000"/>
          <w:sz w:val="18"/>
          <w:szCs w:val="18"/>
          <w:lang w:val="en-DK" w:eastAsia="en-GB"/>
        </w:rPr>
        <w:t>rette</w:t>
      </w:r>
      <w:proofErr w:type="spellEnd"/>
      <w:r w:rsidRPr="006628B8">
        <w:rPr>
          <w:rFonts w:ascii="Arial" w:eastAsia="Times New Roman" w:hAnsi="Arial" w:cs="Arial"/>
          <w:b w:val="0"/>
          <w:color w:val="000000"/>
          <w:sz w:val="18"/>
          <w:szCs w:val="18"/>
          <w:lang w:val="en-DK" w:eastAsia="en-GB"/>
        </w:rPr>
        <w:t xml:space="preserve"> </w:t>
      </w:r>
      <w:proofErr w:type="spellStart"/>
      <w:r w:rsidRPr="006628B8">
        <w:rPr>
          <w:rFonts w:ascii="Arial" w:eastAsia="Times New Roman" w:hAnsi="Arial" w:cs="Arial"/>
          <w:b w:val="0"/>
          <w:color w:val="000000"/>
          <w:sz w:val="18"/>
          <w:szCs w:val="18"/>
          <w:lang w:val="en-DK" w:eastAsia="en-GB"/>
        </w:rPr>
        <w:t>komposition</w:t>
      </w:r>
      <w:proofErr w:type="spellEnd"/>
      <w:r w:rsidRPr="006628B8">
        <w:rPr>
          <w:rFonts w:ascii="Arial" w:eastAsia="Times New Roman" w:hAnsi="Arial" w:cs="Arial"/>
          <w:b w:val="0"/>
          <w:color w:val="000000"/>
          <w:sz w:val="18"/>
          <w:szCs w:val="18"/>
          <w:lang w:val="en-DK" w:eastAsia="en-GB"/>
        </w:rPr>
        <w:t>.</w:t>
      </w:r>
    </w:p>
    <w:p w14:paraId="2A84B7B4" w14:textId="4D9AE06C" w:rsidR="006628B8" w:rsidRDefault="006628B8" w:rsidP="006628B8">
      <w:pPr>
        <w:rPr>
          <w:lang w:val="en-DK"/>
        </w:rPr>
      </w:pPr>
    </w:p>
    <w:p w14:paraId="6CDCB892" w14:textId="3FECE65E" w:rsidR="00BF5C17" w:rsidRPr="00BF5C17" w:rsidRDefault="00BF5C17" w:rsidP="00BF5C17">
      <w:pPr>
        <w:rPr>
          <w:rFonts w:ascii="Times New Roman" w:eastAsia="Times New Roman" w:hAnsi="Times New Roman" w:cs="Times New Roman"/>
          <w:b w:val="0"/>
          <w:color w:val="auto"/>
          <w:sz w:val="24"/>
          <w:szCs w:val="24"/>
          <w:lang w:val="en-DK" w:eastAsia="en-GB"/>
        </w:rPr>
      </w:pPr>
      <w:r w:rsidRPr="00BF5C17">
        <w:rPr>
          <w:rFonts w:ascii="Times New Roman" w:eastAsia="Times New Roman" w:hAnsi="Times New Roman" w:cs="Times New Roman"/>
          <w:b w:val="0"/>
          <w:color w:val="auto"/>
          <w:sz w:val="24"/>
          <w:szCs w:val="24"/>
          <w:bdr w:val="none" w:sz="0" w:space="0" w:color="auto" w:frame="1"/>
          <w:lang w:val="en-DK" w:eastAsia="en-GB"/>
        </w:rPr>
        <w:fldChar w:fldCharType="begin"/>
      </w:r>
      <w:r w:rsidRPr="00BF5C17">
        <w:rPr>
          <w:rFonts w:ascii="Times New Roman" w:eastAsia="Times New Roman" w:hAnsi="Times New Roman" w:cs="Times New Roman"/>
          <w:b w:val="0"/>
          <w:color w:val="auto"/>
          <w:sz w:val="24"/>
          <w:szCs w:val="24"/>
          <w:bdr w:val="none" w:sz="0" w:space="0" w:color="auto" w:frame="1"/>
          <w:lang w:val="en-DK" w:eastAsia="en-GB"/>
        </w:rPr>
        <w:instrText xml:space="preserve"> INCLUDEPICTURE "https://lh6.googleusercontent.com/D2juRUxLWJviU3eFYlEvB_ctukd-KeOMcqrGwo4nnZBxLYEDvaG61BICEvA9pe3h2BUdMbIx1zoB5szuzoJ889oK6HkJPkxamOYMEXZRv7-AcbPKVqVlXxkl169foKNf2NaVK1AJ" \* MERGEFORMATINET </w:instrText>
      </w:r>
      <w:r w:rsidRPr="00BF5C17">
        <w:rPr>
          <w:rFonts w:ascii="Times New Roman" w:eastAsia="Times New Roman" w:hAnsi="Times New Roman" w:cs="Times New Roman"/>
          <w:b w:val="0"/>
          <w:color w:val="auto"/>
          <w:sz w:val="24"/>
          <w:szCs w:val="24"/>
          <w:bdr w:val="none" w:sz="0" w:space="0" w:color="auto" w:frame="1"/>
          <w:lang w:val="en-DK" w:eastAsia="en-GB"/>
        </w:rPr>
        <w:fldChar w:fldCharType="separate"/>
      </w:r>
      <w:r w:rsidRPr="00BF5C17">
        <w:rPr>
          <w:rFonts w:ascii="Times New Roman" w:eastAsia="Times New Roman" w:hAnsi="Times New Roman" w:cs="Times New Roman"/>
          <w:b w:val="0"/>
          <w:noProof/>
          <w:color w:val="auto"/>
          <w:sz w:val="24"/>
          <w:szCs w:val="24"/>
          <w:bdr w:val="none" w:sz="0" w:space="0" w:color="auto" w:frame="1"/>
          <w:lang w:val="en-DK" w:eastAsia="en-GB"/>
        </w:rPr>
        <w:drawing>
          <wp:inline distT="0" distB="0" distL="0" distR="0" wp14:anchorId="27B3CD9B" wp14:editId="73DF418E">
            <wp:extent cx="2692400" cy="2525170"/>
            <wp:effectExtent l="0" t="0" r="0" b="254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98428" cy="2530824"/>
                    </a:xfrm>
                    <a:prstGeom prst="rect">
                      <a:avLst/>
                    </a:prstGeom>
                    <a:noFill/>
                    <a:ln>
                      <a:noFill/>
                    </a:ln>
                  </pic:spPr>
                </pic:pic>
              </a:graphicData>
            </a:graphic>
          </wp:inline>
        </w:drawing>
      </w:r>
      <w:r w:rsidRPr="00BF5C17">
        <w:rPr>
          <w:rFonts w:ascii="Times New Roman" w:eastAsia="Times New Roman" w:hAnsi="Times New Roman" w:cs="Times New Roman"/>
          <w:b w:val="0"/>
          <w:color w:val="auto"/>
          <w:sz w:val="24"/>
          <w:szCs w:val="24"/>
          <w:bdr w:val="none" w:sz="0" w:space="0" w:color="auto" w:frame="1"/>
          <w:lang w:val="en-DK" w:eastAsia="en-GB"/>
        </w:rPr>
        <w:fldChar w:fldCharType="end"/>
      </w:r>
      <w:r w:rsidRPr="00BF5C17">
        <w:rPr>
          <w:bdr w:val="none" w:sz="0" w:space="0" w:color="auto" w:frame="1"/>
        </w:rPr>
        <w:t xml:space="preserve"> </w:t>
      </w:r>
      <w:r w:rsidRPr="00BF5C17">
        <w:rPr>
          <w:rFonts w:ascii="Times New Roman" w:eastAsia="Times New Roman" w:hAnsi="Times New Roman" w:cs="Times New Roman"/>
          <w:b w:val="0"/>
          <w:color w:val="auto"/>
          <w:sz w:val="24"/>
          <w:szCs w:val="24"/>
          <w:bdr w:val="none" w:sz="0" w:space="0" w:color="auto" w:frame="1"/>
          <w:lang w:val="en-DK" w:eastAsia="en-GB"/>
        </w:rPr>
        <w:fldChar w:fldCharType="begin"/>
      </w:r>
      <w:r w:rsidRPr="00BF5C17">
        <w:rPr>
          <w:rFonts w:ascii="Times New Roman" w:eastAsia="Times New Roman" w:hAnsi="Times New Roman" w:cs="Times New Roman"/>
          <w:b w:val="0"/>
          <w:color w:val="auto"/>
          <w:sz w:val="24"/>
          <w:szCs w:val="24"/>
          <w:bdr w:val="none" w:sz="0" w:space="0" w:color="auto" w:frame="1"/>
          <w:lang w:val="en-DK" w:eastAsia="en-GB"/>
        </w:rPr>
        <w:instrText xml:space="preserve"> INCLUDEPICTURE "https://lh3.googleusercontent.com/ILO6zjeHRWJeSMp8y2stXpQFdBl0RujQFf-zUaqKP8Scs3reXh5puLa-S2OuOL3eALdTE-_nNzQQ1HuMNp9YG6kF9602R_aY0jnERG72lo6bzT8DAjSl6-uNq-bYPmiYnsg7l62D" \* MERGEFORMATINET </w:instrText>
      </w:r>
      <w:r w:rsidRPr="00BF5C17">
        <w:rPr>
          <w:rFonts w:ascii="Times New Roman" w:eastAsia="Times New Roman" w:hAnsi="Times New Roman" w:cs="Times New Roman"/>
          <w:b w:val="0"/>
          <w:color w:val="auto"/>
          <w:sz w:val="24"/>
          <w:szCs w:val="24"/>
          <w:bdr w:val="none" w:sz="0" w:space="0" w:color="auto" w:frame="1"/>
          <w:lang w:val="en-DK" w:eastAsia="en-GB"/>
        </w:rPr>
        <w:fldChar w:fldCharType="separate"/>
      </w:r>
      <w:r w:rsidRPr="00BF5C17">
        <w:rPr>
          <w:rFonts w:ascii="Times New Roman" w:eastAsia="Times New Roman" w:hAnsi="Times New Roman" w:cs="Times New Roman"/>
          <w:b w:val="0"/>
          <w:noProof/>
          <w:color w:val="auto"/>
          <w:sz w:val="24"/>
          <w:szCs w:val="24"/>
          <w:bdr w:val="none" w:sz="0" w:space="0" w:color="auto" w:frame="1"/>
          <w:lang w:val="en-DK" w:eastAsia="en-GB"/>
        </w:rPr>
        <w:drawing>
          <wp:inline distT="0" distB="0" distL="0" distR="0" wp14:anchorId="26462A97" wp14:editId="32F1DF86">
            <wp:extent cx="1842551" cy="2529321"/>
            <wp:effectExtent l="0" t="0" r="0" b="0"/>
            <wp:docPr id="24" name="Picture 2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graphical user interfac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51929" cy="2542195"/>
                    </a:xfrm>
                    <a:prstGeom prst="rect">
                      <a:avLst/>
                    </a:prstGeom>
                    <a:noFill/>
                    <a:ln>
                      <a:noFill/>
                    </a:ln>
                  </pic:spPr>
                </pic:pic>
              </a:graphicData>
            </a:graphic>
          </wp:inline>
        </w:drawing>
      </w:r>
      <w:r w:rsidRPr="00BF5C17">
        <w:rPr>
          <w:rFonts w:ascii="Times New Roman" w:eastAsia="Times New Roman" w:hAnsi="Times New Roman" w:cs="Times New Roman"/>
          <w:b w:val="0"/>
          <w:color w:val="auto"/>
          <w:sz w:val="24"/>
          <w:szCs w:val="24"/>
          <w:bdr w:val="none" w:sz="0" w:space="0" w:color="auto" w:frame="1"/>
          <w:lang w:val="en-DK" w:eastAsia="en-GB"/>
        </w:rPr>
        <w:fldChar w:fldCharType="end"/>
      </w:r>
    </w:p>
    <w:p w14:paraId="101CB3CA" w14:textId="77777777" w:rsidR="00BF5C17" w:rsidRPr="00BF5C17" w:rsidRDefault="00BF5C17" w:rsidP="00BF5C17">
      <w:pPr>
        <w:spacing w:line="240" w:lineRule="auto"/>
        <w:rPr>
          <w:rFonts w:ascii="Times New Roman" w:eastAsia="Times New Roman" w:hAnsi="Times New Roman" w:cs="Times New Roman"/>
          <w:b w:val="0"/>
          <w:color w:val="auto"/>
          <w:sz w:val="24"/>
          <w:szCs w:val="24"/>
          <w:lang w:val="en-DK" w:eastAsia="en-GB"/>
        </w:rPr>
      </w:pPr>
      <w:r w:rsidRPr="00BF5C17">
        <w:rPr>
          <w:rFonts w:ascii="Arial" w:eastAsia="Times New Roman" w:hAnsi="Arial" w:cs="Arial"/>
          <w:b w:val="0"/>
          <w:color w:val="000000"/>
          <w:sz w:val="18"/>
          <w:szCs w:val="18"/>
          <w:lang w:val="en-DK" w:eastAsia="en-GB"/>
        </w:rPr>
        <w:t xml:space="preserve">Eksempel </w:t>
      </w:r>
      <w:proofErr w:type="spellStart"/>
      <w:r w:rsidRPr="00BF5C17">
        <w:rPr>
          <w:rFonts w:ascii="Arial" w:eastAsia="Times New Roman" w:hAnsi="Arial" w:cs="Arial"/>
          <w:b w:val="0"/>
          <w:color w:val="000000"/>
          <w:sz w:val="18"/>
          <w:szCs w:val="18"/>
          <w:lang w:val="en-DK" w:eastAsia="en-GB"/>
        </w:rPr>
        <w:t>på</w:t>
      </w:r>
      <w:proofErr w:type="spellEnd"/>
      <w:r w:rsidRPr="00BF5C17">
        <w:rPr>
          <w:rFonts w:ascii="Arial" w:eastAsia="Times New Roman" w:hAnsi="Arial" w:cs="Arial"/>
          <w:b w:val="0"/>
          <w:color w:val="000000"/>
          <w:sz w:val="18"/>
          <w:szCs w:val="18"/>
          <w:lang w:val="en-DK" w:eastAsia="en-GB"/>
        </w:rPr>
        <w:t xml:space="preserve"> </w:t>
      </w:r>
      <w:proofErr w:type="spellStart"/>
      <w:r w:rsidRPr="00BF5C17">
        <w:rPr>
          <w:rFonts w:ascii="Arial" w:eastAsia="Times New Roman" w:hAnsi="Arial" w:cs="Arial"/>
          <w:b w:val="0"/>
          <w:color w:val="000000"/>
          <w:sz w:val="18"/>
          <w:szCs w:val="18"/>
          <w:lang w:val="en-DK" w:eastAsia="en-GB"/>
        </w:rPr>
        <w:t>udførelsen</w:t>
      </w:r>
      <w:proofErr w:type="spellEnd"/>
      <w:r w:rsidRPr="00BF5C17">
        <w:rPr>
          <w:rFonts w:ascii="Arial" w:eastAsia="Times New Roman" w:hAnsi="Arial" w:cs="Arial"/>
          <w:b w:val="0"/>
          <w:color w:val="000000"/>
          <w:sz w:val="18"/>
          <w:szCs w:val="18"/>
          <w:lang w:val="en-DK" w:eastAsia="en-GB"/>
        </w:rPr>
        <w:t xml:space="preserve"> </w:t>
      </w:r>
      <w:proofErr w:type="spellStart"/>
      <w:r w:rsidRPr="00BF5C17">
        <w:rPr>
          <w:rFonts w:ascii="Arial" w:eastAsia="Times New Roman" w:hAnsi="Arial" w:cs="Arial"/>
          <w:b w:val="0"/>
          <w:color w:val="000000"/>
          <w:sz w:val="18"/>
          <w:szCs w:val="18"/>
          <w:lang w:val="en-DK" w:eastAsia="en-GB"/>
        </w:rPr>
        <w:t>af</w:t>
      </w:r>
      <w:proofErr w:type="spellEnd"/>
      <w:r w:rsidRPr="00BF5C17">
        <w:rPr>
          <w:rFonts w:ascii="Arial" w:eastAsia="Times New Roman" w:hAnsi="Arial" w:cs="Arial"/>
          <w:b w:val="0"/>
          <w:color w:val="000000"/>
          <w:sz w:val="18"/>
          <w:szCs w:val="18"/>
          <w:lang w:val="en-DK" w:eastAsia="en-GB"/>
        </w:rPr>
        <w:t xml:space="preserve"> </w:t>
      </w:r>
      <w:proofErr w:type="spellStart"/>
      <w:r w:rsidRPr="00BF5C17">
        <w:rPr>
          <w:rFonts w:ascii="Arial" w:eastAsia="Times New Roman" w:hAnsi="Arial" w:cs="Arial"/>
          <w:b w:val="0"/>
          <w:color w:val="000000"/>
          <w:sz w:val="18"/>
          <w:szCs w:val="18"/>
          <w:lang w:val="en-DK" w:eastAsia="en-GB"/>
        </w:rPr>
        <w:t>farvemanipulation</w:t>
      </w:r>
      <w:proofErr w:type="spellEnd"/>
      <w:r w:rsidRPr="00BF5C17">
        <w:rPr>
          <w:rFonts w:ascii="Arial" w:eastAsia="Times New Roman" w:hAnsi="Arial" w:cs="Arial"/>
          <w:b w:val="0"/>
          <w:color w:val="000000"/>
          <w:sz w:val="18"/>
          <w:szCs w:val="18"/>
          <w:lang w:val="en-DK" w:eastAsia="en-GB"/>
        </w:rPr>
        <w:t xml:space="preserve"> </w:t>
      </w:r>
      <w:proofErr w:type="spellStart"/>
      <w:r w:rsidRPr="00BF5C17">
        <w:rPr>
          <w:rFonts w:ascii="Arial" w:eastAsia="Times New Roman" w:hAnsi="Arial" w:cs="Arial"/>
          <w:b w:val="0"/>
          <w:color w:val="000000"/>
          <w:sz w:val="18"/>
          <w:szCs w:val="18"/>
          <w:lang w:val="en-DK" w:eastAsia="en-GB"/>
        </w:rPr>
        <w:t>fra</w:t>
      </w:r>
      <w:proofErr w:type="spellEnd"/>
      <w:r w:rsidRPr="00BF5C17">
        <w:rPr>
          <w:rFonts w:ascii="Arial" w:eastAsia="Times New Roman" w:hAnsi="Arial" w:cs="Arial"/>
          <w:b w:val="0"/>
          <w:color w:val="000000"/>
          <w:sz w:val="18"/>
          <w:szCs w:val="18"/>
          <w:lang w:val="en-DK" w:eastAsia="en-GB"/>
        </w:rPr>
        <w:t xml:space="preserve"> </w:t>
      </w:r>
      <w:proofErr w:type="spellStart"/>
      <w:r w:rsidRPr="00BF5C17">
        <w:rPr>
          <w:rFonts w:ascii="Arial" w:eastAsia="Times New Roman" w:hAnsi="Arial" w:cs="Arial"/>
          <w:b w:val="0"/>
          <w:color w:val="000000"/>
          <w:sz w:val="18"/>
          <w:szCs w:val="18"/>
          <w:lang w:val="en-DK" w:eastAsia="en-GB"/>
        </w:rPr>
        <w:t>grøn</w:t>
      </w:r>
      <w:proofErr w:type="spellEnd"/>
      <w:r w:rsidRPr="00BF5C17">
        <w:rPr>
          <w:rFonts w:ascii="Arial" w:eastAsia="Times New Roman" w:hAnsi="Arial" w:cs="Arial"/>
          <w:b w:val="0"/>
          <w:color w:val="000000"/>
          <w:sz w:val="18"/>
          <w:szCs w:val="18"/>
          <w:lang w:val="en-DK" w:eastAsia="en-GB"/>
        </w:rPr>
        <w:t xml:space="preserve"> </w:t>
      </w:r>
      <w:proofErr w:type="spellStart"/>
      <w:r w:rsidRPr="00BF5C17">
        <w:rPr>
          <w:rFonts w:ascii="Arial" w:eastAsia="Times New Roman" w:hAnsi="Arial" w:cs="Arial"/>
          <w:b w:val="0"/>
          <w:color w:val="000000"/>
          <w:sz w:val="18"/>
          <w:szCs w:val="18"/>
          <w:lang w:val="en-DK" w:eastAsia="en-GB"/>
        </w:rPr>
        <w:t>til</w:t>
      </w:r>
      <w:proofErr w:type="spellEnd"/>
      <w:r w:rsidRPr="00BF5C17">
        <w:rPr>
          <w:rFonts w:ascii="Arial" w:eastAsia="Times New Roman" w:hAnsi="Arial" w:cs="Arial"/>
          <w:b w:val="0"/>
          <w:color w:val="000000"/>
          <w:sz w:val="18"/>
          <w:szCs w:val="18"/>
          <w:lang w:val="en-DK" w:eastAsia="en-GB"/>
        </w:rPr>
        <w:t xml:space="preserve"> </w:t>
      </w:r>
      <w:proofErr w:type="spellStart"/>
      <w:r w:rsidRPr="00BF5C17">
        <w:rPr>
          <w:rFonts w:ascii="Arial" w:eastAsia="Times New Roman" w:hAnsi="Arial" w:cs="Arial"/>
          <w:b w:val="0"/>
          <w:color w:val="000000"/>
          <w:sz w:val="18"/>
          <w:szCs w:val="18"/>
          <w:lang w:val="en-DK" w:eastAsia="en-GB"/>
        </w:rPr>
        <w:t>blå</w:t>
      </w:r>
      <w:proofErr w:type="spellEnd"/>
    </w:p>
    <w:p w14:paraId="37E374CC" w14:textId="6AA1B172" w:rsidR="00BF5C17" w:rsidRPr="00BF5C17" w:rsidRDefault="00BF5C17" w:rsidP="00BF5C17">
      <w:pPr>
        <w:spacing w:line="240" w:lineRule="auto"/>
        <w:rPr>
          <w:rFonts w:ascii="Times New Roman" w:eastAsia="Times New Roman" w:hAnsi="Times New Roman" w:cs="Times New Roman"/>
          <w:b w:val="0"/>
          <w:color w:val="auto"/>
          <w:sz w:val="24"/>
          <w:szCs w:val="24"/>
          <w:lang w:val="en-DK" w:eastAsia="en-GB"/>
        </w:rPr>
      </w:pPr>
    </w:p>
    <w:p w14:paraId="49A0786F" w14:textId="77777777" w:rsidR="006628B8" w:rsidRPr="006628B8" w:rsidRDefault="006628B8" w:rsidP="006628B8">
      <w:pPr>
        <w:rPr>
          <w:lang w:val="en-DK"/>
        </w:rPr>
      </w:pPr>
    </w:p>
    <w:p w14:paraId="1FD1569F" w14:textId="13B25DCE" w:rsidR="00BF5C17" w:rsidRPr="00BF5C17" w:rsidRDefault="00BF5C17" w:rsidP="00BF5C17">
      <w:pPr>
        <w:pStyle w:val="Content"/>
        <w:rPr>
          <w:rFonts w:ascii="Times New Roman" w:hAnsi="Times New Roman" w:cs="Times New Roman"/>
          <w:color w:val="auto"/>
          <w:szCs w:val="24"/>
          <w:lang w:eastAsia="en-GB"/>
        </w:rPr>
      </w:pPr>
      <w:r w:rsidRPr="00BF5C17">
        <w:rPr>
          <w:lang w:val="en-DK" w:eastAsia="en-GB"/>
        </w:rPr>
        <w:t xml:space="preserve">Vi har </w:t>
      </w:r>
      <w:proofErr w:type="spellStart"/>
      <w:r w:rsidRPr="00BF5C17">
        <w:rPr>
          <w:lang w:val="en-DK" w:eastAsia="en-GB"/>
        </w:rPr>
        <w:t>valgt</w:t>
      </w:r>
      <w:proofErr w:type="spellEnd"/>
      <w:r w:rsidRPr="00BF5C17">
        <w:rPr>
          <w:lang w:val="en-DK" w:eastAsia="en-GB"/>
        </w:rPr>
        <w:t xml:space="preserve"> at </w:t>
      </w:r>
      <w:proofErr w:type="spellStart"/>
      <w:r w:rsidRPr="00BF5C17">
        <w:rPr>
          <w:lang w:val="en-DK" w:eastAsia="en-GB"/>
        </w:rPr>
        <w:t>holde</w:t>
      </w:r>
      <w:proofErr w:type="spellEnd"/>
      <w:r w:rsidRPr="00BF5C17">
        <w:rPr>
          <w:lang w:val="en-DK" w:eastAsia="en-GB"/>
        </w:rPr>
        <w:t xml:space="preserve"> </w:t>
      </w:r>
      <w:proofErr w:type="spellStart"/>
      <w:r w:rsidRPr="00BF5C17">
        <w:rPr>
          <w:lang w:val="en-DK" w:eastAsia="en-GB"/>
        </w:rPr>
        <w:t>lyddesignet</w:t>
      </w:r>
      <w:proofErr w:type="spellEnd"/>
      <w:r w:rsidRPr="00BF5C17">
        <w:rPr>
          <w:lang w:val="en-DK" w:eastAsia="en-GB"/>
        </w:rPr>
        <w:t xml:space="preserve"> </w:t>
      </w:r>
      <w:proofErr w:type="spellStart"/>
      <w:r w:rsidRPr="00BF5C17">
        <w:rPr>
          <w:lang w:val="en-DK" w:eastAsia="en-GB"/>
        </w:rPr>
        <w:t>simpelt</w:t>
      </w:r>
      <w:proofErr w:type="spellEnd"/>
      <w:r w:rsidRPr="00BF5C17">
        <w:rPr>
          <w:lang w:val="en-DK" w:eastAsia="en-GB"/>
        </w:rPr>
        <w:t xml:space="preserve">, </w:t>
      </w:r>
      <w:proofErr w:type="spellStart"/>
      <w:r w:rsidRPr="00BF5C17">
        <w:rPr>
          <w:lang w:val="en-DK" w:eastAsia="en-GB"/>
        </w:rPr>
        <w:t>og</w:t>
      </w:r>
      <w:proofErr w:type="spellEnd"/>
      <w:r w:rsidRPr="00BF5C17">
        <w:rPr>
          <w:lang w:val="en-DK" w:eastAsia="en-GB"/>
        </w:rPr>
        <w:t xml:space="preserve"> </w:t>
      </w:r>
      <w:proofErr w:type="spellStart"/>
      <w:r w:rsidRPr="00BF5C17">
        <w:rPr>
          <w:lang w:val="en-DK" w:eastAsia="en-GB"/>
        </w:rPr>
        <w:t>udelukkende</w:t>
      </w:r>
      <w:proofErr w:type="spellEnd"/>
      <w:r w:rsidRPr="00BF5C17">
        <w:rPr>
          <w:lang w:val="en-DK" w:eastAsia="en-GB"/>
        </w:rPr>
        <w:t xml:space="preserve"> </w:t>
      </w:r>
      <w:proofErr w:type="spellStart"/>
      <w:r w:rsidRPr="00BF5C17">
        <w:rPr>
          <w:lang w:val="en-DK" w:eastAsia="en-GB"/>
        </w:rPr>
        <w:t>gøre</w:t>
      </w:r>
      <w:proofErr w:type="spellEnd"/>
      <w:r w:rsidRPr="00BF5C17">
        <w:rPr>
          <w:lang w:val="en-DK" w:eastAsia="en-GB"/>
        </w:rPr>
        <w:t xml:space="preserve"> </w:t>
      </w:r>
      <w:proofErr w:type="spellStart"/>
      <w:r w:rsidRPr="00BF5C17">
        <w:rPr>
          <w:lang w:val="en-DK" w:eastAsia="en-GB"/>
        </w:rPr>
        <w:t>brug</w:t>
      </w:r>
      <w:proofErr w:type="spellEnd"/>
      <w:r w:rsidRPr="00BF5C17">
        <w:rPr>
          <w:lang w:val="en-DK" w:eastAsia="en-GB"/>
        </w:rPr>
        <w:t xml:space="preserve"> </w:t>
      </w:r>
      <w:proofErr w:type="spellStart"/>
      <w:r w:rsidRPr="00BF5C17">
        <w:rPr>
          <w:lang w:val="en-DK" w:eastAsia="en-GB"/>
        </w:rPr>
        <w:t>af</w:t>
      </w:r>
      <w:proofErr w:type="spellEnd"/>
      <w:r w:rsidRPr="00BF5C17">
        <w:rPr>
          <w:lang w:val="en-DK" w:eastAsia="en-GB"/>
        </w:rPr>
        <w:t xml:space="preserve"> </w:t>
      </w:r>
      <w:proofErr w:type="spellStart"/>
      <w:r w:rsidRPr="00BF5C17">
        <w:rPr>
          <w:lang w:val="en-DK" w:eastAsia="en-GB"/>
        </w:rPr>
        <w:t>atmosfærisk</w:t>
      </w:r>
      <w:proofErr w:type="spellEnd"/>
      <w:r w:rsidRPr="00BF5C17">
        <w:rPr>
          <w:lang w:val="en-DK" w:eastAsia="en-GB"/>
        </w:rPr>
        <w:t xml:space="preserve"> </w:t>
      </w:r>
      <w:proofErr w:type="spellStart"/>
      <w:r w:rsidRPr="00BF5C17">
        <w:rPr>
          <w:lang w:val="en-DK" w:eastAsia="en-GB"/>
        </w:rPr>
        <w:t>lyd</w:t>
      </w:r>
      <w:proofErr w:type="spellEnd"/>
      <w:r w:rsidRPr="00BF5C17">
        <w:rPr>
          <w:lang w:val="en-DK" w:eastAsia="en-GB"/>
        </w:rPr>
        <w:t xml:space="preserve"> </w:t>
      </w:r>
      <w:proofErr w:type="spellStart"/>
      <w:r w:rsidRPr="00BF5C17">
        <w:rPr>
          <w:lang w:val="en-DK" w:eastAsia="en-GB"/>
        </w:rPr>
        <w:t>og</w:t>
      </w:r>
      <w:proofErr w:type="spellEnd"/>
      <w:r w:rsidRPr="00BF5C17">
        <w:rPr>
          <w:lang w:val="en-DK" w:eastAsia="en-GB"/>
        </w:rPr>
        <w:t xml:space="preserve"> </w:t>
      </w:r>
      <w:proofErr w:type="spellStart"/>
      <w:r w:rsidRPr="00BF5C17">
        <w:rPr>
          <w:lang w:val="en-DK" w:eastAsia="en-GB"/>
        </w:rPr>
        <w:t>underlægningsmusik</w:t>
      </w:r>
      <w:proofErr w:type="spellEnd"/>
      <w:r w:rsidRPr="00BF5C17">
        <w:rPr>
          <w:lang w:val="en-DK" w:eastAsia="en-GB"/>
        </w:rPr>
        <w:t xml:space="preserve">. Dette har vi </w:t>
      </w:r>
      <w:proofErr w:type="spellStart"/>
      <w:r w:rsidRPr="00BF5C17">
        <w:rPr>
          <w:lang w:val="en-DK" w:eastAsia="en-GB"/>
        </w:rPr>
        <w:t>gjort</w:t>
      </w:r>
      <w:proofErr w:type="spellEnd"/>
      <w:r w:rsidRPr="00BF5C17">
        <w:rPr>
          <w:lang w:val="en-DK" w:eastAsia="en-GB"/>
        </w:rPr>
        <w:t xml:space="preserve"> for at </w:t>
      </w:r>
      <w:proofErr w:type="spellStart"/>
      <w:r w:rsidRPr="00BF5C17">
        <w:rPr>
          <w:lang w:val="en-DK" w:eastAsia="en-GB"/>
        </w:rPr>
        <w:t>understøtte</w:t>
      </w:r>
      <w:proofErr w:type="spellEnd"/>
      <w:r w:rsidRPr="00BF5C17">
        <w:rPr>
          <w:lang w:val="en-DK" w:eastAsia="en-GB"/>
        </w:rPr>
        <w:t xml:space="preserve"> </w:t>
      </w:r>
      <w:proofErr w:type="spellStart"/>
      <w:r w:rsidRPr="00BF5C17">
        <w:rPr>
          <w:lang w:val="en-DK" w:eastAsia="en-GB"/>
        </w:rPr>
        <w:t>vores</w:t>
      </w:r>
      <w:proofErr w:type="spellEnd"/>
      <w:r w:rsidRPr="00BF5C17">
        <w:rPr>
          <w:lang w:val="en-DK" w:eastAsia="en-GB"/>
        </w:rPr>
        <w:t xml:space="preserve"> simple </w:t>
      </w:r>
      <w:proofErr w:type="spellStart"/>
      <w:r w:rsidRPr="00BF5C17">
        <w:rPr>
          <w:lang w:val="en-DK" w:eastAsia="en-GB"/>
        </w:rPr>
        <w:t>billedside</w:t>
      </w:r>
      <w:proofErr w:type="spellEnd"/>
      <w:r w:rsidRPr="00BF5C17">
        <w:rPr>
          <w:lang w:val="en-DK" w:eastAsia="en-GB"/>
        </w:rPr>
        <w:t xml:space="preserve">, </w:t>
      </w:r>
      <w:proofErr w:type="spellStart"/>
      <w:r w:rsidRPr="00BF5C17">
        <w:rPr>
          <w:lang w:val="en-DK" w:eastAsia="en-GB"/>
        </w:rPr>
        <w:t>som</w:t>
      </w:r>
      <w:proofErr w:type="spellEnd"/>
      <w:r w:rsidRPr="00BF5C17">
        <w:rPr>
          <w:lang w:val="en-DK" w:eastAsia="en-GB"/>
        </w:rPr>
        <w:t xml:space="preserve"> heller </w:t>
      </w:r>
      <w:proofErr w:type="spellStart"/>
      <w:r w:rsidRPr="00BF5C17">
        <w:rPr>
          <w:lang w:val="en-DK" w:eastAsia="en-GB"/>
        </w:rPr>
        <w:t>ikke</w:t>
      </w:r>
      <w:proofErr w:type="spellEnd"/>
      <w:r w:rsidRPr="00BF5C17">
        <w:rPr>
          <w:lang w:val="en-DK" w:eastAsia="en-GB"/>
        </w:rPr>
        <w:t xml:space="preserve"> </w:t>
      </w:r>
      <w:proofErr w:type="spellStart"/>
      <w:r w:rsidRPr="00BF5C17">
        <w:rPr>
          <w:lang w:val="en-DK" w:eastAsia="en-GB"/>
        </w:rPr>
        <w:t>indeholder</w:t>
      </w:r>
      <w:proofErr w:type="spellEnd"/>
      <w:r w:rsidRPr="00BF5C17">
        <w:rPr>
          <w:lang w:val="en-DK" w:eastAsia="en-GB"/>
        </w:rPr>
        <w:t xml:space="preserve"> dialog </w:t>
      </w:r>
      <w:proofErr w:type="spellStart"/>
      <w:r w:rsidRPr="00BF5C17">
        <w:rPr>
          <w:lang w:val="en-DK" w:eastAsia="en-GB"/>
        </w:rPr>
        <w:t>eller</w:t>
      </w:r>
      <w:proofErr w:type="spellEnd"/>
      <w:r w:rsidRPr="00BF5C17">
        <w:rPr>
          <w:lang w:val="en-DK" w:eastAsia="en-GB"/>
        </w:rPr>
        <w:t xml:space="preserve"> voice-over.</w:t>
      </w:r>
      <w:r>
        <w:rPr>
          <w:lang w:eastAsia="en-GB"/>
        </w:rPr>
        <w:t xml:space="preserve"> </w:t>
      </w:r>
    </w:p>
    <w:p w14:paraId="1EDCF43F" w14:textId="3458621B" w:rsidR="006628B8" w:rsidRPr="006628B8" w:rsidRDefault="006628B8" w:rsidP="006628B8">
      <w:pPr>
        <w:rPr>
          <w:rFonts w:eastAsia="Times New Roman" w:cs="Times New Roman"/>
          <w:b w:val="0"/>
          <w:sz w:val="24"/>
          <w:szCs w:val="24"/>
          <w:lang w:val="en-DK" w:eastAsia="en-GB"/>
        </w:rPr>
      </w:pPr>
    </w:p>
    <w:p w14:paraId="46A2E174" w14:textId="450AF4A9" w:rsidR="00BF5C17" w:rsidRPr="00BF5C17" w:rsidRDefault="00BF5C17" w:rsidP="00BF5C17">
      <w:pPr>
        <w:spacing w:line="240" w:lineRule="auto"/>
        <w:rPr>
          <w:rFonts w:eastAsia="Times New Roman" w:cs="Times New Roman"/>
          <w:b w:val="0"/>
          <w:sz w:val="24"/>
          <w:szCs w:val="24"/>
          <w:lang w:eastAsia="en-GB"/>
        </w:rPr>
      </w:pPr>
      <w:r>
        <w:rPr>
          <w:rFonts w:eastAsia="Times New Roman" w:cs="Arial"/>
          <w:b w:val="0"/>
          <w:sz w:val="24"/>
          <w:szCs w:val="24"/>
          <w:lang w:eastAsia="en-GB"/>
        </w:rPr>
        <w:lastRenderedPageBreak/>
        <w:t>KLIPPETEKNIK</w:t>
      </w:r>
    </w:p>
    <w:p w14:paraId="71B00710" w14:textId="77777777" w:rsidR="00BF5C17" w:rsidRPr="00BF5C17" w:rsidRDefault="00BF5C17" w:rsidP="00BF5C17">
      <w:pPr>
        <w:spacing w:line="240" w:lineRule="auto"/>
        <w:rPr>
          <w:rFonts w:eastAsia="Times New Roman" w:cs="Times New Roman"/>
          <w:b w:val="0"/>
          <w:sz w:val="24"/>
          <w:szCs w:val="24"/>
          <w:lang w:val="en-DK" w:eastAsia="en-GB"/>
        </w:rPr>
      </w:pPr>
    </w:p>
    <w:p w14:paraId="090BEE8C" w14:textId="77777777" w:rsidR="00BF5C17" w:rsidRPr="00BF5C17" w:rsidRDefault="00BF5C17" w:rsidP="00BF5C17">
      <w:pPr>
        <w:pStyle w:val="Content"/>
        <w:rPr>
          <w:rFonts w:cs="Times New Roman"/>
          <w:lang w:val="en-DK" w:eastAsia="en-GB"/>
        </w:rPr>
      </w:pPr>
      <w:proofErr w:type="spellStart"/>
      <w:r w:rsidRPr="00BF5C17">
        <w:rPr>
          <w:lang w:val="en-DK" w:eastAsia="en-GB"/>
        </w:rPr>
        <w:t>Både</w:t>
      </w:r>
      <w:proofErr w:type="spellEnd"/>
      <w:r w:rsidRPr="00BF5C17">
        <w:rPr>
          <w:lang w:val="en-DK" w:eastAsia="en-GB"/>
        </w:rPr>
        <w:t xml:space="preserve"> </w:t>
      </w:r>
      <w:proofErr w:type="spellStart"/>
      <w:r w:rsidRPr="00BF5C17">
        <w:rPr>
          <w:lang w:val="en-DK" w:eastAsia="en-GB"/>
        </w:rPr>
        <w:t>kampagnevideo</w:t>
      </w:r>
      <w:proofErr w:type="spellEnd"/>
      <w:r w:rsidRPr="00BF5C17">
        <w:rPr>
          <w:lang w:val="en-DK" w:eastAsia="en-GB"/>
        </w:rPr>
        <w:t xml:space="preserve"> </w:t>
      </w:r>
      <w:proofErr w:type="spellStart"/>
      <w:r w:rsidRPr="00BF5C17">
        <w:rPr>
          <w:lang w:val="en-DK" w:eastAsia="en-GB"/>
        </w:rPr>
        <w:t>og</w:t>
      </w:r>
      <w:proofErr w:type="spellEnd"/>
      <w:r w:rsidRPr="00BF5C17">
        <w:rPr>
          <w:lang w:val="en-DK" w:eastAsia="en-GB"/>
        </w:rPr>
        <w:t xml:space="preserve"> </w:t>
      </w:r>
      <w:proofErr w:type="spellStart"/>
      <w:r w:rsidRPr="00BF5C17">
        <w:rPr>
          <w:lang w:val="en-DK" w:eastAsia="en-GB"/>
        </w:rPr>
        <w:t>videoen</w:t>
      </w:r>
      <w:proofErr w:type="spellEnd"/>
      <w:r w:rsidRPr="00BF5C17">
        <w:rPr>
          <w:lang w:val="en-DK" w:eastAsia="en-GB"/>
        </w:rPr>
        <w:t xml:space="preserve"> </w:t>
      </w:r>
      <w:proofErr w:type="spellStart"/>
      <w:r w:rsidRPr="00BF5C17">
        <w:rPr>
          <w:lang w:val="en-DK" w:eastAsia="en-GB"/>
        </w:rPr>
        <w:t>til</w:t>
      </w:r>
      <w:proofErr w:type="spellEnd"/>
      <w:r w:rsidRPr="00BF5C17">
        <w:rPr>
          <w:lang w:val="en-DK" w:eastAsia="en-GB"/>
        </w:rPr>
        <w:t xml:space="preserve"> </w:t>
      </w:r>
      <w:proofErr w:type="spellStart"/>
      <w:r w:rsidRPr="00BF5C17">
        <w:rPr>
          <w:lang w:val="en-DK" w:eastAsia="en-GB"/>
        </w:rPr>
        <w:t>forsiden</w:t>
      </w:r>
      <w:proofErr w:type="spellEnd"/>
      <w:r w:rsidRPr="00BF5C17">
        <w:rPr>
          <w:lang w:val="en-DK" w:eastAsia="en-GB"/>
        </w:rPr>
        <w:t xml:space="preserve"> </w:t>
      </w:r>
      <w:proofErr w:type="spellStart"/>
      <w:r w:rsidRPr="00BF5C17">
        <w:rPr>
          <w:lang w:val="en-DK" w:eastAsia="en-GB"/>
        </w:rPr>
        <w:t>af</w:t>
      </w:r>
      <w:proofErr w:type="spellEnd"/>
      <w:r w:rsidRPr="00BF5C17">
        <w:rPr>
          <w:lang w:val="en-DK" w:eastAsia="en-GB"/>
        </w:rPr>
        <w:t xml:space="preserve"> </w:t>
      </w:r>
      <w:proofErr w:type="spellStart"/>
      <w:r w:rsidRPr="00BF5C17">
        <w:rPr>
          <w:lang w:val="en-DK" w:eastAsia="en-GB"/>
        </w:rPr>
        <w:t>kampagnesitet</w:t>
      </w:r>
      <w:proofErr w:type="spellEnd"/>
      <w:r w:rsidRPr="00BF5C17">
        <w:rPr>
          <w:lang w:val="en-DK" w:eastAsia="en-GB"/>
        </w:rPr>
        <w:t xml:space="preserve"> er </w:t>
      </w:r>
      <w:proofErr w:type="spellStart"/>
      <w:r w:rsidRPr="00BF5C17">
        <w:rPr>
          <w:lang w:val="en-DK" w:eastAsia="en-GB"/>
        </w:rPr>
        <w:t>planlagt</w:t>
      </w:r>
      <w:proofErr w:type="spellEnd"/>
      <w:r w:rsidRPr="00BF5C17">
        <w:rPr>
          <w:lang w:val="en-DK" w:eastAsia="en-GB"/>
        </w:rPr>
        <w:t xml:space="preserve"> </w:t>
      </w:r>
      <w:proofErr w:type="spellStart"/>
      <w:r w:rsidRPr="00BF5C17">
        <w:rPr>
          <w:lang w:val="en-DK" w:eastAsia="en-GB"/>
        </w:rPr>
        <w:t>omkring</w:t>
      </w:r>
      <w:proofErr w:type="spellEnd"/>
      <w:r w:rsidRPr="00BF5C17">
        <w:rPr>
          <w:lang w:val="en-DK" w:eastAsia="en-GB"/>
        </w:rPr>
        <w:t xml:space="preserve"> </w:t>
      </w:r>
      <w:proofErr w:type="spellStart"/>
      <w:r w:rsidRPr="00BF5C17">
        <w:rPr>
          <w:lang w:val="en-DK" w:eastAsia="en-GB"/>
        </w:rPr>
        <w:t>tematisk</w:t>
      </w:r>
      <w:proofErr w:type="spellEnd"/>
      <w:r w:rsidRPr="00BF5C17">
        <w:rPr>
          <w:lang w:val="en-DK" w:eastAsia="en-GB"/>
        </w:rPr>
        <w:t xml:space="preserve"> </w:t>
      </w:r>
      <w:proofErr w:type="spellStart"/>
      <w:r w:rsidRPr="00BF5C17">
        <w:rPr>
          <w:lang w:val="en-DK" w:eastAsia="en-GB"/>
        </w:rPr>
        <w:t>montageklip</w:t>
      </w:r>
      <w:proofErr w:type="spellEnd"/>
      <w:r w:rsidRPr="00BF5C17">
        <w:rPr>
          <w:lang w:val="en-DK" w:eastAsia="en-GB"/>
        </w:rPr>
        <w:t xml:space="preserve">, </w:t>
      </w:r>
      <w:proofErr w:type="spellStart"/>
      <w:r w:rsidRPr="00BF5C17">
        <w:rPr>
          <w:lang w:val="en-DK" w:eastAsia="en-GB"/>
        </w:rPr>
        <w:t>fordi</w:t>
      </w:r>
      <w:proofErr w:type="spellEnd"/>
      <w:r w:rsidRPr="00BF5C17">
        <w:rPr>
          <w:lang w:val="en-DK" w:eastAsia="en-GB"/>
        </w:rPr>
        <w:t xml:space="preserve"> vi </w:t>
      </w:r>
      <w:proofErr w:type="spellStart"/>
      <w:r w:rsidRPr="00BF5C17">
        <w:rPr>
          <w:lang w:val="en-DK" w:eastAsia="en-GB"/>
        </w:rPr>
        <w:t>ikke</w:t>
      </w:r>
      <w:proofErr w:type="spellEnd"/>
      <w:r w:rsidRPr="00BF5C17">
        <w:rPr>
          <w:lang w:val="en-DK" w:eastAsia="en-GB"/>
        </w:rPr>
        <w:t xml:space="preserve"> </w:t>
      </w:r>
      <w:proofErr w:type="spellStart"/>
      <w:r w:rsidRPr="00BF5C17">
        <w:rPr>
          <w:lang w:val="en-DK" w:eastAsia="en-GB"/>
        </w:rPr>
        <w:t>ønsker</w:t>
      </w:r>
      <w:proofErr w:type="spellEnd"/>
      <w:r w:rsidRPr="00BF5C17">
        <w:rPr>
          <w:lang w:val="en-DK" w:eastAsia="en-GB"/>
        </w:rPr>
        <w:t xml:space="preserve"> </w:t>
      </w:r>
      <w:proofErr w:type="spellStart"/>
      <w:r w:rsidRPr="00BF5C17">
        <w:rPr>
          <w:lang w:val="en-DK" w:eastAsia="en-GB"/>
        </w:rPr>
        <w:t>en</w:t>
      </w:r>
      <w:proofErr w:type="spellEnd"/>
      <w:r w:rsidRPr="00BF5C17">
        <w:rPr>
          <w:lang w:val="en-DK" w:eastAsia="en-GB"/>
        </w:rPr>
        <w:t xml:space="preserve"> </w:t>
      </w:r>
      <w:proofErr w:type="spellStart"/>
      <w:r w:rsidRPr="00BF5C17">
        <w:rPr>
          <w:lang w:val="en-DK" w:eastAsia="en-GB"/>
        </w:rPr>
        <w:t>logisk</w:t>
      </w:r>
      <w:proofErr w:type="spellEnd"/>
      <w:r w:rsidRPr="00BF5C17">
        <w:rPr>
          <w:lang w:val="en-DK" w:eastAsia="en-GB"/>
        </w:rPr>
        <w:t xml:space="preserve"> </w:t>
      </w:r>
      <w:proofErr w:type="spellStart"/>
      <w:r w:rsidRPr="00BF5C17">
        <w:rPr>
          <w:lang w:val="en-DK" w:eastAsia="en-GB"/>
        </w:rPr>
        <w:t>opbygning</w:t>
      </w:r>
      <w:proofErr w:type="spellEnd"/>
      <w:r w:rsidRPr="00BF5C17">
        <w:rPr>
          <w:lang w:val="en-DK" w:eastAsia="en-GB"/>
        </w:rPr>
        <w:t xml:space="preserve"> </w:t>
      </w:r>
      <w:proofErr w:type="spellStart"/>
      <w:r w:rsidRPr="00BF5C17">
        <w:rPr>
          <w:lang w:val="en-DK" w:eastAsia="en-GB"/>
        </w:rPr>
        <w:t>af</w:t>
      </w:r>
      <w:proofErr w:type="spellEnd"/>
      <w:r w:rsidRPr="00BF5C17">
        <w:rPr>
          <w:lang w:val="en-DK" w:eastAsia="en-GB"/>
        </w:rPr>
        <w:t xml:space="preserve"> </w:t>
      </w:r>
      <w:proofErr w:type="spellStart"/>
      <w:r w:rsidRPr="00BF5C17">
        <w:rPr>
          <w:lang w:val="en-DK" w:eastAsia="en-GB"/>
        </w:rPr>
        <w:t>tid</w:t>
      </w:r>
      <w:proofErr w:type="spellEnd"/>
      <w:r w:rsidRPr="00BF5C17">
        <w:rPr>
          <w:lang w:val="en-DK" w:eastAsia="en-GB"/>
        </w:rPr>
        <w:t xml:space="preserve"> </w:t>
      </w:r>
      <w:proofErr w:type="spellStart"/>
      <w:r w:rsidRPr="00BF5C17">
        <w:rPr>
          <w:lang w:val="en-DK" w:eastAsia="en-GB"/>
        </w:rPr>
        <w:t>og</w:t>
      </w:r>
      <w:proofErr w:type="spellEnd"/>
      <w:r w:rsidRPr="00BF5C17">
        <w:rPr>
          <w:lang w:val="en-DK" w:eastAsia="en-GB"/>
        </w:rPr>
        <w:t xml:space="preserve"> rum. Det er </w:t>
      </w:r>
      <w:proofErr w:type="spellStart"/>
      <w:r w:rsidRPr="00BF5C17">
        <w:rPr>
          <w:lang w:val="en-DK" w:eastAsia="en-GB"/>
        </w:rPr>
        <w:t>derimod</w:t>
      </w:r>
      <w:proofErr w:type="spellEnd"/>
      <w:r w:rsidRPr="00BF5C17">
        <w:rPr>
          <w:lang w:val="en-DK" w:eastAsia="en-GB"/>
        </w:rPr>
        <w:t xml:space="preserve"> </w:t>
      </w:r>
      <w:proofErr w:type="spellStart"/>
      <w:r w:rsidRPr="00BF5C17">
        <w:rPr>
          <w:lang w:val="en-DK" w:eastAsia="en-GB"/>
        </w:rPr>
        <w:t>en</w:t>
      </w:r>
      <w:proofErr w:type="spellEnd"/>
      <w:r w:rsidRPr="00BF5C17">
        <w:rPr>
          <w:lang w:val="en-DK" w:eastAsia="en-GB"/>
        </w:rPr>
        <w:t xml:space="preserve"> del </w:t>
      </w:r>
      <w:proofErr w:type="spellStart"/>
      <w:r w:rsidRPr="00BF5C17">
        <w:rPr>
          <w:lang w:val="en-DK" w:eastAsia="en-GB"/>
        </w:rPr>
        <w:t>af</w:t>
      </w:r>
      <w:proofErr w:type="spellEnd"/>
      <w:r w:rsidRPr="00BF5C17">
        <w:rPr>
          <w:lang w:val="en-DK" w:eastAsia="en-GB"/>
        </w:rPr>
        <w:t xml:space="preserve"> </w:t>
      </w:r>
      <w:proofErr w:type="spellStart"/>
      <w:r w:rsidRPr="00BF5C17">
        <w:rPr>
          <w:lang w:val="en-DK" w:eastAsia="en-GB"/>
        </w:rPr>
        <w:t>konceptet</w:t>
      </w:r>
      <w:proofErr w:type="spellEnd"/>
      <w:r w:rsidRPr="00BF5C17">
        <w:rPr>
          <w:lang w:val="en-DK" w:eastAsia="en-GB"/>
        </w:rPr>
        <w:t xml:space="preserve">, at vi har </w:t>
      </w:r>
      <w:proofErr w:type="spellStart"/>
      <w:r w:rsidRPr="00BF5C17">
        <w:rPr>
          <w:lang w:val="en-DK" w:eastAsia="en-GB"/>
        </w:rPr>
        <w:t>manglende</w:t>
      </w:r>
      <w:proofErr w:type="spellEnd"/>
      <w:r w:rsidRPr="00BF5C17">
        <w:rPr>
          <w:lang w:val="en-DK" w:eastAsia="en-GB"/>
        </w:rPr>
        <w:t xml:space="preserve"> </w:t>
      </w:r>
      <w:proofErr w:type="spellStart"/>
      <w:r w:rsidRPr="00BF5C17">
        <w:rPr>
          <w:lang w:val="en-DK" w:eastAsia="en-GB"/>
        </w:rPr>
        <w:t>kontinuitet</w:t>
      </w:r>
      <w:proofErr w:type="spellEnd"/>
      <w:r w:rsidRPr="00BF5C17">
        <w:rPr>
          <w:lang w:val="en-DK" w:eastAsia="en-GB"/>
        </w:rPr>
        <w:t xml:space="preserve"> </w:t>
      </w:r>
      <w:proofErr w:type="spellStart"/>
      <w:r w:rsidRPr="00BF5C17">
        <w:rPr>
          <w:lang w:val="en-DK" w:eastAsia="en-GB"/>
        </w:rPr>
        <w:t>mellem</w:t>
      </w:r>
      <w:proofErr w:type="spellEnd"/>
      <w:r w:rsidRPr="00BF5C17">
        <w:rPr>
          <w:lang w:val="en-DK" w:eastAsia="en-GB"/>
        </w:rPr>
        <w:t xml:space="preserve"> </w:t>
      </w:r>
      <w:proofErr w:type="spellStart"/>
      <w:r w:rsidRPr="00BF5C17">
        <w:rPr>
          <w:lang w:val="en-DK" w:eastAsia="en-GB"/>
        </w:rPr>
        <w:t>vores</w:t>
      </w:r>
      <w:proofErr w:type="spellEnd"/>
      <w:r w:rsidRPr="00BF5C17">
        <w:rPr>
          <w:lang w:val="en-DK" w:eastAsia="en-GB"/>
        </w:rPr>
        <w:t xml:space="preserve"> </w:t>
      </w:r>
      <w:proofErr w:type="spellStart"/>
      <w:r w:rsidRPr="00BF5C17">
        <w:rPr>
          <w:lang w:val="en-DK" w:eastAsia="en-GB"/>
        </w:rPr>
        <w:t>indstillinger</w:t>
      </w:r>
      <w:proofErr w:type="spellEnd"/>
      <w:r w:rsidRPr="00BF5C17">
        <w:rPr>
          <w:lang w:val="en-DK" w:eastAsia="en-GB"/>
        </w:rPr>
        <w:t xml:space="preserve">, da </w:t>
      </w:r>
      <w:proofErr w:type="spellStart"/>
      <w:r w:rsidRPr="00BF5C17">
        <w:rPr>
          <w:lang w:val="en-DK" w:eastAsia="en-GB"/>
        </w:rPr>
        <w:t>dette</w:t>
      </w:r>
      <w:proofErr w:type="spellEnd"/>
      <w:r w:rsidRPr="00BF5C17">
        <w:rPr>
          <w:lang w:val="en-DK" w:eastAsia="en-GB"/>
        </w:rPr>
        <w:t xml:space="preserve"> </w:t>
      </w:r>
      <w:proofErr w:type="spellStart"/>
      <w:r w:rsidRPr="00BF5C17">
        <w:rPr>
          <w:lang w:val="en-DK" w:eastAsia="en-GB"/>
        </w:rPr>
        <w:t>opfordrer</w:t>
      </w:r>
      <w:proofErr w:type="spellEnd"/>
      <w:r w:rsidRPr="00BF5C17">
        <w:rPr>
          <w:lang w:val="en-DK" w:eastAsia="en-GB"/>
        </w:rPr>
        <w:t xml:space="preserve"> </w:t>
      </w:r>
      <w:proofErr w:type="spellStart"/>
      <w:r w:rsidRPr="00BF5C17">
        <w:rPr>
          <w:lang w:val="en-DK" w:eastAsia="en-GB"/>
        </w:rPr>
        <w:t>seeren</w:t>
      </w:r>
      <w:proofErr w:type="spellEnd"/>
      <w:r w:rsidRPr="00BF5C17">
        <w:rPr>
          <w:lang w:val="en-DK" w:eastAsia="en-GB"/>
        </w:rPr>
        <w:t xml:space="preserve"> </w:t>
      </w:r>
      <w:proofErr w:type="spellStart"/>
      <w:r w:rsidRPr="00BF5C17">
        <w:rPr>
          <w:lang w:val="en-DK" w:eastAsia="en-GB"/>
        </w:rPr>
        <w:t>til</w:t>
      </w:r>
      <w:proofErr w:type="spellEnd"/>
      <w:r w:rsidRPr="00BF5C17">
        <w:rPr>
          <w:lang w:val="en-DK" w:eastAsia="en-GB"/>
        </w:rPr>
        <w:t xml:space="preserve"> at </w:t>
      </w:r>
      <w:proofErr w:type="spellStart"/>
      <w:r w:rsidRPr="00BF5C17">
        <w:rPr>
          <w:lang w:val="en-DK" w:eastAsia="en-GB"/>
        </w:rPr>
        <w:t>spekulere</w:t>
      </w:r>
      <w:proofErr w:type="spellEnd"/>
      <w:r w:rsidRPr="00BF5C17">
        <w:rPr>
          <w:lang w:val="en-DK" w:eastAsia="en-GB"/>
        </w:rPr>
        <w:t xml:space="preserve"> over, </w:t>
      </w:r>
      <w:proofErr w:type="spellStart"/>
      <w:r w:rsidRPr="00BF5C17">
        <w:rPr>
          <w:lang w:val="en-DK" w:eastAsia="en-GB"/>
        </w:rPr>
        <w:t>hvad</w:t>
      </w:r>
      <w:proofErr w:type="spellEnd"/>
      <w:r w:rsidRPr="00BF5C17">
        <w:rPr>
          <w:lang w:val="en-DK" w:eastAsia="en-GB"/>
        </w:rPr>
        <w:t xml:space="preserve"> </w:t>
      </w:r>
      <w:proofErr w:type="spellStart"/>
      <w:r w:rsidRPr="00BF5C17">
        <w:rPr>
          <w:lang w:val="en-DK" w:eastAsia="en-GB"/>
        </w:rPr>
        <w:t>sammenhængen</w:t>
      </w:r>
      <w:proofErr w:type="spellEnd"/>
      <w:r w:rsidRPr="00BF5C17">
        <w:rPr>
          <w:lang w:val="en-DK" w:eastAsia="en-GB"/>
        </w:rPr>
        <w:t xml:space="preserve"> </w:t>
      </w:r>
      <w:proofErr w:type="spellStart"/>
      <w:r w:rsidRPr="00BF5C17">
        <w:rPr>
          <w:lang w:val="en-DK" w:eastAsia="en-GB"/>
        </w:rPr>
        <w:t>så</w:t>
      </w:r>
      <w:proofErr w:type="spellEnd"/>
      <w:r w:rsidRPr="00BF5C17">
        <w:rPr>
          <w:lang w:val="en-DK" w:eastAsia="en-GB"/>
        </w:rPr>
        <w:t xml:space="preserve"> </w:t>
      </w:r>
      <w:proofErr w:type="spellStart"/>
      <w:r w:rsidRPr="00BF5C17">
        <w:rPr>
          <w:lang w:val="en-DK" w:eastAsia="en-GB"/>
        </w:rPr>
        <w:t>kunne</w:t>
      </w:r>
      <w:proofErr w:type="spellEnd"/>
      <w:r w:rsidRPr="00BF5C17">
        <w:rPr>
          <w:lang w:val="en-DK" w:eastAsia="en-GB"/>
        </w:rPr>
        <w:t xml:space="preserve"> </w:t>
      </w:r>
      <w:proofErr w:type="spellStart"/>
      <w:r w:rsidRPr="00BF5C17">
        <w:rPr>
          <w:lang w:val="en-DK" w:eastAsia="en-GB"/>
        </w:rPr>
        <w:t>være</w:t>
      </w:r>
      <w:proofErr w:type="spellEnd"/>
      <w:r w:rsidRPr="00BF5C17">
        <w:rPr>
          <w:lang w:val="en-DK" w:eastAsia="en-GB"/>
        </w:rPr>
        <w:t xml:space="preserve">. Denne </w:t>
      </w:r>
      <w:proofErr w:type="spellStart"/>
      <w:r w:rsidRPr="00BF5C17">
        <w:rPr>
          <w:lang w:val="en-DK" w:eastAsia="en-GB"/>
        </w:rPr>
        <w:t>effekt</w:t>
      </w:r>
      <w:proofErr w:type="spellEnd"/>
      <w:r w:rsidRPr="00BF5C17">
        <w:rPr>
          <w:lang w:val="en-DK" w:eastAsia="en-GB"/>
        </w:rPr>
        <w:t xml:space="preserve"> </w:t>
      </w:r>
      <w:proofErr w:type="spellStart"/>
      <w:r w:rsidRPr="00BF5C17">
        <w:rPr>
          <w:lang w:val="en-DK" w:eastAsia="en-GB"/>
        </w:rPr>
        <w:t>støtter</w:t>
      </w:r>
      <w:proofErr w:type="spellEnd"/>
      <w:r w:rsidRPr="00BF5C17">
        <w:rPr>
          <w:lang w:val="en-DK" w:eastAsia="en-GB"/>
        </w:rPr>
        <w:t xml:space="preserve"> op </w:t>
      </w:r>
      <w:proofErr w:type="spellStart"/>
      <w:r w:rsidRPr="00BF5C17">
        <w:rPr>
          <w:lang w:val="en-DK" w:eastAsia="en-GB"/>
        </w:rPr>
        <w:t>omkring</w:t>
      </w:r>
      <w:proofErr w:type="spellEnd"/>
      <w:r w:rsidRPr="00BF5C17">
        <w:rPr>
          <w:lang w:val="en-DK" w:eastAsia="en-GB"/>
        </w:rPr>
        <w:t xml:space="preserve"> “</w:t>
      </w:r>
      <w:proofErr w:type="spellStart"/>
      <w:r w:rsidRPr="00BF5C17">
        <w:rPr>
          <w:lang w:val="en-DK" w:eastAsia="en-GB"/>
        </w:rPr>
        <w:t>afslørings</w:t>
      </w:r>
      <w:proofErr w:type="spellEnd"/>
      <w:r w:rsidRPr="00BF5C17">
        <w:rPr>
          <w:lang w:val="en-DK" w:eastAsia="en-GB"/>
        </w:rPr>
        <w:t>”-</w:t>
      </w:r>
      <w:proofErr w:type="spellStart"/>
      <w:r w:rsidRPr="00BF5C17">
        <w:rPr>
          <w:lang w:val="en-DK" w:eastAsia="en-GB"/>
        </w:rPr>
        <w:t>effekten</w:t>
      </w:r>
      <w:proofErr w:type="spellEnd"/>
      <w:r w:rsidRPr="00BF5C17">
        <w:rPr>
          <w:lang w:val="en-DK" w:eastAsia="en-GB"/>
        </w:rPr>
        <w:t xml:space="preserve"> </w:t>
      </w:r>
      <w:proofErr w:type="spellStart"/>
      <w:r w:rsidRPr="00BF5C17">
        <w:rPr>
          <w:lang w:val="en-DK" w:eastAsia="en-GB"/>
        </w:rPr>
        <w:t>i</w:t>
      </w:r>
      <w:proofErr w:type="spellEnd"/>
      <w:r w:rsidRPr="00BF5C17">
        <w:rPr>
          <w:lang w:val="en-DK" w:eastAsia="en-GB"/>
        </w:rPr>
        <w:t xml:space="preserve"> </w:t>
      </w:r>
      <w:proofErr w:type="spellStart"/>
      <w:r w:rsidRPr="00BF5C17">
        <w:rPr>
          <w:lang w:val="en-DK" w:eastAsia="en-GB"/>
        </w:rPr>
        <w:t>vores</w:t>
      </w:r>
      <w:proofErr w:type="spellEnd"/>
      <w:r w:rsidRPr="00BF5C17">
        <w:rPr>
          <w:lang w:val="en-DK" w:eastAsia="en-GB"/>
        </w:rPr>
        <w:t xml:space="preserve"> </w:t>
      </w:r>
      <w:proofErr w:type="spellStart"/>
      <w:r w:rsidRPr="00BF5C17">
        <w:rPr>
          <w:lang w:val="en-DK" w:eastAsia="en-GB"/>
        </w:rPr>
        <w:t>sidste</w:t>
      </w:r>
      <w:proofErr w:type="spellEnd"/>
      <w:r w:rsidRPr="00BF5C17">
        <w:rPr>
          <w:lang w:val="en-DK" w:eastAsia="en-GB"/>
        </w:rPr>
        <w:t xml:space="preserve"> </w:t>
      </w:r>
      <w:proofErr w:type="spellStart"/>
      <w:r w:rsidRPr="00BF5C17">
        <w:rPr>
          <w:lang w:val="en-DK" w:eastAsia="en-GB"/>
        </w:rPr>
        <w:t>indstilling</w:t>
      </w:r>
      <w:proofErr w:type="spellEnd"/>
      <w:r w:rsidRPr="00BF5C17">
        <w:rPr>
          <w:lang w:val="en-DK" w:eastAsia="en-GB"/>
        </w:rPr>
        <w:t xml:space="preserve">, </w:t>
      </w:r>
      <w:proofErr w:type="spellStart"/>
      <w:r w:rsidRPr="00BF5C17">
        <w:rPr>
          <w:lang w:val="en-DK" w:eastAsia="en-GB"/>
        </w:rPr>
        <w:t>hvor</w:t>
      </w:r>
      <w:proofErr w:type="spellEnd"/>
      <w:r w:rsidRPr="00BF5C17">
        <w:rPr>
          <w:lang w:val="en-DK" w:eastAsia="en-GB"/>
        </w:rPr>
        <w:t xml:space="preserve"> </w:t>
      </w:r>
      <w:proofErr w:type="spellStart"/>
      <w:r w:rsidRPr="00BF5C17">
        <w:rPr>
          <w:lang w:val="en-DK" w:eastAsia="en-GB"/>
        </w:rPr>
        <w:t>kampagnenavnet</w:t>
      </w:r>
      <w:proofErr w:type="spellEnd"/>
      <w:r w:rsidRPr="00BF5C17">
        <w:rPr>
          <w:lang w:val="en-DK" w:eastAsia="en-GB"/>
        </w:rPr>
        <w:t xml:space="preserve"> </w:t>
      </w:r>
      <w:proofErr w:type="spellStart"/>
      <w:r w:rsidRPr="00BF5C17">
        <w:rPr>
          <w:lang w:val="en-DK" w:eastAsia="en-GB"/>
        </w:rPr>
        <w:t>vises</w:t>
      </w:r>
      <w:proofErr w:type="spellEnd"/>
      <w:r w:rsidRPr="00BF5C17">
        <w:rPr>
          <w:lang w:val="en-DK" w:eastAsia="en-GB"/>
        </w:rPr>
        <w:t xml:space="preserve">. </w:t>
      </w:r>
    </w:p>
    <w:p w14:paraId="29CB1C8B" w14:textId="77777777" w:rsidR="00BF5C17" w:rsidRPr="00BF5C17" w:rsidRDefault="00BF5C17" w:rsidP="00BF5C17">
      <w:pPr>
        <w:spacing w:line="240" w:lineRule="auto"/>
        <w:rPr>
          <w:rFonts w:ascii="Times New Roman" w:eastAsia="Times New Roman" w:hAnsi="Times New Roman" w:cs="Times New Roman"/>
          <w:b w:val="0"/>
          <w:color w:val="auto"/>
          <w:sz w:val="24"/>
          <w:szCs w:val="24"/>
          <w:lang w:val="en-DK" w:eastAsia="en-GB"/>
        </w:rPr>
      </w:pPr>
    </w:p>
    <w:p w14:paraId="0F1723D4" w14:textId="2DC12020" w:rsidR="00BF5C17" w:rsidRPr="00BF5C17" w:rsidRDefault="00BF5C17" w:rsidP="00BF5C17">
      <w:pPr>
        <w:pStyle w:val="Content"/>
        <w:rPr>
          <w:rFonts w:ascii="Times New Roman" w:hAnsi="Times New Roman" w:cs="Times New Roman"/>
          <w:color w:val="auto"/>
          <w:szCs w:val="24"/>
          <w:lang w:val="en-DK" w:eastAsia="en-GB"/>
        </w:rPr>
      </w:pPr>
      <w:r>
        <w:rPr>
          <w:lang w:eastAsia="en-GB"/>
        </w:rPr>
        <w:t xml:space="preserve">VIDEO TIL SO-ME OG FORSIDE </w:t>
      </w:r>
    </w:p>
    <w:p w14:paraId="05C63437" w14:textId="77777777" w:rsidR="00BF5C17" w:rsidRPr="00BF5C17" w:rsidRDefault="00BF5C17" w:rsidP="00BF5C17">
      <w:pPr>
        <w:pStyle w:val="Content"/>
      </w:pPr>
    </w:p>
    <w:p w14:paraId="1FCDDE4D" w14:textId="77777777" w:rsidR="00BF5C17" w:rsidRPr="00BF5C17" w:rsidRDefault="00BF5C17" w:rsidP="00BF5C17">
      <w:pPr>
        <w:pStyle w:val="Content"/>
      </w:pPr>
      <w:r w:rsidRPr="00BF5C17">
        <w:t>Vi har valgt at bruge to versioner af samme video som henholdsvis baggrundsvideo på forsiden af vores kampagnesite og som content til Sociale Medier, for at skabe sammenhæng og genkendelse i kampagnens forskellige indhold på tværs af platforme. Begge videoer portrætterer kampagnens bærende element, dåsen der knappes op.</w:t>
      </w:r>
    </w:p>
    <w:p w14:paraId="37D5EBEB" w14:textId="29E541AB" w:rsidR="00BF5C17" w:rsidRPr="00BF5C17" w:rsidRDefault="00BF5C17" w:rsidP="00BF5C17">
      <w:pPr>
        <w:pStyle w:val="Content"/>
      </w:pPr>
    </w:p>
    <w:p w14:paraId="3491C6D0" w14:textId="7A6F6CBB" w:rsidR="00BF5C17" w:rsidRDefault="00F50671" w:rsidP="00F50671">
      <w:pPr>
        <w:pStyle w:val="Content"/>
      </w:pPr>
      <w:r>
        <w:rPr>
          <w:noProof/>
        </w:rPr>
        <w:drawing>
          <wp:anchor distT="0" distB="0" distL="114300" distR="114300" simplePos="0" relativeHeight="251831808" behindDoc="0" locked="0" layoutInCell="1" allowOverlap="1" wp14:anchorId="4F9D98CB" wp14:editId="76B2D4BF">
            <wp:simplePos x="0" y="0"/>
            <wp:positionH relativeFrom="column">
              <wp:posOffset>1696085</wp:posOffset>
            </wp:positionH>
            <wp:positionV relativeFrom="paragraph">
              <wp:posOffset>458470</wp:posOffset>
            </wp:positionV>
            <wp:extent cx="4875530" cy="2698750"/>
            <wp:effectExtent l="0" t="0" r="1270" b="6350"/>
            <wp:wrapSquare wrapText="bothSides"/>
            <wp:docPr id="29" name="Picture 29"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websit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875530" cy="26987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0784" behindDoc="0" locked="0" layoutInCell="1" allowOverlap="1" wp14:anchorId="1AE8BD14" wp14:editId="7FA65DC5">
            <wp:simplePos x="0" y="0"/>
            <wp:positionH relativeFrom="column">
              <wp:posOffset>20320</wp:posOffset>
            </wp:positionH>
            <wp:positionV relativeFrom="paragraph">
              <wp:posOffset>461645</wp:posOffset>
            </wp:positionV>
            <wp:extent cx="1605280" cy="2698750"/>
            <wp:effectExtent l="0" t="0" r="0" b="6350"/>
            <wp:wrapSquare wrapText="bothSides"/>
            <wp:docPr id="28" name="Picture 28" descr="A picture containing person, food, blu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person, food, blue, tabl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605280" cy="2698750"/>
                    </a:xfrm>
                    <a:prstGeom prst="rect">
                      <a:avLst/>
                    </a:prstGeom>
                  </pic:spPr>
                </pic:pic>
              </a:graphicData>
            </a:graphic>
            <wp14:sizeRelH relativeFrom="page">
              <wp14:pctWidth>0</wp14:pctWidth>
            </wp14:sizeRelH>
            <wp14:sizeRelV relativeFrom="page">
              <wp14:pctHeight>0</wp14:pctHeight>
            </wp14:sizeRelV>
          </wp:anchor>
        </w:drawing>
      </w:r>
      <w:r w:rsidR="00BF5C17" w:rsidRPr="00BF5C17">
        <w:t xml:space="preserve">Videoerne består af samme framing, dog med forskellig redigering for at undgå direkte gentagelse. </w:t>
      </w:r>
    </w:p>
    <w:p w14:paraId="7EE76427" w14:textId="08F9F784" w:rsidR="007F35C1" w:rsidRDefault="007F35C1" w:rsidP="007F35C1"/>
    <w:p w14:paraId="529BDDA3" w14:textId="4AFAD485" w:rsidR="007F35C1" w:rsidRDefault="007F35C1" w:rsidP="007F35C1"/>
    <w:p w14:paraId="5C41A763" w14:textId="51A473C3" w:rsidR="007F35C1" w:rsidRPr="007F35C1" w:rsidRDefault="007F35C1" w:rsidP="007F35C1">
      <w:pPr>
        <w:rPr>
          <w:rFonts w:ascii="Times New Roman" w:eastAsia="Times New Roman" w:hAnsi="Times New Roman" w:cs="Times New Roman"/>
          <w:b w:val="0"/>
          <w:color w:val="0F0D29" w:themeColor="text1"/>
          <w:sz w:val="24"/>
          <w:szCs w:val="24"/>
          <w:lang w:val="en-DK" w:eastAsia="en-GB"/>
        </w:rPr>
      </w:pPr>
      <w:proofErr w:type="spellStart"/>
      <w:r w:rsidRPr="007F35C1">
        <w:rPr>
          <w:rFonts w:ascii="Arial" w:eastAsia="Times New Roman" w:hAnsi="Arial" w:cs="Arial"/>
          <w:b w:val="0"/>
          <w:color w:val="0F0D29" w:themeColor="text1"/>
          <w:sz w:val="18"/>
          <w:szCs w:val="18"/>
          <w:lang w:val="en-DK" w:eastAsia="en-GB"/>
        </w:rPr>
        <w:t>Udover</w:t>
      </w:r>
      <w:proofErr w:type="spellEnd"/>
      <w:r w:rsidRPr="007F35C1">
        <w:rPr>
          <w:rFonts w:ascii="Arial" w:eastAsia="Times New Roman" w:hAnsi="Arial" w:cs="Arial"/>
          <w:b w:val="0"/>
          <w:color w:val="0F0D29" w:themeColor="text1"/>
          <w:sz w:val="18"/>
          <w:szCs w:val="18"/>
          <w:lang w:val="en-DK" w:eastAsia="en-GB"/>
        </w:rPr>
        <w:t xml:space="preserve"> </w:t>
      </w:r>
      <w:proofErr w:type="spellStart"/>
      <w:r w:rsidRPr="007F35C1">
        <w:rPr>
          <w:rFonts w:ascii="Arial" w:eastAsia="Times New Roman" w:hAnsi="Arial" w:cs="Arial"/>
          <w:b w:val="0"/>
          <w:color w:val="0F0D29" w:themeColor="text1"/>
          <w:sz w:val="18"/>
          <w:szCs w:val="18"/>
          <w:lang w:val="en-DK" w:eastAsia="en-GB"/>
        </w:rPr>
        <w:t>forskellen</w:t>
      </w:r>
      <w:proofErr w:type="spellEnd"/>
      <w:r w:rsidRPr="007F35C1">
        <w:rPr>
          <w:rFonts w:ascii="Arial" w:eastAsia="Times New Roman" w:hAnsi="Arial" w:cs="Arial"/>
          <w:b w:val="0"/>
          <w:color w:val="0F0D29" w:themeColor="text1"/>
          <w:sz w:val="18"/>
          <w:szCs w:val="18"/>
          <w:lang w:val="en-DK" w:eastAsia="en-GB"/>
        </w:rPr>
        <w:t xml:space="preserve"> </w:t>
      </w:r>
      <w:proofErr w:type="spellStart"/>
      <w:r w:rsidRPr="007F35C1">
        <w:rPr>
          <w:rFonts w:ascii="Arial" w:eastAsia="Times New Roman" w:hAnsi="Arial" w:cs="Arial"/>
          <w:b w:val="0"/>
          <w:color w:val="0F0D29" w:themeColor="text1"/>
          <w:sz w:val="18"/>
          <w:szCs w:val="18"/>
          <w:lang w:val="en-DK" w:eastAsia="en-GB"/>
        </w:rPr>
        <w:t>i</w:t>
      </w:r>
      <w:proofErr w:type="spellEnd"/>
      <w:r w:rsidRPr="007F35C1">
        <w:rPr>
          <w:rFonts w:ascii="Arial" w:eastAsia="Times New Roman" w:hAnsi="Arial" w:cs="Arial"/>
          <w:b w:val="0"/>
          <w:color w:val="0F0D29" w:themeColor="text1"/>
          <w:sz w:val="18"/>
          <w:szCs w:val="18"/>
          <w:lang w:val="en-DK" w:eastAsia="en-GB"/>
        </w:rPr>
        <w:t xml:space="preserve"> format </w:t>
      </w:r>
      <w:proofErr w:type="spellStart"/>
      <w:r w:rsidRPr="007F35C1">
        <w:rPr>
          <w:rFonts w:ascii="Arial" w:eastAsia="Times New Roman" w:hAnsi="Arial" w:cs="Arial"/>
          <w:b w:val="0"/>
          <w:color w:val="0F0D29" w:themeColor="text1"/>
          <w:sz w:val="18"/>
          <w:szCs w:val="18"/>
          <w:lang w:val="en-DK" w:eastAsia="en-GB"/>
        </w:rPr>
        <w:t>og</w:t>
      </w:r>
      <w:proofErr w:type="spellEnd"/>
      <w:r w:rsidRPr="007F35C1">
        <w:rPr>
          <w:rFonts w:ascii="Arial" w:eastAsia="Times New Roman" w:hAnsi="Arial" w:cs="Arial"/>
          <w:b w:val="0"/>
          <w:color w:val="0F0D29" w:themeColor="text1"/>
          <w:sz w:val="18"/>
          <w:szCs w:val="18"/>
          <w:lang w:val="en-DK" w:eastAsia="en-GB"/>
        </w:rPr>
        <w:t xml:space="preserve"> </w:t>
      </w:r>
      <w:proofErr w:type="spellStart"/>
      <w:r w:rsidRPr="007F35C1">
        <w:rPr>
          <w:rFonts w:ascii="Arial" w:eastAsia="Times New Roman" w:hAnsi="Arial" w:cs="Arial"/>
          <w:b w:val="0"/>
          <w:color w:val="0F0D29" w:themeColor="text1"/>
          <w:sz w:val="18"/>
          <w:szCs w:val="18"/>
          <w:lang w:val="en-DK" w:eastAsia="en-GB"/>
        </w:rPr>
        <w:t>længde</w:t>
      </w:r>
      <w:proofErr w:type="spellEnd"/>
      <w:r w:rsidRPr="007F35C1">
        <w:rPr>
          <w:rFonts w:ascii="Arial" w:eastAsia="Times New Roman" w:hAnsi="Arial" w:cs="Arial"/>
          <w:b w:val="0"/>
          <w:color w:val="0F0D29" w:themeColor="text1"/>
          <w:sz w:val="18"/>
          <w:szCs w:val="18"/>
          <w:lang w:val="en-DK" w:eastAsia="en-GB"/>
        </w:rPr>
        <w:t xml:space="preserve"> </w:t>
      </w:r>
      <w:proofErr w:type="spellStart"/>
      <w:r w:rsidRPr="007F35C1">
        <w:rPr>
          <w:rFonts w:ascii="Arial" w:eastAsia="Times New Roman" w:hAnsi="Arial" w:cs="Arial"/>
          <w:b w:val="0"/>
          <w:color w:val="0F0D29" w:themeColor="text1"/>
          <w:sz w:val="18"/>
          <w:szCs w:val="18"/>
          <w:lang w:val="en-DK" w:eastAsia="en-GB"/>
        </w:rPr>
        <w:t>på</w:t>
      </w:r>
      <w:proofErr w:type="spellEnd"/>
      <w:r w:rsidRPr="007F35C1">
        <w:rPr>
          <w:rFonts w:ascii="Arial" w:eastAsia="Times New Roman" w:hAnsi="Arial" w:cs="Arial"/>
          <w:b w:val="0"/>
          <w:color w:val="0F0D29" w:themeColor="text1"/>
          <w:sz w:val="18"/>
          <w:szCs w:val="18"/>
          <w:lang w:val="en-DK" w:eastAsia="en-GB"/>
        </w:rPr>
        <w:t xml:space="preserve"> de to </w:t>
      </w:r>
      <w:proofErr w:type="spellStart"/>
      <w:r w:rsidRPr="007F35C1">
        <w:rPr>
          <w:rFonts w:ascii="Arial" w:eastAsia="Times New Roman" w:hAnsi="Arial" w:cs="Arial"/>
          <w:b w:val="0"/>
          <w:color w:val="0F0D29" w:themeColor="text1"/>
          <w:sz w:val="18"/>
          <w:szCs w:val="18"/>
          <w:lang w:val="en-DK" w:eastAsia="en-GB"/>
        </w:rPr>
        <w:t>videoer</w:t>
      </w:r>
      <w:proofErr w:type="spellEnd"/>
      <w:r w:rsidRPr="007F35C1">
        <w:rPr>
          <w:rFonts w:ascii="Arial" w:eastAsia="Times New Roman" w:hAnsi="Arial" w:cs="Arial"/>
          <w:b w:val="0"/>
          <w:color w:val="0F0D29" w:themeColor="text1"/>
          <w:sz w:val="18"/>
          <w:szCs w:val="18"/>
          <w:lang w:val="en-DK" w:eastAsia="en-GB"/>
        </w:rPr>
        <w:t xml:space="preserve">, er </w:t>
      </w:r>
      <w:proofErr w:type="spellStart"/>
      <w:r w:rsidRPr="007F35C1">
        <w:rPr>
          <w:rFonts w:ascii="Arial" w:eastAsia="Times New Roman" w:hAnsi="Arial" w:cs="Arial"/>
          <w:b w:val="0"/>
          <w:color w:val="0F0D29" w:themeColor="text1"/>
          <w:sz w:val="18"/>
          <w:szCs w:val="18"/>
          <w:lang w:val="en-DK" w:eastAsia="en-GB"/>
        </w:rPr>
        <w:t>forskellen</w:t>
      </w:r>
      <w:proofErr w:type="spellEnd"/>
      <w:r w:rsidRPr="007F35C1">
        <w:rPr>
          <w:rFonts w:ascii="Arial" w:eastAsia="Times New Roman" w:hAnsi="Arial" w:cs="Arial"/>
          <w:b w:val="0"/>
          <w:color w:val="0F0D29" w:themeColor="text1"/>
          <w:sz w:val="18"/>
          <w:szCs w:val="18"/>
          <w:lang w:val="en-DK" w:eastAsia="en-GB"/>
        </w:rPr>
        <w:t xml:space="preserve"> </w:t>
      </w:r>
      <w:proofErr w:type="spellStart"/>
      <w:r w:rsidRPr="007F35C1">
        <w:rPr>
          <w:rFonts w:ascii="Arial" w:eastAsia="Times New Roman" w:hAnsi="Arial" w:cs="Arial"/>
          <w:b w:val="0"/>
          <w:color w:val="0F0D29" w:themeColor="text1"/>
          <w:sz w:val="18"/>
          <w:szCs w:val="18"/>
          <w:lang w:val="en-DK" w:eastAsia="en-GB"/>
        </w:rPr>
        <w:t>på</w:t>
      </w:r>
      <w:proofErr w:type="spellEnd"/>
      <w:r w:rsidRPr="007F35C1">
        <w:rPr>
          <w:rFonts w:ascii="Arial" w:eastAsia="Times New Roman" w:hAnsi="Arial" w:cs="Arial"/>
          <w:b w:val="0"/>
          <w:color w:val="0F0D29" w:themeColor="text1"/>
          <w:sz w:val="18"/>
          <w:szCs w:val="18"/>
          <w:lang w:val="en-DK" w:eastAsia="en-GB"/>
        </w:rPr>
        <w:t xml:space="preserve"> </w:t>
      </w:r>
      <w:proofErr w:type="spellStart"/>
      <w:r w:rsidRPr="007F35C1">
        <w:rPr>
          <w:rFonts w:ascii="Arial" w:eastAsia="Times New Roman" w:hAnsi="Arial" w:cs="Arial"/>
          <w:b w:val="0"/>
          <w:color w:val="0F0D29" w:themeColor="text1"/>
          <w:sz w:val="18"/>
          <w:szCs w:val="18"/>
          <w:lang w:val="en-DK" w:eastAsia="en-GB"/>
        </w:rPr>
        <w:t>redigeringen</w:t>
      </w:r>
      <w:proofErr w:type="spellEnd"/>
      <w:r w:rsidRPr="007F35C1">
        <w:rPr>
          <w:rFonts w:ascii="Arial" w:eastAsia="Times New Roman" w:hAnsi="Arial" w:cs="Arial"/>
          <w:b w:val="0"/>
          <w:color w:val="0F0D29" w:themeColor="text1"/>
          <w:sz w:val="18"/>
          <w:szCs w:val="18"/>
          <w:lang w:val="en-DK" w:eastAsia="en-GB"/>
        </w:rPr>
        <w:t xml:space="preserve"> at </w:t>
      </w:r>
      <w:proofErr w:type="spellStart"/>
      <w:r w:rsidRPr="007F35C1">
        <w:rPr>
          <w:rFonts w:ascii="Arial" w:eastAsia="Times New Roman" w:hAnsi="Arial" w:cs="Arial"/>
          <w:b w:val="0"/>
          <w:color w:val="0F0D29" w:themeColor="text1"/>
          <w:sz w:val="18"/>
          <w:szCs w:val="18"/>
          <w:lang w:val="en-DK" w:eastAsia="en-GB"/>
        </w:rPr>
        <w:t>dåsen</w:t>
      </w:r>
      <w:proofErr w:type="spellEnd"/>
      <w:r w:rsidRPr="007F35C1">
        <w:rPr>
          <w:rFonts w:ascii="Arial" w:eastAsia="Times New Roman" w:hAnsi="Arial" w:cs="Arial"/>
          <w:b w:val="0"/>
          <w:color w:val="0F0D29" w:themeColor="text1"/>
          <w:sz w:val="18"/>
          <w:szCs w:val="18"/>
          <w:lang w:val="en-DK" w:eastAsia="en-GB"/>
        </w:rPr>
        <w:t xml:space="preserve"> </w:t>
      </w:r>
      <w:proofErr w:type="spellStart"/>
      <w:r w:rsidRPr="007F35C1">
        <w:rPr>
          <w:rFonts w:ascii="Arial" w:eastAsia="Times New Roman" w:hAnsi="Arial" w:cs="Arial"/>
          <w:b w:val="0"/>
          <w:color w:val="0F0D29" w:themeColor="text1"/>
          <w:sz w:val="18"/>
          <w:szCs w:val="18"/>
          <w:lang w:val="en-DK" w:eastAsia="en-GB"/>
        </w:rPr>
        <w:t>i</w:t>
      </w:r>
      <w:proofErr w:type="spellEnd"/>
      <w:r w:rsidRPr="007F35C1">
        <w:rPr>
          <w:rFonts w:ascii="Arial" w:eastAsia="Times New Roman" w:hAnsi="Arial" w:cs="Arial"/>
          <w:b w:val="0"/>
          <w:color w:val="0F0D29" w:themeColor="text1"/>
          <w:sz w:val="18"/>
          <w:szCs w:val="18"/>
          <w:lang w:val="en-DK" w:eastAsia="en-GB"/>
        </w:rPr>
        <w:t xml:space="preserve"> SO-ME-</w:t>
      </w:r>
      <w:proofErr w:type="spellStart"/>
      <w:r w:rsidRPr="007F35C1">
        <w:rPr>
          <w:rFonts w:ascii="Arial" w:eastAsia="Times New Roman" w:hAnsi="Arial" w:cs="Arial"/>
          <w:b w:val="0"/>
          <w:color w:val="0F0D29" w:themeColor="text1"/>
          <w:sz w:val="18"/>
          <w:szCs w:val="18"/>
          <w:lang w:val="en-DK" w:eastAsia="en-GB"/>
        </w:rPr>
        <w:t>versionen</w:t>
      </w:r>
      <w:proofErr w:type="spellEnd"/>
      <w:r w:rsidRPr="007F35C1">
        <w:rPr>
          <w:rFonts w:ascii="Arial" w:eastAsia="Times New Roman" w:hAnsi="Arial" w:cs="Arial"/>
          <w:b w:val="0"/>
          <w:color w:val="0F0D29" w:themeColor="text1"/>
          <w:sz w:val="18"/>
          <w:szCs w:val="18"/>
          <w:lang w:val="en-DK" w:eastAsia="en-GB"/>
        </w:rPr>
        <w:t xml:space="preserve"> er </w:t>
      </w:r>
      <w:proofErr w:type="spellStart"/>
      <w:r w:rsidRPr="007F35C1">
        <w:rPr>
          <w:rFonts w:ascii="Arial" w:eastAsia="Times New Roman" w:hAnsi="Arial" w:cs="Arial"/>
          <w:b w:val="0"/>
          <w:color w:val="0F0D29" w:themeColor="text1"/>
          <w:sz w:val="18"/>
          <w:szCs w:val="18"/>
          <w:lang w:val="en-DK" w:eastAsia="en-GB"/>
        </w:rPr>
        <w:t>fremhævet</w:t>
      </w:r>
      <w:proofErr w:type="spellEnd"/>
      <w:r w:rsidRPr="007F35C1">
        <w:rPr>
          <w:rFonts w:ascii="Arial" w:eastAsia="Times New Roman" w:hAnsi="Arial" w:cs="Arial"/>
          <w:b w:val="0"/>
          <w:color w:val="0F0D29" w:themeColor="text1"/>
          <w:sz w:val="18"/>
          <w:szCs w:val="18"/>
          <w:lang w:val="en-DK" w:eastAsia="en-GB"/>
        </w:rPr>
        <w:t xml:space="preserve"> </w:t>
      </w:r>
      <w:proofErr w:type="spellStart"/>
      <w:r w:rsidRPr="007F35C1">
        <w:rPr>
          <w:rFonts w:ascii="Arial" w:eastAsia="Times New Roman" w:hAnsi="Arial" w:cs="Arial"/>
          <w:b w:val="0"/>
          <w:color w:val="0F0D29" w:themeColor="text1"/>
          <w:sz w:val="18"/>
          <w:szCs w:val="18"/>
          <w:lang w:val="en-DK" w:eastAsia="en-GB"/>
        </w:rPr>
        <w:t>ved</w:t>
      </w:r>
      <w:proofErr w:type="spellEnd"/>
      <w:r w:rsidRPr="007F35C1">
        <w:rPr>
          <w:rFonts w:ascii="Arial" w:eastAsia="Times New Roman" w:hAnsi="Arial" w:cs="Arial"/>
          <w:b w:val="0"/>
          <w:color w:val="0F0D29" w:themeColor="text1"/>
          <w:sz w:val="18"/>
          <w:szCs w:val="18"/>
          <w:lang w:val="en-DK" w:eastAsia="en-GB"/>
        </w:rPr>
        <w:t xml:space="preserve"> at </w:t>
      </w:r>
      <w:proofErr w:type="spellStart"/>
      <w:r w:rsidRPr="007F35C1">
        <w:rPr>
          <w:rFonts w:ascii="Arial" w:eastAsia="Times New Roman" w:hAnsi="Arial" w:cs="Arial"/>
          <w:b w:val="0"/>
          <w:color w:val="0F0D29" w:themeColor="text1"/>
          <w:sz w:val="18"/>
          <w:szCs w:val="18"/>
          <w:lang w:val="en-DK" w:eastAsia="en-GB"/>
        </w:rPr>
        <w:t>gøre</w:t>
      </w:r>
      <w:proofErr w:type="spellEnd"/>
      <w:r w:rsidRPr="007F35C1">
        <w:rPr>
          <w:rFonts w:ascii="Arial" w:eastAsia="Times New Roman" w:hAnsi="Arial" w:cs="Arial"/>
          <w:b w:val="0"/>
          <w:color w:val="0F0D29" w:themeColor="text1"/>
          <w:sz w:val="18"/>
          <w:szCs w:val="18"/>
          <w:lang w:val="en-DK" w:eastAsia="en-GB"/>
        </w:rPr>
        <w:t xml:space="preserve"> </w:t>
      </w:r>
      <w:proofErr w:type="spellStart"/>
      <w:r w:rsidRPr="007F35C1">
        <w:rPr>
          <w:rFonts w:ascii="Arial" w:eastAsia="Times New Roman" w:hAnsi="Arial" w:cs="Arial"/>
          <w:b w:val="0"/>
          <w:color w:val="0F0D29" w:themeColor="text1"/>
          <w:sz w:val="18"/>
          <w:szCs w:val="18"/>
          <w:lang w:val="en-DK" w:eastAsia="en-GB"/>
        </w:rPr>
        <w:t>baggrunden</w:t>
      </w:r>
      <w:proofErr w:type="spellEnd"/>
      <w:r w:rsidRPr="007F35C1">
        <w:rPr>
          <w:rFonts w:ascii="Arial" w:eastAsia="Times New Roman" w:hAnsi="Arial" w:cs="Arial"/>
          <w:b w:val="0"/>
          <w:color w:val="0F0D29" w:themeColor="text1"/>
          <w:sz w:val="18"/>
          <w:szCs w:val="18"/>
          <w:lang w:val="en-DK" w:eastAsia="en-GB"/>
        </w:rPr>
        <w:t xml:space="preserve"> sort/</w:t>
      </w:r>
      <w:proofErr w:type="spellStart"/>
      <w:r w:rsidRPr="007F35C1">
        <w:rPr>
          <w:rFonts w:ascii="Arial" w:eastAsia="Times New Roman" w:hAnsi="Arial" w:cs="Arial"/>
          <w:b w:val="0"/>
          <w:color w:val="0F0D29" w:themeColor="text1"/>
          <w:sz w:val="18"/>
          <w:szCs w:val="18"/>
          <w:lang w:val="en-DK" w:eastAsia="en-GB"/>
        </w:rPr>
        <w:t>hvid</w:t>
      </w:r>
      <w:proofErr w:type="spellEnd"/>
      <w:r w:rsidRPr="007F35C1">
        <w:rPr>
          <w:rFonts w:ascii="Arial" w:eastAsia="Times New Roman" w:hAnsi="Arial" w:cs="Arial"/>
          <w:b w:val="0"/>
          <w:color w:val="0F0D29" w:themeColor="text1"/>
          <w:sz w:val="18"/>
          <w:szCs w:val="18"/>
          <w:lang w:val="en-DK" w:eastAsia="en-GB"/>
        </w:rPr>
        <w:t xml:space="preserve">. </w:t>
      </w:r>
      <w:proofErr w:type="spellStart"/>
      <w:r w:rsidRPr="007F35C1">
        <w:rPr>
          <w:rFonts w:ascii="Arial" w:eastAsia="Times New Roman" w:hAnsi="Arial" w:cs="Arial"/>
          <w:b w:val="0"/>
          <w:color w:val="0F0D29" w:themeColor="text1"/>
          <w:sz w:val="18"/>
          <w:szCs w:val="18"/>
          <w:lang w:val="en-DK" w:eastAsia="en-GB"/>
        </w:rPr>
        <w:t>Videoen</w:t>
      </w:r>
      <w:proofErr w:type="spellEnd"/>
      <w:r w:rsidRPr="007F35C1">
        <w:rPr>
          <w:rFonts w:ascii="Arial" w:eastAsia="Times New Roman" w:hAnsi="Arial" w:cs="Arial"/>
          <w:b w:val="0"/>
          <w:color w:val="0F0D29" w:themeColor="text1"/>
          <w:sz w:val="18"/>
          <w:szCs w:val="18"/>
          <w:lang w:val="en-DK" w:eastAsia="en-GB"/>
        </w:rPr>
        <w:t xml:space="preserve"> </w:t>
      </w:r>
      <w:proofErr w:type="spellStart"/>
      <w:r w:rsidRPr="007F35C1">
        <w:rPr>
          <w:rFonts w:ascii="Arial" w:eastAsia="Times New Roman" w:hAnsi="Arial" w:cs="Arial"/>
          <w:b w:val="0"/>
          <w:color w:val="0F0D29" w:themeColor="text1"/>
          <w:sz w:val="18"/>
          <w:szCs w:val="18"/>
          <w:lang w:val="en-DK" w:eastAsia="en-GB"/>
        </w:rPr>
        <w:t>udviklet</w:t>
      </w:r>
      <w:proofErr w:type="spellEnd"/>
      <w:r w:rsidRPr="007F35C1">
        <w:rPr>
          <w:rFonts w:ascii="Arial" w:eastAsia="Times New Roman" w:hAnsi="Arial" w:cs="Arial"/>
          <w:b w:val="0"/>
          <w:color w:val="0F0D29" w:themeColor="text1"/>
          <w:sz w:val="18"/>
          <w:szCs w:val="18"/>
          <w:lang w:val="en-DK" w:eastAsia="en-GB"/>
        </w:rPr>
        <w:t xml:space="preserve"> </w:t>
      </w:r>
      <w:proofErr w:type="spellStart"/>
      <w:r w:rsidRPr="007F35C1">
        <w:rPr>
          <w:rFonts w:ascii="Arial" w:eastAsia="Times New Roman" w:hAnsi="Arial" w:cs="Arial"/>
          <w:b w:val="0"/>
          <w:color w:val="0F0D29" w:themeColor="text1"/>
          <w:sz w:val="18"/>
          <w:szCs w:val="18"/>
          <w:lang w:val="en-DK" w:eastAsia="en-GB"/>
        </w:rPr>
        <w:t>til</w:t>
      </w:r>
      <w:proofErr w:type="spellEnd"/>
      <w:r w:rsidRPr="007F35C1">
        <w:rPr>
          <w:rFonts w:ascii="Arial" w:eastAsia="Times New Roman" w:hAnsi="Arial" w:cs="Arial"/>
          <w:b w:val="0"/>
          <w:color w:val="0F0D29" w:themeColor="text1"/>
          <w:sz w:val="18"/>
          <w:szCs w:val="18"/>
          <w:lang w:val="en-DK" w:eastAsia="en-GB"/>
        </w:rPr>
        <w:t xml:space="preserve"> </w:t>
      </w:r>
      <w:proofErr w:type="spellStart"/>
      <w:r w:rsidRPr="007F35C1">
        <w:rPr>
          <w:rFonts w:ascii="Arial" w:eastAsia="Times New Roman" w:hAnsi="Arial" w:cs="Arial"/>
          <w:b w:val="0"/>
          <w:color w:val="0F0D29" w:themeColor="text1"/>
          <w:sz w:val="18"/>
          <w:szCs w:val="18"/>
          <w:lang w:val="en-DK" w:eastAsia="en-GB"/>
        </w:rPr>
        <w:t>kampagnesitet</w:t>
      </w:r>
      <w:proofErr w:type="spellEnd"/>
      <w:r w:rsidRPr="007F35C1">
        <w:rPr>
          <w:rFonts w:ascii="Arial" w:eastAsia="Times New Roman" w:hAnsi="Arial" w:cs="Arial"/>
          <w:b w:val="0"/>
          <w:color w:val="0F0D29" w:themeColor="text1"/>
          <w:sz w:val="18"/>
          <w:szCs w:val="18"/>
          <w:lang w:val="en-DK" w:eastAsia="en-GB"/>
        </w:rPr>
        <w:t xml:space="preserve"> </w:t>
      </w:r>
      <w:proofErr w:type="spellStart"/>
      <w:r w:rsidRPr="007F35C1">
        <w:rPr>
          <w:rFonts w:ascii="Arial" w:eastAsia="Times New Roman" w:hAnsi="Arial" w:cs="Arial"/>
          <w:b w:val="0"/>
          <w:color w:val="0F0D29" w:themeColor="text1"/>
          <w:sz w:val="18"/>
          <w:szCs w:val="18"/>
          <w:lang w:val="en-DK" w:eastAsia="en-GB"/>
        </w:rPr>
        <w:t>fungerer</w:t>
      </w:r>
      <w:proofErr w:type="spellEnd"/>
      <w:r w:rsidRPr="007F35C1">
        <w:rPr>
          <w:rFonts w:ascii="Arial" w:eastAsia="Times New Roman" w:hAnsi="Arial" w:cs="Arial"/>
          <w:b w:val="0"/>
          <w:color w:val="0F0D29" w:themeColor="text1"/>
          <w:sz w:val="18"/>
          <w:szCs w:val="18"/>
          <w:lang w:val="en-DK" w:eastAsia="en-GB"/>
        </w:rPr>
        <w:t xml:space="preserve"> </w:t>
      </w:r>
      <w:proofErr w:type="spellStart"/>
      <w:r w:rsidRPr="007F35C1">
        <w:rPr>
          <w:rFonts w:ascii="Arial" w:eastAsia="Times New Roman" w:hAnsi="Arial" w:cs="Arial"/>
          <w:b w:val="0"/>
          <w:color w:val="0F0D29" w:themeColor="text1"/>
          <w:sz w:val="18"/>
          <w:szCs w:val="18"/>
          <w:lang w:val="en-DK" w:eastAsia="en-GB"/>
        </w:rPr>
        <w:t>primært</w:t>
      </w:r>
      <w:proofErr w:type="spellEnd"/>
      <w:r w:rsidRPr="007F35C1">
        <w:rPr>
          <w:rFonts w:ascii="Arial" w:eastAsia="Times New Roman" w:hAnsi="Arial" w:cs="Arial"/>
          <w:b w:val="0"/>
          <w:color w:val="0F0D29" w:themeColor="text1"/>
          <w:sz w:val="18"/>
          <w:szCs w:val="18"/>
          <w:lang w:val="en-DK" w:eastAsia="en-GB"/>
        </w:rPr>
        <w:t xml:space="preserve"> </w:t>
      </w:r>
      <w:proofErr w:type="spellStart"/>
      <w:r w:rsidRPr="007F35C1">
        <w:rPr>
          <w:rFonts w:ascii="Arial" w:eastAsia="Times New Roman" w:hAnsi="Arial" w:cs="Arial"/>
          <w:b w:val="0"/>
          <w:color w:val="0F0D29" w:themeColor="text1"/>
          <w:sz w:val="18"/>
          <w:szCs w:val="18"/>
          <w:lang w:val="en-DK" w:eastAsia="en-GB"/>
        </w:rPr>
        <w:t>som</w:t>
      </w:r>
      <w:proofErr w:type="spellEnd"/>
      <w:r w:rsidRPr="007F35C1">
        <w:rPr>
          <w:rFonts w:ascii="Arial" w:eastAsia="Times New Roman" w:hAnsi="Arial" w:cs="Arial"/>
          <w:b w:val="0"/>
          <w:color w:val="0F0D29" w:themeColor="text1"/>
          <w:sz w:val="18"/>
          <w:szCs w:val="18"/>
          <w:lang w:val="en-DK" w:eastAsia="en-GB"/>
        </w:rPr>
        <w:t xml:space="preserve"> </w:t>
      </w:r>
      <w:proofErr w:type="spellStart"/>
      <w:r w:rsidRPr="007F35C1">
        <w:rPr>
          <w:rFonts w:ascii="Arial" w:eastAsia="Times New Roman" w:hAnsi="Arial" w:cs="Arial"/>
          <w:b w:val="0"/>
          <w:color w:val="0F0D29" w:themeColor="text1"/>
          <w:sz w:val="18"/>
          <w:szCs w:val="18"/>
          <w:lang w:val="en-DK" w:eastAsia="en-GB"/>
        </w:rPr>
        <w:t>grafisk</w:t>
      </w:r>
      <w:proofErr w:type="spellEnd"/>
      <w:r w:rsidRPr="007F35C1">
        <w:rPr>
          <w:rFonts w:ascii="Arial" w:eastAsia="Times New Roman" w:hAnsi="Arial" w:cs="Arial"/>
          <w:b w:val="0"/>
          <w:color w:val="0F0D29" w:themeColor="text1"/>
          <w:sz w:val="18"/>
          <w:szCs w:val="18"/>
          <w:lang w:val="en-DK" w:eastAsia="en-GB"/>
        </w:rPr>
        <w:t xml:space="preserve"> element, </w:t>
      </w:r>
      <w:proofErr w:type="spellStart"/>
      <w:r w:rsidRPr="007F35C1">
        <w:rPr>
          <w:rFonts w:ascii="Arial" w:eastAsia="Times New Roman" w:hAnsi="Arial" w:cs="Arial"/>
          <w:b w:val="0"/>
          <w:color w:val="0F0D29" w:themeColor="text1"/>
          <w:sz w:val="18"/>
          <w:szCs w:val="18"/>
          <w:lang w:val="en-DK" w:eastAsia="en-GB"/>
        </w:rPr>
        <w:t>og</w:t>
      </w:r>
      <w:proofErr w:type="spellEnd"/>
      <w:r w:rsidRPr="007F35C1">
        <w:rPr>
          <w:rFonts w:ascii="Arial" w:eastAsia="Times New Roman" w:hAnsi="Arial" w:cs="Arial"/>
          <w:b w:val="0"/>
          <w:color w:val="0F0D29" w:themeColor="text1"/>
          <w:sz w:val="18"/>
          <w:szCs w:val="18"/>
          <w:lang w:val="en-DK" w:eastAsia="en-GB"/>
        </w:rPr>
        <w:t xml:space="preserve"> </w:t>
      </w:r>
      <w:proofErr w:type="spellStart"/>
      <w:r w:rsidRPr="007F35C1">
        <w:rPr>
          <w:rFonts w:ascii="Arial" w:eastAsia="Times New Roman" w:hAnsi="Arial" w:cs="Arial"/>
          <w:b w:val="0"/>
          <w:color w:val="0F0D29" w:themeColor="text1"/>
          <w:sz w:val="18"/>
          <w:szCs w:val="18"/>
          <w:lang w:val="en-DK" w:eastAsia="en-GB"/>
        </w:rPr>
        <w:t>behøver</w:t>
      </w:r>
      <w:proofErr w:type="spellEnd"/>
      <w:r w:rsidRPr="007F35C1">
        <w:rPr>
          <w:rFonts w:ascii="Arial" w:eastAsia="Times New Roman" w:hAnsi="Arial" w:cs="Arial"/>
          <w:b w:val="0"/>
          <w:color w:val="0F0D29" w:themeColor="text1"/>
          <w:sz w:val="18"/>
          <w:szCs w:val="18"/>
          <w:lang w:val="en-DK" w:eastAsia="en-GB"/>
        </w:rPr>
        <w:t xml:space="preserve"> </w:t>
      </w:r>
      <w:proofErr w:type="spellStart"/>
      <w:r w:rsidRPr="007F35C1">
        <w:rPr>
          <w:rFonts w:ascii="Arial" w:eastAsia="Times New Roman" w:hAnsi="Arial" w:cs="Arial"/>
          <w:b w:val="0"/>
          <w:color w:val="0F0D29" w:themeColor="text1"/>
          <w:sz w:val="18"/>
          <w:szCs w:val="18"/>
          <w:lang w:val="en-DK" w:eastAsia="en-GB"/>
        </w:rPr>
        <w:t>derfor</w:t>
      </w:r>
      <w:proofErr w:type="spellEnd"/>
      <w:r w:rsidRPr="007F35C1">
        <w:rPr>
          <w:rFonts w:ascii="Arial" w:eastAsia="Times New Roman" w:hAnsi="Arial" w:cs="Arial"/>
          <w:b w:val="0"/>
          <w:color w:val="0F0D29" w:themeColor="text1"/>
          <w:sz w:val="18"/>
          <w:szCs w:val="18"/>
          <w:lang w:val="en-DK" w:eastAsia="en-GB"/>
        </w:rPr>
        <w:t xml:space="preserve"> </w:t>
      </w:r>
      <w:proofErr w:type="spellStart"/>
      <w:r w:rsidRPr="007F35C1">
        <w:rPr>
          <w:rFonts w:ascii="Arial" w:eastAsia="Times New Roman" w:hAnsi="Arial" w:cs="Arial"/>
          <w:b w:val="0"/>
          <w:color w:val="0F0D29" w:themeColor="text1"/>
          <w:sz w:val="18"/>
          <w:szCs w:val="18"/>
          <w:lang w:val="en-DK" w:eastAsia="en-GB"/>
        </w:rPr>
        <w:t>ikke</w:t>
      </w:r>
      <w:proofErr w:type="spellEnd"/>
      <w:r w:rsidRPr="007F35C1">
        <w:rPr>
          <w:rFonts w:ascii="Arial" w:eastAsia="Times New Roman" w:hAnsi="Arial" w:cs="Arial"/>
          <w:b w:val="0"/>
          <w:color w:val="0F0D29" w:themeColor="text1"/>
          <w:sz w:val="18"/>
          <w:szCs w:val="18"/>
          <w:lang w:val="en-DK" w:eastAsia="en-GB"/>
        </w:rPr>
        <w:t xml:space="preserve"> at </w:t>
      </w:r>
      <w:proofErr w:type="spellStart"/>
      <w:r w:rsidRPr="007F35C1">
        <w:rPr>
          <w:rFonts w:ascii="Arial" w:eastAsia="Times New Roman" w:hAnsi="Arial" w:cs="Arial"/>
          <w:b w:val="0"/>
          <w:color w:val="0F0D29" w:themeColor="text1"/>
          <w:sz w:val="18"/>
          <w:szCs w:val="18"/>
          <w:lang w:val="en-DK" w:eastAsia="en-GB"/>
        </w:rPr>
        <w:t>indeholde</w:t>
      </w:r>
      <w:proofErr w:type="spellEnd"/>
      <w:r w:rsidRPr="007F35C1">
        <w:rPr>
          <w:rFonts w:ascii="Arial" w:eastAsia="Times New Roman" w:hAnsi="Arial" w:cs="Arial"/>
          <w:b w:val="0"/>
          <w:color w:val="0F0D29" w:themeColor="text1"/>
          <w:sz w:val="18"/>
          <w:szCs w:val="18"/>
          <w:lang w:val="en-DK" w:eastAsia="en-GB"/>
        </w:rPr>
        <w:t xml:space="preserve"> </w:t>
      </w:r>
      <w:proofErr w:type="spellStart"/>
      <w:r w:rsidRPr="007F35C1">
        <w:rPr>
          <w:rFonts w:ascii="Arial" w:eastAsia="Times New Roman" w:hAnsi="Arial" w:cs="Arial"/>
          <w:b w:val="0"/>
          <w:color w:val="0F0D29" w:themeColor="text1"/>
          <w:sz w:val="18"/>
          <w:szCs w:val="18"/>
          <w:lang w:val="en-DK" w:eastAsia="en-GB"/>
        </w:rPr>
        <w:t>blikfang</w:t>
      </w:r>
      <w:proofErr w:type="spellEnd"/>
      <w:r w:rsidRPr="007F35C1">
        <w:rPr>
          <w:rFonts w:ascii="Arial" w:eastAsia="Times New Roman" w:hAnsi="Arial" w:cs="Arial"/>
          <w:b w:val="0"/>
          <w:color w:val="0F0D29" w:themeColor="text1"/>
          <w:sz w:val="18"/>
          <w:szCs w:val="18"/>
          <w:lang w:val="en-DK" w:eastAsia="en-GB"/>
        </w:rPr>
        <w:t xml:space="preserve"> </w:t>
      </w:r>
      <w:proofErr w:type="spellStart"/>
      <w:r w:rsidRPr="007F35C1">
        <w:rPr>
          <w:rFonts w:ascii="Arial" w:eastAsia="Times New Roman" w:hAnsi="Arial" w:cs="Arial"/>
          <w:b w:val="0"/>
          <w:color w:val="0F0D29" w:themeColor="text1"/>
          <w:sz w:val="18"/>
          <w:szCs w:val="18"/>
          <w:lang w:val="en-DK" w:eastAsia="en-GB"/>
        </w:rPr>
        <w:t>i</w:t>
      </w:r>
      <w:proofErr w:type="spellEnd"/>
      <w:r w:rsidRPr="007F35C1">
        <w:rPr>
          <w:rFonts w:ascii="Arial" w:eastAsia="Times New Roman" w:hAnsi="Arial" w:cs="Arial"/>
          <w:b w:val="0"/>
          <w:color w:val="0F0D29" w:themeColor="text1"/>
          <w:sz w:val="18"/>
          <w:szCs w:val="18"/>
          <w:lang w:val="en-DK" w:eastAsia="en-GB"/>
        </w:rPr>
        <w:t xml:space="preserve"> </w:t>
      </w:r>
      <w:proofErr w:type="spellStart"/>
      <w:r w:rsidRPr="007F35C1">
        <w:rPr>
          <w:rFonts w:ascii="Arial" w:eastAsia="Times New Roman" w:hAnsi="Arial" w:cs="Arial"/>
          <w:b w:val="0"/>
          <w:color w:val="0F0D29" w:themeColor="text1"/>
          <w:sz w:val="18"/>
          <w:szCs w:val="18"/>
          <w:lang w:val="en-DK" w:eastAsia="en-GB"/>
        </w:rPr>
        <w:t>samme</w:t>
      </w:r>
      <w:proofErr w:type="spellEnd"/>
      <w:r w:rsidRPr="007F35C1">
        <w:rPr>
          <w:rFonts w:ascii="Arial" w:eastAsia="Times New Roman" w:hAnsi="Arial" w:cs="Arial"/>
          <w:b w:val="0"/>
          <w:color w:val="0F0D29" w:themeColor="text1"/>
          <w:sz w:val="18"/>
          <w:szCs w:val="18"/>
          <w:lang w:val="en-DK" w:eastAsia="en-GB"/>
        </w:rPr>
        <w:t xml:space="preserve"> </w:t>
      </w:r>
      <w:proofErr w:type="spellStart"/>
      <w:r w:rsidRPr="007F35C1">
        <w:rPr>
          <w:rFonts w:ascii="Arial" w:eastAsia="Times New Roman" w:hAnsi="Arial" w:cs="Arial"/>
          <w:b w:val="0"/>
          <w:color w:val="0F0D29" w:themeColor="text1"/>
          <w:sz w:val="18"/>
          <w:szCs w:val="18"/>
          <w:lang w:val="en-DK" w:eastAsia="en-GB"/>
        </w:rPr>
        <w:t>omfang</w:t>
      </w:r>
      <w:proofErr w:type="spellEnd"/>
      <w:r w:rsidRPr="007F35C1">
        <w:rPr>
          <w:rFonts w:ascii="Arial" w:eastAsia="Times New Roman" w:hAnsi="Arial" w:cs="Arial"/>
          <w:b w:val="0"/>
          <w:color w:val="0F0D29" w:themeColor="text1"/>
          <w:sz w:val="18"/>
          <w:szCs w:val="18"/>
          <w:lang w:val="en-DK" w:eastAsia="en-GB"/>
        </w:rPr>
        <w:t xml:space="preserve"> </w:t>
      </w:r>
      <w:proofErr w:type="spellStart"/>
      <w:r w:rsidRPr="007F35C1">
        <w:rPr>
          <w:rFonts w:ascii="Arial" w:eastAsia="Times New Roman" w:hAnsi="Arial" w:cs="Arial"/>
          <w:b w:val="0"/>
          <w:color w:val="0F0D29" w:themeColor="text1"/>
          <w:sz w:val="18"/>
          <w:szCs w:val="18"/>
          <w:lang w:val="en-DK" w:eastAsia="en-GB"/>
        </w:rPr>
        <w:t>som</w:t>
      </w:r>
      <w:proofErr w:type="spellEnd"/>
      <w:r w:rsidRPr="007F35C1">
        <w:rPr>
          <w:rFonts w:ascii="Arial" w:eastAsia="Times New Roman" w:hAnsi="Arial" w:cs="Arial"/>
          <w:b w:val="0"/>
          <w:color w:val="0F0D29" w:themeColor="text1"/>
          <w:sz w:val="18"/>
          <w:szCs w:val="18"/>
          <w:lang w:val="en-DK" w:eastAsia="en-GB"/>
        </w:rPr>
        <w:t xml:space="preserve"> SO-ME-</w:t>
      </w:r>
      <w:proofErr w:type="spellStart"/>
      <w:r w:rsidRPr="007F35C1">
        <w:rPr>
          <w:rFonts w:ascii="Arial" w:eastAsia="Times New Roman" w:hAnsi="Arial" w:cs="Arial"/>
          <w:b w:val="0"/>
          <w:color w:val="0F0D29" w:themeColor="text1"/>
          <w:sz w:val="18"/>
          <w:szCs w:val="18"/>
          <w:lang w:val="en-DK" w:eastAsia="en-GB"/>
        </w:rPr>
        <w:t>versionen</w:t>
      </w:r>
      <w:proofErr w:type="spellEnd"/>
      <w:r w:rsidRPr="007F35C1">
        <w:rPr>
          <w:rFonts w:ascii="Arial" w:eastAsia="Times New Roman" w:hAnsi="Arial" w:cs="Arial"/>
          <w:b w:val="0"/>
          <w:color w:val="0F0D29" w:themeColor="text1"/>
          <w:sz w:val="18"/>
          <w:szCs w:val="18"/>
          <w:lang w:val="en-DK" w:eastAsia="en-GB"/>
        </w:rPr>
        <w:t>.</w:t>
      </w:r>
    </w:p>
    <w:p w14:paraId="3F2FB353" w14:textId="257BDCB8" w:rsidR="007F35C1" w:rsidRDefault="007F35C1" w:rsidP="007F35C1">
      <w:pPr>
        <w:tabs>
          <w:tab w:val="left" w:pos="2912"/>
        </w:tabs>
        <w:rPr>
          <w:lang w:val="en-DK"/>
        </w:rPr>
      </w:pPr>
    </w:p>
    <w:p w14:paraId="1BCF3817" w14:textId="77A79B80" w:rsidR="007F35C1" w:rsidRDefault="007F35C1" w:rsidP="007F35C1">
      <w:pPr>
        <w:tabs>
          <w:tab w:val="left" w:pos="2912"/>
        </w:tabs>
        <w:rPr>
          <w:lang w:val="en-DK"/>
        </w:rPr>
      </w:pPr>
    </w:p>
    <w:p w14:paraId="740572D6" w14:textId="101366F8" w:rsidR="007F35C1" w:rsidRDefault="007F35C1" w:rsidP="007F35C1">
      <w:pPr>
        <w:tabs>
          <w:tab w:val="left" w:pos="2912"/>
        </w:tabs>
        <w:rPr>
          <w:lang w:val="en-DK"/>
        </w:rPr>
      </w:pPr>
    </w:p>
    <w:p w14:paraId="5361E8DF" w14:textId="6E2F965D" w:rsidR="007F35C1" w:rsidRDefault="007F35C1" w:rsidP="007F35C1">
      <w:pPr>
        <w:tabs>
          <w:tab w:val="left" w:pos="2912"/>
        </w:tabs>
        <w:rPr>
          <w:lang w:val="en-DK"/>
        </w:rPr>
      </w:pPr>
    </w:p>
    <w:p w14:paraId="32A86872" w14:textId="01BB9E3B" w:rsidR="007F35C1" w:rsidRDefault="007F35C1" w:rsidP="007F35C1">
      <w:pPr>
        <w:tabs>
          <w:tab w:val="left" w:pos="2912"/>
        </w:tabs>
        <w:rPr>
          <w:lang w:val="en-DK"/>
        </w:rPr>
      </w:pPr>
    </w:p>
    <w:p w14:paraId="15B1F57C" w14:textId="6723446E" w:rsidR="007F35C1" w:rsidRDefault="007F35C1" w:rsidP="007F35C1">
      <w:pPr>
        <w:tabs>
          <w:tab w:val="left" w:pos="2912"/>
        </w:tabs>
        <w:rPr>
          <w:lang w:val="en-DK"/>
        </w:rPr>
      </w:pPr>
    </w:p>
    <w:p w14:paraId="1C8A773A" w14:textId="77777777" w:rsidR="00496F75" w:rsidRPr="00AE655A" w:rsidRDefault="00496F75" w:rsidP="00496F75">
      <w:pPr>
        <w:pStyle w:val="Heading3"/>
      </w:pPr>
      <w:bookmarkStart w:id="46" w:name="_Toc53525193"/>
      <w:r w:rsidRPr="00AE655A">
        <w:lastRenderedPageBreak/>
        <w:t>INFOGRAFIK</w:t>
      </w:r>
      <w:bookmarkEnd w:id="46"/>
    </w:p>
    <w:p w14:paraId="070CBB59" w14:textId="77777777" w:rsidR="00496F75" w:rsidRPr="00AE655A" w:rsidRDefault="00496F75" w:rsidP="00496F75"/>
    <w:p w14:paraId="0E7BFF8E" w14:textId="77777777" w:rsidR="00496F75" w:rsidRPr="00AE655A" w:rsidRDefault="00496F75" w:rsidP="00496F75">
      <w:pPr>
        <w:pStyle w:val="Content"/>
      </w:pPr>
      <w:r w:rsidRPr="00AE655A">
        <w:rPr>
          <w:noProof/>
        </w:rPr>
        <w:drawing>
          <wp:anchor distT="0" distB="0" distL="114300" distR="114300" simplePos="0" relativeHeight="251833856" behindDoc="0" locked="0" layoutInCell="1" allowOverlap="1" wp14:anchorId="707ED638" wp14:editId="4CED125C">
            <wp:simplePos x="0" y="0"/>
            <wp:positionH relativeFrom="column">
              <wp:posOffset>3027680</wp:posOffset>
            </wp:positionH>
            <wp:positionV relativeFrom="paragraph">
              <wp:posOffset>56515</wp:posOffset>
            </wp:positionV>
            <wp:extent cx="3190553" cy="1920240"/>
            <wp:effectExtent l="0" t="0" r="0" b="3810"/>
            <wp:wrapSquare wrapText="bothSides"/>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190553" cy="1920240"/>
                    </a:xfrm>
                    <a:prstGeom prst="rect">
                      <a:avLst/>
                    </a:prstGeom>
                  </pic:spPr>
                </pic:pic>
              </a:graphicData>
            </a:graphic>
          </wp:anchor>
        </w:drawing>
      </w:r>
      <w:r w:rsidRPr="00AE655A">
        <w:t>Vi har lavet infografikken så den viser det stigende salg af AFB x5 siden 2012 (Med en ”forventet” for 2020.</w:t>
      </w:r>
    </w:p>
    <w:p w14:paraId="4607A33B" w14:textId="77777777" w:rsidR="00496F75" w:rsidRPr="00AE655A" w:rsidRDefault="00496F75" w:rsidP="00496F75">
      <w:pPr>
        <w:pStyle w:val="Content"/>
      </w:pPr>
      <w:r w:rsidRPr="00AE655A">
        <w:t>Data bliver vist i et søjlediagram, hvor man får vist tallet for hvert enkelt år når man hover musen over den enkelte søjle.</w:t>
      </w:r>
    </w:p>
    <w:p w14:paraId="2E0DF490" w14:textId="77777777" w:rsidR="00496F75" w:rsidRPr="00AE655A" w:rsidRDefault="00496F75" w:rsidP="00496F75">
      <w:pPr>
        <w:pStyle w:val="Content"/>
      </w:pPr>
      <w:r w:rsidRPr="00AE655A">
        <w:t xml:space="preserve">Ved første hover, bliver en animation aktiveret og eksekverer et kurvediagram ved </w:t>
      </w:r>
      <w:proofErr w:type="spellStart"/>
      <w:r w:rsidRPr="00AE655A">
        <w:t>mouseout</w:t>
      </w:r>
      <w:proofErr w:type="spellEnd"/>
      <w:r w:rsidRPr="00AE655A">
        <w:t>. Denne bliver fjernet igen så den kun kører den ene gang, selv om man ønsker at se flere søjledata.</w:t>
      </w:r>
    </w:p>
    <w:p w14:paraId="686C01E4" w14:textId="693010AF" w:rsidR="00496F75" w:rsidRPr="00AE655A" w:rsidRDefault="00496F75" w:rsidP="00496F75">
      <w:pPr>
        <w:pStyle w:val="Content"/>
      </w:pPr>
    </w:p>
    <w:p w14:paraId="12916FE8" w14:textId="3495C046" w:rsidR="00496F75" w:rsidRDefault="00496F75" w:rsidP="00496F75">
      <w:pPr>
        <w:pStyle w:val="Content"/>
      </w:pPr>
      <w:r w:rsidRPr="00AE655A">
        <w:rPr>
          <w:color w:val="3592CF" w:themeColor="accent2"/>
        </w:rPr>
        <w:fldChar w:fldCharType="begin"/>
      </w:r>
      <w:r w:rsidRPr="00AE655A">
        <w:rPr>
          <w:color w:val="3592CF" w:themeColor="accent2"/>
        </w:rPr>
        <w:instrText xml:space="preserve"> REF _Ref53508437 \h </w:instrText>
      </w:r>
      <w:r w:rsidRPr="00AE655A">
        <w:rPr>
          <w:color w:val="3592CF" w:themeColor="accent2"/>
        </w:rPr>
      </w:r>
      <w:r w:rsidRPr="00AE655A">
        <w:rPr>
          <w:color w:val="3592CF" w:themeColor="accent2"/>
        </w:rPr>
        <w:fldChar w:fldCharType="separate"/>
      </w:r>
      <w:r w:rsidRPr="00AE655A">
        <w:rPr>
          <w:color w:val="3592CF" w:themeColor="accent2"/>
        </w:rPr>
        <w:t>DESKTOP RESEARCH</w:t>
      </w:r>
      <w:r w:rsidRPr="00AE655A">
        <w:rPr>
          <w:color w:val="3592CF" w:themeColor="accent2"/>
        </w:rPr>
        <w:fldChar w:fldCharType="end"/>
      </w:r>
      <w:r w:rsidRPr="00AE655A">
        <w:t xml:space="preserve"> data brugt er vist initialt i vores rapport hvor de også blev brugt i vores analyser.</w:t>
      </w:r>
    </w:p>
    <w:p w14:paraId="29227E3F" w14:textId="6FFE1E76" w:rsidR="00496F75" w:rsidRDefault="00496F75" w:rsidP="00496F75">
      <w:pPr>
        <w:pStyle w:val="Content"/>
      </w:pPr>
      <w:r w:rsidRPr="00AE655A">
        <w:rPr>
          <w:noProof/>
        </w:rPr>
        <w:drawing>
          <wp:anchor distT="0" distB="0" distL="114300" distR="114300" simplePos="0" relativeHeight="251834880" behindDoc="0" locked="0" layoutInCell="1" allowOverlap="1" wp14:anchorId="516672EA" wp14:editId="1517535F">
            <wp:simplePos x="0" y="0"/>
            <wp:positionH relativeFrom="column">
              <wp:posOffset>10160</wp:posOffset>
            </wp:positionH>
            <wp:positionV relativeFrom="paragraph">
              <wp:posOffset>146685</wp:posOffset>
            </wp:positionV>
            <wp:extent cx="4876800" cy="4385945"/>
            <wp:effectExtent l="0" t="0" r="0" b="0"/>
            <wp:wrapSquare wrapText="bothSides"/>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876800" cy="4385945"/>
                    </a:xfrm>
                    <a:prstGeom prst="rect">
                      <a:avLst/>
                    </a:prstGeom>
                  </pic:spPr>
                </pic:pic>
              </a:graphicData>
            </a:graphic>
            <wp14:sizeRelH relativeFrom="page">
              <wp14:pctWidth>0</wp14:pctWidth>
            </wp14:sizeRelH>
            <wp14:sizeRelV relativeFrom="page">
              <wp14:pctHeight>0</wp14:pctHeight>
            </wp14:sizeRelV>
          </wp:anchor>
        </w:drawing>
      </w:r>
    </w:p>
    <w:p w14:paraId="0347C48D" w14:textId="4B9BE1AC" w:rsidR="00496F75" w:rsidRPr="00AE655A" w:rsidRDefault="00496F75" w:rsidP="00496F75">
      <w:pPr>
        <w:pStyle w:val="Content"/>
      </w:pPr>
    </w:p>
    <w:p w14:paraId="4F050B26" w14:textId="58306CC1" w:rsidR="007F35C1" w:rsidRPr="00496F75" w:rsidRDefault="007F35C1" w:rsidP="007F35C1">
      <w:pPr>
        <w:tabs>
          <w:tab w:val="left" w:pos="2912"/>
        </w:tabs>
      </w:pPr>
    </w:p>
    <w:p w14:paraId="2AEC09DD" w14:textId="1D6ACD75" w:rsidR="007F35C1" w:rsidRPr="007F35C1" w:rsidRDefault="007F35C1" w:rsidP="007F35C1">
      <w:pPr>
        <w:tabs>
          <w:tab w:val="left" w:pos="2912"/>
        </w:tabs>
        <w:rPr>
          <w:lang w:val="en-DK"/>
        </w:rPr>
      </w:pPr>
    </w:p>
    <w:p w14:paraId="133394AC" w14:textId="6BAD618B" w:rsidR="007F35C1" w:rsidRPr="007F35C1" w:rsidRDefault="007F35C1" w:rsidP="007F35C1"/>
    <w:p w14:paraId="455A3035" w14:textId="2FF83759" w:rsidR="007F35C1" w:rsidRPr="007F35C1" w:rsidRDefault="007F35C1" w:rsidP="007F35C1"/>
    <w:p w14:paraId="60701FDB" w14:textId="4882FC2F" w:rsidR="007F35C1" w:rsidRPr="007F35C1" w:rsidRDefault="007F35C1" w:rsidP="007F35C1"/>
    <w:p w14:paraId="641178EE" w14:textId="2CF9D3C3" w:rsidR="007F35C1" w:rsidRDefault="007F35C1" w:rsidP="007F35C1"/>
    <w:p w14:paraId="073DA41A" w14:textId="236ABE22" w:rsidR="007F35C1" w:rsidRDefault="007F35C1" w:rsidP="007F35C1"/>
    <w:p w14:paraId="510CE1A3" w14:textId="6F496BA2" w:rsidR="00496F75" w:rsidRDefault="00496F75" w:rsidP="007F35C1"/>
    <w:p w14:paraId="6EB30B87" w14:textId="65CE269D" w:rsidR="00496F75" w:rsidRDefault="00496F75" w:rsidP="007F35C1"/>
    <w:p w14:paraId="30AC3685" w14:textId="59B44BDB" w:rsidR="00496F75" w:rsidRDefault="00496F75" w:rsidP="007F35C1"/>
    <w:p w14:paraId="74CEEB98" w14:textId="3AE613D7" w:rsidR="00496F75" w:rsidRDefault="00496F75" w:rsidP="007F35C1"/>
    <w:p w14:paraId="2793FF04" w14:textId="73AB031C" w:rsidR="00496F75" w:rsidRDefault="00496F75" w:rsidP="007F35C1"/>
    <w:p w14:paraId="02A32E08" w14:textId="492988E7" w:rsidR="00496F75" w:rsidRDefault="00496F75" w:rsidP="007F35C1"/>
    <w:p w14:paraId="5975CEE6" w14:textId="178F3B41" w:rsidR="00496F75" w:rsidRDefault="00496F75" w:rsidP="007F35C1"/>
    <w:p w14:paraId="6CE0DD17" w14:textId="77777777" w:rsidR="00496F75" w:rsidRDefault="00496F75" w:rsidP="007F35C1"/>
    <w:p w14:paraId="13D8835D" w14:textId="04587BA2" w:rsidR="00496F75" w:rsidRDefault="00496F75" w:rsidP="007F35C1"/>
    <w:p w14:paraId="518BAA73" w14:textId="7616EB3F" w:rsidR="00496F75" w:rsidRDefault="00496F75" w:rsidP="007F35C1"/>
    <w:p w14:paraId="684BB82F" w14:textId="77777777" w:rsidR="00496F75" w:rsidRDefault="00496F75" w:rsidP="007F35C1"/>
    <w:p w14:paraId="13EAFFA9" w14:textId="77777777" w:rsidR="00496F75" w:rsidRDefault="00496F75" w:rsidP="007F35C1"/>
    <w:p w14:paraId="76FBABFA" w14:textId="66D14D41" w:rsidR="007F35C1" w:rsidRDefault="007F35C1" w:rsidP="007F35C1">
      <w:pPr>
        <w:pStyle w:val="Heading2"/>
        <w:pBdr>
          <w:bottom w:val="single" w:sz="6" w:space="1" w:color="auto"/>
        </w:pBdr>
      </w:pPr>
      <w:bookmarkStart w:id="47" w:name="_Toc53525194"/>
      <w:r>
        <w:lastRenderedPageBreak/>
        <w:t>TEST</w:t>
      </w:r>
      <w:bookmarkEnd w:id="47"/>
      <w:r>
        <w:t xml:space="preserve"> </w:t>
      </w:r>
    </w:p>
    <w:p w14:paraId="428AD8B2" w14:textId="542235AA" w:rsidR="007F35C1" w:rsidRDefault="007F35C1" w:rsidP="007F35C1">
      <w:pPr>
        <w:pStyle w:val="Content"/>
        <w:rPr>
          <w:lang w:val="en-DK" w:eastAsia="en-GB"/>
        </w:rPr>
      </w:pPr>
      <w:proofErr w:type="spellStart"/>
      <w:r w:rsidRPr="007F35C1">
        <w:rPr>
          <w:lang w:val="en-DK" w:eastAsia="en-GB"/>
        </w:rPr>
        <w:t>Til</w:t>
      </w:r>
      <w:proofErr w:type="spellEnd"/>
      <w:r w:rsidRPr="007F35C1">
        <w:rPr>
          <w:lang w:val="en-DK" w:eastAsia="en-GB"/>
        </w:rPr>
        <w:t xml:space="preserve"> at </w:t>
      </w:r>
      <w:proofErr w:type="spellStart"/>
      <w:r w:rsidRPr="007F35C1">
        <w:rPr>
          <w:lang w:val="en-DK" w:eastAsia="en-GB"/>
        </w:rPr>
        <w:t>finde</w:t>
      </w:r>
      <w:proofErr w:type="spellEnd"/>
      <w:r w:rsidRPr="007F35C1">
        <w:rPr>
          <w:lang w:val="en-DK" w:eastAsia="en-GB"/>
        </w:rPr>
        <w:t xml:space="preserve"> </w:t>
      </w:r>
      <w:proofErr w:type="spellStart"/>
      <w:r w:rsidRPr="007F35C1">
        <w:rPr>
          <w:lang w:val="en-DK" w:eastAsia="en-GB"/>
        </w:rPr>
        <w:t>ud</w:t>
      </w:r>
      <w:proofErr w:type="spellEnd"/>
      <w:r w:rsidRPr="007F35C1">
        <w:rPr>
          <w:lang w:val="en-DK" w:eastAsia="en-GB"/>
        </w:rPr>
        <w:t xml:space="preserve"> </w:t>
      </w:r>
      <w:proofErr w:type="spellStart"/>
      <w:r w:rsidRPr="007F35C1">
        <w:rPr>
          <w:lang w:val="en-DK" w:eastAsia="en-GB"/>
        </w:rPr>
        <w:t>af</w:t>
      </w:r>
      <w:proofErr w:type="spellEnd"/>
      <w:r w:rsidRPr="007F35C1">
        <w:rPr>
          <w:lang w:val="en-DK" w:eastAsia="en-GB"/>
        </w:rPr>
        <w:t xml:space="preserve"> om </w:t>
      </w:r>
      <w:proofErr w:type="spellStart"/>
      <w:r w:rsidRPr="007F35C1">
        <w:rPr>
          <w:lang w:val="en-DK" w:eastAsia="en-GB"/>
        </w:rPr>
        <w:t>vores</w:t>
      </w:r>
      <w:proofErr w:type="spellEnd"/>
      <w:r w:rsidRPr="007F35C1">
        <w:rPr>
          <w:lang w:val="en-DK" w:eastAsia="en-GB"/>
        </w:rPr>
        <w:t xml:space="preserve"> site </w:t>
      </w:r>
      <w:proofErr w:type="spellStart"/>
      <w:r w:rsidRPr="007F35C1">
        <w:rPr>
          <w:lang w:val="en-DK" w:eastAsia="en-GB"/>
        </w:rPr>
        <w:t>fungerede</w:t>
      </w:r>
      <w:proofErr w:type="spellEnd"/>
      <w:r w:rsidRPr="007F35C1">
        <w:rPr>
          <w:lang w:val="en-DK" w:eastAsia="en-GB"/>
        </w:rPr>
        <w:t xml:space="preserve"> </w:t>
      </w:r>
      <w:proofErr w:type="spellStart"/>
      <w:r w:rsidRPr="007F35C1">
        <w:rPr>
          <w:lang w:val="en-DK" w:eastAsia="en-GB"/>
        </w:rPr>
        <w:t>gjorde</w:t>
      </w:r>
      <w:proofErr w:type="spellEnd"/>
      <w:r w:rsidRPr="007F35C1">
        <w:rPr>
          <w:lang w:val="en-DK" w:eastAsia="en-GB"/>
        </w:rPr>
        <w:t xml:space="preserve"> vi </w:t>
      </w:r>
      <w:proofErr w:type="spellStart"/>
      <w:r w:rsidRPr="007F35C1">
        <w:rPr>
          <w:lang w:val="en-DK" w:eastAsia="en-GB"/>
        </w:rPr>
        <w:t>brug</w:t>
      </w:r>
      <w:proofErr w:type="spellEnd"/>
      <w:r w:rsidRPr="007F35C1">
        <w:rPr>
          <w:lang w:val="en-DK" w:eastAsia="en-GB"/>
        </w:rPr>
        <w:t xml:space="preserve"> </w:t>
      </w:r>
      <w:proofErr w:type="spellStart"/>
      <w:r w:rsidRPr="007F35C1">
        <w:rPr>
          <w:lang w:val="en-DK" w:eastAsia="en-GB"/>
        </w:rPr>
        <w:t>af</w:t>
      </w:r>
      <w:proofErr w:type="spellEnd"/>
      <w:r w:rsidRPr="007F35C1">
        <w:rPr>
          <w:lang w:val="en-DK" w:eastAsia="en-GB"/>
        </w:rPr>
        <w:t xml:space="preserve"> to </w:t>
      </w:r>
      <w:proofErr w:type="spellStart"/>
      <w:r w:rsidRPr="007F35C1">
        <w:rPr>
          <w:lang w:val="en-DK" w:eastAsia="en-GB"/>
        </w:rPr>
        <w:t>forskellige</w:t>
      </w:r>
      <w:proofErr w:type="spellEnd"/>
      <w:r w:rsidRPr="007F35C1">
        <w:rPr>
          <w:lang w:val="en-DK" w:eastAsia="en-GB"/>
        </w:rPr>
        <w:t xml:space="preserve"> tests. </w:t>
      </w:r>
      <w:proofErr w:type="spellStart"/>
      <w:r w:rsidRPr="007F35C1">
        <w:rPr>
          <w:lang w:val="en-DK" w:eastAsia="en-GB"/>
        </w:rPr>
        <w:t>Først</w:t>
      </w:r>
      <w:proofErr w:type="spellEnd"/>
      <w:r w:rsidRPr="007F35C1">
        <w:rPr>
          <w:lang w:val="en-DK" w:eastAsia="en-GB"/>
        </w:rPr>
        <w:t xml:space="preserve"> </w:t>
      </w:r>
      <w:proofErr w:type="spellStart"/>
      <w:r w:rsidRPr="007F35C1">
        <w:rPr>
          <w:lang w:val="en-DK" w:eastAsia="en-GB"/>
        </w:rPr>
        <w:t>udførte</w:t>
      </w:r>
      <w:proofErr w:type="spellEnd"/>
      <w:r w:rsidRPr="007F35C1">
        <w:rPr>
          <w:lang w:val="en-DK" w:eastAsia="en-GB"/>
        </w:rPr>
        <w:t xml:space="preserve"> vi </w:t>
      </w:r>
      <w:proofErr w:type="spellStart"/>
      <w:r w:rsidRPr="007F35C1">
        <w:rPr>
          <w:lang w:val="en-DK" w:eastAsia="en-GB"/>
        </w:rPr>
        <w:t>en</w:t>
      </w:r>
      <w:proofErr w:type="spellEnd"/>
      <w:r w:rsidRPr="007F35C1">
        <w:rPr>
          <w:lang w:val="en-DK" w:eastAsia="en-GB"/>
        </w:rPr>
        <w:t xml:space="preserve"> fem-</w:t>
      </w:r>
      <w:proofErr w:type="spellStart"/>
      <w:r w:rsidRPr="007F35C1">
        <w:rPr>
          <w:lang w:val="en-DK" w:eastAsia="en-GB"/>
        </w:rPr>
        <w:t>sekunders</w:t>
      </w:r>
      <w:proofErr w:type="spellEnd"/>
      <w:r w:rsidRPr="007F35C1">
        <w:rPr>
          <w:lang w:val="en-DK" w:eastAsia="en-GB"/>
        </w:rPr>
        <w:t xml:space="preserve"> test, </w:t>
      </w:r>
      <w:proofErr w:type="spellStart"/>
      <w:r w:rsidRPr="007F35C1">
        <w:rPr>
          <w:lang w:val="en-DK" w:eastAsia="en-GB"/>
        </w:rPr>
        <w:t>hvor</w:t>
      </w:r>
      <w:proofErr w:type="spellEnd"/>
      <w:r w:rsidRPr="007F35C1">
        <w:rPr>
          <w:lang w:val="en-DK" w:eastAsia="en-GB"/>
        </w:rPr>
        <w:t xml:space="preserve"> vi bad </w:t>
      </w:r>
      <w:proofErr w:type="spellStart"/>
      <w:r w:rsidRPr="007F35C1">
        <w:rPr>
          <w:lang w:val="en-DK" w:eastAsia="en-GB"/>
        </w:rPr>
        <w:t>testpersonen</w:t>
      </w:r>
      <w:proofErr w:type="spellEnd"/>
      <w:r w:rsidRPr="007F35C1">
        <w:rPr>
          <w:lang w:val="en-DK" w:eastAsia="en-GB"/>
        </w:rPr>
        <w:t xml:space="preserve"> om at </w:t>
      </w:r>
      <w:proofErr w:type="spellStart"/>
      <w:r w:rsidRPr="007F35C1">
        <w:rPr>
          <w:lang w:val="en-DK" w:eastAsia="en-GB"/>
        </w:rPr>
        <w:t>sige</w:t>
      </w:r>
      <w:proofErr w:type="spellEnd"/>
      <w:r w:rsidRPr="007F35C1">
        <w:rPr>
          <w:lang w:val="en-DK" w:eastAsia="en-GB"/>
        </w:rPr>
        <w:t xml:space="preserve"> de </w:t>
      </w:r>
      <w:proofErr w:type="spellStart"/>
      <w:r w:rsidRPr="007F35C1">
        <w:rPr>
          <w:lang w:val="en-DK" w:eastAsia="en-GB"/>
        </w:rPr>
        <w:t>tre</w:t>
      </w:r>
      <w:proofErr w:type="spellEnd"/>
      <w:r w:rsidRPr="007F35C1">
        <w:rPr>
          <w:lang w:val="en-DK" w:eastAsia="en-GB"/>
        </w:rPr>
        <w:t xml:space="preserve"> </w:t>
      </w:r>
      <w:proofErr w:type="spellStart"/>
      <w:r w:rsidRPr="007F35C1">
        <w:rPr>
          <w:lang w:val="en-DK" w:eastAsia="en-GB"/>
        </w:rPr>
        <w:t>første</w:t>
      </w:r>
      <w:proofErr w:type="spellEnd"/>
      <w:r w:rsidRPr="007F35C1">
        <w:rPr>
          <w:lang w:val="en-DK" w:eastAsia="en-GB"/>
        </w:rPr>
        <w:t xml:space="preserve"> </w:t>
      </w:r>
      <w:proofErr w:type="spellStart"/>
      <w:r w:rsidRPr="007F35C1">
        <w:rPr>
          <w:lang w:val="en-DK" w:eastAsia="en-GB"/>
        </w:rPr>
        <w:t>ord</w:t>
      </w:r>
      <w:proofErr w:type="spellEnd"/>
      <w:r w:rsidRPr="007F35C1">
        <w:rPr>
          <w:lang w:val="en-DK" w:eastAsia="en-GB"/>
        </w:rPr>
        <w:t xml:space="preserve"> de </w:t>
      </w:r>
      <w:proofErr w:type="spellStart"/>
      <w:r w:rsidRPr="007F35C1">
        <w:rPr>
          <w:lang w:val="en-DK" w:eastAsia="en-GB"/>
        </w:rPr>
        <w:t>kom</w:t>
      </w:r>
      <w:proofErr w:type="spellEnd"/>
      <w:r w:rsidRPr="007F35C1">
        <w:rPr>
          <w:lang w:val="en-DK" w:eastAsia="en-GB"/>
        </w:rPr>
        <w:t xml:space="preserve"> </w:t>
      </w:r>
      <w:proofErr w:type="spellStart"/>
      <w:r w:rsidRPr="007F35C1">
        <w:rPr>
          <w:lang w:val="en-DK" w:eastAsia="en-GB"/>
        </w:rPr>
        <w:t>i</w:t>
      </w:r>
      <w:proofErr w:type="spellEnd"/>
      <w:r w:rsidRPr="007F35C1">
        <w:rPr>
          <w:lang w:val="en-DK" w:eastAsia="en-GB"/>
        </w:rPr>
        <w:t xml:space="preserve"> tanker om, </w:t>
      </w:r>
      <w:proofErr w:type="spellStart"/>
      <w:r w:rsidRPr="007F35C1">
        <w:rPr>
          <w:lang w:val="en-DK" w:eastAsia="en-GB"/>
        </w:rPr>
        <w:t>som</w:t>
      </w:r>
      <w:proofErr w:type="spellEnd"/>
      <w:r w:rsidRPr="007F35C1">
        <w:rPr>
          <w:lang w:val="en-DK" w:eastAsia="en-GB"/>
        </w:rPr>
        <w:t xml:space="preserve"> var at </w:t>
      </w:r>
      <w:proofErr w:type="spellStart"/>
      <w:r w:rsidRPr="007F35C1">
        <w:rPr>
          <w:lang w:val="en-DK" w:eastAsia="en-GB"/>
        </w:rPr>
        <w:t>siden</w:t>
      </w:r>
      <w:proofErr w:type="spellEnd"/>
      <w:r w:rsidRPr="007F35C1">
        <w:rPr>
          <w:lang w:val="en-DK" w:eastAsia="en-GB"/>
        </w:rPr>
        <w:t xml:space="preserve"> var </w:t>
      </w:r>
      <w:proofErr w:type="spellStart"/>
      <w:r w:rsidRPr="007F35C1">
        <w:rPr>
          <w:lang w:val="en-DK" w:eastAsia="en-GB"/>
        </w:rPr>
        <w:t>meget</w:t>
      </w:r>
      <w:proofErr w:type="spellEnd"/>
      <w:r w:rsidRPr="007F35C1">
        <w:rPr>
          <w:lang w:val="en-DK" w:eastAsia="en-GB"/>
        </w:rPr>
        <w:t xml:space="preserve"> </w:t>
      </w:r>
      <w:proofErr w:type="spellStart"/>
      <w:r w:rsidRPr="007F35C1">
        <w:rPr>
          <w:lang w:val="en-DK" w:eastAsia="en-GB"/>
        </w:rPr>
        <w:t>brugervenlig</w:t>
      </w:r>
      <w:proofErr w:type="spellEnd"/>
      <w:r w:rsidRPr="007F35C1">
        <w:rPr>
          <w:lang w:val="en-DK" w:eastAsia="en-GB"/>
        </w:rPr>
        <w:t xml:space="preserve"> </w:t>
      </w:r>
      <w:proofErr w:type="spellStart"/>
      <w:r w:rsidRPr="007F35C1">
        <w:rPr>
          <w:lang w:val="en-DK" w:eastAsia="en-GB"/>
        </w:rPr>
        <w:t>grundet</w:t>
      </w:r>
      <w:proofErr w:type="spellEnd"/>
      <w:r w:rsidRPr="007F35C1">
        <w:rPr>
          <w:lang w:val="en-DK" w:eastAsia="en-GB"/>
        </w:rPr>
        <w:t xml:space="preserve"> </w:t>
      </w:r>
      <w:proofErr w:type="spellStart"/>
      <w:r w:rsidRPr="007F35C1">
        <w:rPr>
          <w:lang w:val="en-DK" w:eastAsia="en-GB"/>
        </w:rPr>
        <w:t>vores</w:t>
      </w:r>
      <w:proofErr w:type="spellEnd"/>
      <w:r w:rsidRPr="007F35C1">
        <w:rPr>
          <w:lang w:val="en-DK" w:eastAsia="en-GB"/>
        </w:rPr>
        <w:t xml:space="preserve"> menu, at den </w:t>
      </w:r>
      <w:proofErr w:type="spellStart"/>
      <w:r w:rsidRPr="007F35C1">
        <w:rPr>
          <w:lang w:val="en-DK" w:eastAsia="en-GB"/>
        </w:rPr>
        <w:t>gule</w:t>
      </w:r>
      <w:proofErr w:type="spellEnd"/>
      <w:r w:rsidRPr="007F35C1">
        <w:rPr>
          <w:lang w:val="en-DK" w:eastAsia="en-GB"/>
        </w:rPr>
        <w:t xml:space="preserve"> </w:t>
      </w:r>
      <w:proofErr w:type="spellStart"/>
      <w:r w:rsidRPr="007F35C1">
        <w:rPr>
          <w:lang w:val="en-DK" w:eastAsia="en-GB"/>
        </w:rPr>
        <w:t>farve</w:t>
      </w:r>
      <w:proofErr w:type="spellEnd"/>
      <w:r w:rsidRPr="007F35C1">
        <w:rPr>
          <w:lang w:val="en-DK" w:eastAsia="en-GB"/>
        </w:rPr>
        <w:t xml:space="preserve"> </w:t>
      </w:r>
      <w:proofErr w:type="spellStart"/>
      <w:r w:rsidRPr="007F35C1">
        <w:rPr>
          <w:lang w:val="en-DK" w:eastAsia="en-GB"/>
        </w:rPr>
        <w:t>på</w:t>
      </w:r>
      <w:proofErr w:type="spellEnd"/>
      <w:r w:rsidRPr="007F35C1">
        <w:rPr>
          <w:lang w:val="en-DK" w:eastAsia="en-GB"/>
        </w:rPr>
        <w:t xml:space="preserve"> </w:t>
      </w:r>
      <w:proofErr w:type="spellStart"/>
      <w:r w:rsidRPr="007F35C1">
        <w:rPr>
          <w:lang w:val="en-DK" w:eastAsia="en-GB"/>
        </w:rPr>
        <w:t>vores</w:t>
      </w:r>
      <w:proofErr w:type="spellEnd"/>
      <w:r w:rsidRPr="007F35C1">
        <w:rPr>
          <w:lang w:val="en-DK" w:eastAsia="en-GB"/>
        </w:rPr>
        <w:t xml:space="preserve"> </w:t>
      </w:r>
      <w:proofErr w:type="spellStart"/>
      <w:r w:rsidRPr="007F35C1">
        <w:rPr>
          <w:lang w:val="en-DK" w:eastAsia="en-GB"/>
        </w:rPr>
        <w:t>splashvideo</w:t>
      </w:r>
      <w:proofErr w:type="spellEnd"/>
      <w:r w:rsidRPr="007F35C1">
        <w:rPr>
          <w:lang w:val="en-DK" w:eastAsia="en-GB"/>
        </w:rPr>
        <w:t xml:space="preserve"> var </w:t>
      </w:r>
      <w:proofErr w:type="spellStart"/>
      <w:r w:rsidRPr="007F35C1">
        <w:rPr>
          <w:lang w:val="en-DK" w:eastAsia="en-GB"/>
        </w:rPr>
        <w:t>kedelig</w:t>
      </w:r>
      <w:proofErr w:type="spellEnd"/>
      <w:r w:rsidRPr="007F35C1">
        <w:rPr>
          <w:lang w:val="en-DK" w:eastAsia="en-GB"/>
        </w:rPr>
        <w:t xml:space="preserve"> </w:t>
      </w:r>
      <w:proofErr w:type="spellStart"/>
      <w:r w:rsidRPr="007F35C1">
        <w:rPr>
          <w:lang w:val="en-DK" w:eastAsia="en-GB"/>
        </w:rPr>
        <w:t>og</w:t>
      </w:r>
      <w:proofErr w:type="spellEnd"/>
      <w:r w:rsidRPr="007F35C1">
        <w:rPr>
          <w:lang w:val="en-DK" w:eastAsia="en-GB"/>
        </w:rPr>
        <w:t xml:space="preserve"> at </w:t>
      </w:r>
      <w:proofErr w:type="spellStart"/>
      <w:r w:rsidRPr="007F35C1">
        <w:rPr>
          <w:lang w:val="en-DK" w:eastAsia="en-GB"/>
        </w:rPr>
        <w:t>boblerne</w:t>
      </w:r>
      <w:proofErr w:type="spellEnd"/>
      <w:r w:rsidRPr="007F35C1">
        <w:rPr>
          <w:lang w:val="en-DK" w:eastAsia="en-GB"/>
        </w:rPr>
        <w:t xml:space="preserve"> der ligger under </w:t>
      </w:r>
      <w:proofErr w:type="spellStart"/>
      <w:r w:rsidRPr="007F35C1">
        <w:rPr>
          <w:lang w:val="en-DK" w:eastAsia="en-GB"/>
        </w:rPr>
        <w:t>videoen</w:t>
      </w:r>
      <w:proofErr w:type="spellEnd"/>
      <w:r w:rsidRPr="007F35C1">
        <w:rPr>
          <w:lang w:val="en-DK" w:eastAsia="en-GB"/>
        </w:rPr>
        <w:t xml:space="preserve"> </w:t>
      </w:r>
      <w:proofErr w:type="spellStart"/>
      <w:r w:rsidRPr="007F35C1">
        <w:rPr>
          <w:lang w:val="en-DK" w:eastAsia="en-GB"/>
        </w:rPr>
        <w:t>ikke</w:t>
      </w:r>
      <w:proofErr w:type="spellEnd"/>
      <w:r w:rsidRPr="007F35C1">
        <w:rPr>
          <w:lang w:val="en-DK" w:eastAsia="en-GB"/>
        </w:rPr>
        <w:t xml:space="preserve"> </w:t>
      </w:r>
      <w:proofErr w:type="spellStart"/>
      <w:r w:rsidRPr="007F35C1">
        <w:rPr>
          <w:lang w:val="en-DK" w:eastAsia="en-GB"/>
        </w:rPr>
        <w:t>fungerede</w:t>
      </w:r>
      <w:proofErr w:type="spellEnd"/>
      <w:r w:rsidRPr="007F35C1">
        <w:rPr>
          <w:lang w:val="en-DK" w:eastAsia="en-GB"/>
        </w:rPr>
        <w:t xml:space="preserve">. For at </w:t>
      </w:r>
      <w:proofErr w:type="spellStart"/>
      <w:r w:rsidRPr="007F35C1">
        <w:rPr>
          <w:lang w:val="en-DK" w:eastAsia="en-GB"/>
        </w:rPr>
        <w:t>opfylde</w:t>
      </w:r>
      <w:proofErr w:type="spellEnd"/>
      <w:r w:rsidRPr="007F35C1">
        <w:rPr>
          <w:lang w:val="en-DK" w:eastAsia="en-GB"/>
        </w:rPr>
        <w:t xml:space="preserve"> </w:t>
      </w:r>
      <w:proofErr w:type="spellStart"/>
      <w:r w:rsidRPr="007F35C1">
        <w:rPr>
          <w:lang w:val="en-DK" w:eastAsia="en-GB"/>
        </w:rPr>
        <w:t>nogle</w:t>
      </w:r>
      <w:proofErr w:type="spellEnd"/>
      <w:r w:rsidRPr="007F35C1">
        <w:rPr>
          <w:lang w:val="en-DK" w:eastAsia="en-GB"/>
        </w:rPr>
        <w:t xml:space="preserve"> </w:t>
      </w:r>
      <w:proofErr w:type="spellStart"/>
      <w:r w:rsidRPr="007F35C1">
        <w:rPr>
          <w:lang w:val="en-DK" w:eastAsia="en-GB"/>
        </w:rPr>
        <w:t>af</w:t>
      </w:r>
      <w:proofErr w:type="spellEnd"/>
      <w:r w:rsidRPr="007F35C1">
        <w:rPr>
          <w:lang w:val="en-DK" w:eastAsia="en-GB"/>
        </w:rPr>
        <w:t xml:space="preserve"> </w:t>
      </w:r>
      <w:proofErr w:type="spellStart"/>
      <w:r w:rsidRPr="007F35C1">
        <w:rPr>
          <w:lang w:val="en-DK" w:eastAsia="en-GB"/>
        </w:rPr>
        <w:t>disse</w:t>
      </w:r>
      <w:proofErr w:type="spellEnd"/>
      <w:r w:rsidRPr="007F35C1">
        <w:rPr>
          <w:lang w:val="en-DK" w:eastAsia="en-GB"/>
        </w:rPr>
        <w:t xml:space="preserve"> </w:t>
      </w:r>
      <w:proofErr w:type="spellStart"/>
      <w:r w:rsidRPr="007F35C1">
        <w:rPr>
          <w:lang w:val="en-DK" w:eastAsia="en-GB"/>
        </w:rPr>
        <w:t>behov</w:t>
      </w:r>
      <w:proofErr w:type="spellEnd"/>
      <w:r w:rsidRPr="007F35C1">
        <w:rPr>
          <w:lang w:val="en-DK" w:eastAsia="en-GB"/>
        </w:rPr>
        <w:t xml:space="preserve"> </w:t>
      </w:r>
      <w:proofErr w:type="spellStart"/>
      <w:r w:rsidRPr="007F35C1">
        <w:rPr>
          <w:lang w:val="en-DK" w:eastAsia="en-GB"/>
        </w:rPr>
        <w:t>valgte</w:t>
      </w:r>
      <w:proofErr w:type="spellEnd"/>
      <w:r w:rsidRPr="007F35C1">
        <w:rPr>
          <w:lang w:val="en-DK" w:eastAsia="en-GB"/>
        </w:rPr>
        <w:t xml:space="preserve"> vi at </w:t>
      </w:r>
      <w:proofErr w:type="spellStart"/>
      <w:r w:rsidRPr="007F35C1">
        <w:rPr>
          <w:lang w:val="en-DK" w:eastAsia="en-GB"/>
        </w:rPr>
        <w:t>fjerne</w:t>
      </w:r>
      <w:proofErr w:type="spellEnd"/>
      <w:r w:rsidRPr="007F35C1">
        <w:rPr>
          <w:lang w:val="en-DK" w:eastAsia="en-GB"/>
        </w:rPr>
        <w:t xml:space="preserve"> </w:t>
      </w:r>
      <w:proofErr w:type="spellStart"/>
      <w:r w:rsidRPr="007F35C1">
        <w:rPr>
          <w:lang w:val="en-DK" w:eastAsia="en-GB"/>
        </w:rPr>
        <w:t>boblerne</w:t>
      </w:r>
      <w:proofErr w:type="spellEnd"/>
      <w:r w:rsidRPr="007F35C1">
        <w:rPr>
          <w:lang w:val="en-DK" w:eastAsia="en-GB"/>
        </w:rPr>
        <w:t xml:space="preserve">. </w:t>
      </w:r>
      <w:proofErr w:type="spellStart"/>
      <w:r w:rsidRPr="007F35C1">
        <w:rPr>
          <w:lang w:val="en-DK" w:eastAsia="en-GB"/>
        </w:rPr>
        <w:t>Dernæst</w:t>
      </w:r>
      <w:proofErr w:type="spellEnd"/>
      <w:r w:rsidRPr="007F35C1">
        <w:rPr>
          <w:lang w:val="en-DK" w:eastAsia="en-GB"/>
        </w:rPr>
        <w:t xml:space="preserve"> </w:t>
      </w:r>
      <w:proofErr w:type="spellStart"/>
      <w:r w:rsidRPr="007F35C1">
        <w:rPr>
          <w:lang w:val="en-DK" w:eastAsia="en-GB"/>
        </w:rPr>
        <w:t>udførte</w:t>
      </w:r>
      <w:proofErr w:type="spellEnd"/>
      <w:r w:rsidRPr="007F35C1">
        <w:rPr>
          <w:lang w:val="en-DK" w:eastAsia="en-GB"/>
        </w:rPr>
        <w:t xml:space="preserve"> vi </w:t>
      </w:r>
      <w:proofErr w:type="spellStart"/>
      <w:r w:rsidRPr="007F35C1">
        <w:rPr>
          <w:lang w:val="en-DK" w:eastAsia="en-GB"/>
        </w:rPr>
        <w:t>en</w:t>
      </w:r>
      <w:proofErr w:type="spellEnd"/>
      <w:r w:rsidRPr="007F35C1">
        <w:rPr>
          <w:lang w:val="en-DK" w:eastAsia="en-GB"/>
        </w:rPr>
        <w:t xml:space="preserve"> </w:t>
      </w:r>
      <w:proofErr w:type="spellStart"/>
      <w:r w:rsidRPr="007F35C1">
        <w:rPr>
          <w:lang w:val="en-DK" w:eastAsia="en-GB"/>
        </w:rPr>
        <w:t>tænke</w:t>
      </w:r>
      <w:proofErr w:type="spellEnd"/>
      <w:r w:rsidRPr="007F35C1">
        <w:rPr>
          <w:lang w:val="en-DK" w:eastAsia="en-GB"/>
        </w:rPr>
        <w:t>-</w:t>
      </w:r>
      <w:proofErr w:type="spellStart"/>
      <w:r w:rsidRPr="007F35C1">
        <w:rPr>
          <w:lang w:val="en-DK" w:eastAsia="en-GB"/>
        </w:rPr>
        <w:t>højt</w:t>
      </w:r>
      <w:proofErr w:type="spellEnd"/>
      <w:r w:rsidRPr="007F35C1">
        <w:rPr>
          <w:lang w:val="en-DK" w:eastAsia="en-GB"/>
        </w:rPr>
        <w:t xml:space="preserve">-test, </w:t>
      </w:r>
      <w:proofErr w:type="spellStart"/>
      <w:r w:rsidRPr="007F35C1">
        <w:rPr>
          <w:lang w:val="en-DK" w:eastAsia="en-GB"/>
        </w:rPr>
        <w:t>hvor</w:t>
      </w:r>
      <w:proofErr w:type="spellEnd"/>
      <w:r w:rsidRPr="007F35C1">
        <w:rPr>
          <w:lang w:val="en-DK" w:eastAsia="en-GB"/>
        </w:rPr>
        <w:t xml:space="preserve"> vi bad </w:t>
      </w:r>
      <w:proofErr w:type="spellStart"/>
      <w:r w:rsidRPr="007F35C1">
        <w:rPr>
          <w:lang w:val="en-DK" w:eastAsia="en-GB"/>
        </w:rPr>
        <w:t>testpersonen</w:t>
      </w:r>
      <w:proofErr w:type="spellEnd"/>
      <w:r w:rsidRPr="007F35C1">
        <w:rPr>
          <w:lang w:val="en-DK" w:eastAsia="en-GB"/>
        </w:rPr>
        <w:t xml:space="preserve"> </w:t>
      </w:r>
      <w:proofErr w:type="spellStart"/>
      <w:r w:rsidRPr="007F35C1">
        <w:rPr>
          <w:lang w:val="en-DK" w:eastAsia="en-GB"/>
        </w:rPr>
        <w:t>forestille</w:t>
      </w:r>
      <w:proofErr w:type="spellEnd"/>
      <w:r w:rsidRPr="007F35C1">
        <w:rPr>
          <w:lang w:val="en-DK" w:eastAsia="en-GB"/>
        </w:rPr>
        <w:t xml:space="preserve"> sig at de </w:t>
      </w:r>
      <w:proofErr w:type="spellStart"/>
      <w:r w:rsidRPr="007F35C1">
        <w:rPr>
          <w:lang w:val="en-DK" w:eastAsia="en-GB"/>
        </w:rPr>
        <w:t>havde</w:t>
      </w:r>
      <w:proofErr w:type="spellEnd"/>
      <w:r w:rsidRPr="007F35C1">
        <w:rPr>
          <w:lang w:val="en-DK" w:eastAsia="en-GB"/>
        </w:rPr>
        <w:t xml:space="preserve"> set </w:t>
      </w:r>
      <w:proofErr w:type="spellStart"/>
      <w:r w:rsidRPr="007F35C1">
        <w:rPr>
          <w:lang w:val="en-DK" w:eastAsia="en-GB"/>
        </w:rPr>
        <w:t>vores</w:t>
      </w:r>
      <w:proofErr w:type="spellEnd"/>
      <w:r w:rsidRPr="007F35C1">
        <w:rPr>
          <w:lang w:val="en-DK" w:eastAsia="en-GB"/>
        </w:rPr>
        <w:t xml:space="preserve"> </w:t>
      </w:r>
      <w:proofErr w:type="spellStart"/>
      <w:r w:rsidRPr="007F35C1">
        <w:rPr>
          <w:lang w:val="en-DK" w:eastAsia="en-GB"/>
        </w:rPr>
        <w:t>soMe</w:t>
      </w:r>
      <w:proofErr w:type="spellEnd"/>
      <w:r w:rsidRPr="007F35C1">
        <w:rPr>
          <w:lang w:val="en-DK" w:eastAsia="en-GB"/>
        </w:rPr>
        <w:t xml:space="preserve"> </w:t>
      </w:r>
      <w:proofErr w:type="spellStart"/>
      <w:r w:rsidRPr="007F35C1">
        <w:rPr>
          <w:lang w:val="en-DK" w:eastAsia="en-GB"/>
        </w:rPr>
        <w:t>opslag</w:t>
      </w:r>
      <w:proofErr w:type="spellEnd"/>
      <w:r w:rsidRPr="007F35C1">
        <w:rPr>
          <w:lang w:val="en-DK" w:eastAsia="en-GB"/>
        </w:rPr>
        <w:t xml:space="preserve"> </w:t>
      </w:r>
      <w:proofErr w:type="spellStart"/>
      <w:r w:rsidRPr="007F35C1">
        <w:rPr>
          <w:lang w:val="en-DK" w:eastAsia="en-GB"/>
        </w:rPr>
        <w:t>og</w:t>
      </w:r>
      <w:proofErr w:type="spellEnd"/>
      <w:r w:rsidRPr="007F35C1">
        <w:rPr>
          <w:lang w:val="en-DK" w:eastAsia="en-GB"/>
        </w:rPr>
        <w:t xml:space="preserve"> </w:t>
      </w:r>
      <w:proofErr w:type="spellStart"/>
      <w:r w:rsidRPr="007F35C1">
        <w:rPr>
          <w:lang w:val="en-DK" w:eastAsia="en-GB"/>
        </w:rPr>
        <w:t>ville</w:t>
      </w:r>
      <w:proofErr w:type="spellEnd"/>
      <w:r w:rsidRPr="007F35C1">
        <w:rPr>
          <w:lang w:val="en-DK" w:eastAsia="en-GB"/>
        </w:rPr>
        <w:t xml:space="preserve"> </w:t>
      </w:r>
      <w:proofErr w:type="spellStart"/>
      <w:r w:rsidRPr="007F35C1">
        <w:rPr>
          <w:lang w:val="en-DK" w:eastAsia="en-GB"/>
        </w:rPr>
        <w:t>lære</w:t>
      </w:r>
      <w:proofErr w:type="spellEnd"/>
      <w:r w:rsidRPr="007F35C1">
        <w:rPr>
          <w:lang w:val="en-DK" w:eastAsia="en-GB"/>
        </w:rPr>
        <w:t xml:space="preserve"> mere om </w:t>
      </w:r>
      <w:proofErr w:type="spellStart"/>
      <w:r w:rsidRPr="007F35C1">
        <w:rPr>
          <w:lang w:val="en-DK" w:eastAsia="en-GB"/>
        </w:rPr>
        <w:t>produktet</w:t>
      </w:r>
      <w:proofErr w:type="spellEnd"/>
      <w:r w:rsidRPr="007F35C1">
        <w:rPr>
          <w:lang w:val="en-DK" w:eastAsia="en-GB"/>
        </w:rPr>
        <w:t>/</w:t>
      </w:r>
      <w:proofErr w:type="spellStart"/>
      <w:r w:rsidRPr="007F35C1">
        <w:rPr>
          <w:lang w:val="en-DK" w:eastAsia="en-GB"/>
        </w:rPr>
        <w:t>kampagnen</w:t>
      </w:r>
      <w:proofErr w:type="spellEnd"/>
      <w:r w:rsidRPr="007F35C1">
        <w:rPr>
          <w:lang w:val="en-DK" w:eastAsia="en-GB"/>
        </w:rPr>
        <w:t xml:space="preserve">. Her </w:t>
      </w:r>
      <w:proofErr w:type="spellStart"/>
      <w:r w:rsidRPr="007F35C1">
        <w:rPr>
          <w:lang w:val="en-DK" w:eastAsia="en-GB"/>
        </w:rPr>
        <w:t>lærte</w:t>
      </w:r>
      <w:proofErr w:type="spellEnd"/>
      <w:r w:rsidRPr="007F35C1">
        <w:rPr>
          <w:lang w:val="en-DK" w:eastAsia="en-GB"/>
        </w:rPr>
        <w:t xml:space="preserve"> vi at </w:t>
      </w:r>
      <w:proofErr w:type="spellStart"/>
      <w:r w:rsidRPr="007F35C1">
        <w:rPr>
          <w:lang w:val="en-DK" w:eastAsia="en-GB"/>
        </w:rPr>
        <w:t>vores</w:t>
      </w:r>
      <w:proofErr w:type="spellEnd"/>
      <w:r w:rsidRPr="007F35C1">
        <w:rPr>
          <w:lang w:val="en-DK" w:eastAsia="en-GB"/>
        </w:rPr>
        <w:t xml:space="preserve"> quiz </w:t>
      </w:r>
      <w:proofErr w:type="spellStart"/>
      <w:r w:rsidRPr="007F35C1">
        <w:rPr>
          <w:lang w:val="en-DK" w:eastAsia="en-GB"/>
        </w:rPr>
        <w:t>hjælper</w:t>
      </w:r>
      <w:proofErr w:type="spellEnd"/>
      <w:r w:rsidRPr="007F35C1">
        <w:rPr>
          <w:lang w:val="en-DK" w:eastAsia="en-GB"/>
        </w:rPr>
        <w:t xml:space="preserve"> </w:t>
      </w:r>
      <w:proofErr w:type="spellStart"/>
      <w:r w:rsidRPr="007F35C1">
        <w:rPr>
          <w:lang w:val="en-DK" w:eastAsia="en-GB"/>
        </w:rPr>
        <w:t>til</w:t>
      </w:r>
      <w:proofErr w:type="spellEnd"/>
      <w:r w:rsidRPr="007F35C1">
        <w:rPr>
          <w:lang w:val="en-DK" w:eastAsia="en-GB"/>
        </w:rPr>
        <w:t xml:space="preserve"> at give </w:t>
      </w:r>
      <w:proofErr w:type="spellStart"/>
      <w:r w:rsidRPr="007F35C1">
        <w:rPr>
          <w:lang w:val="en-DK" w:eastAsia="en-GB"/>
        </w:rPr>
        <w:t>nogle</w:t>
      </w:r>
      <w:proofErr w:type="spellEnd"/>
      <w:r w:rsidRPr="007F35C1">
        <w:rPr>
          <w:lang w:val="en-DK" w:eastAsia="en-GB"/>
        </w:rPr>
        <w:t xml:space="preserve"> </w:t>
      </w:r>
      <w:proofErr w:type="spellStart"/>
      <w:r w:rsidRPr="007F35C1">
        <w:rPr>
          <w:lang w:val="en-DK" w:eastAsia="en-GB"/>
        </w:rPr>
        <w:t>forskellige</w:t>
      </w:r>
      <w:proofErr w:type="spellEnd"/>
      <w:r w:rsidRPr="007F35C1">
        <w:rPr>
          <w:lang w:val="en-DK" w:eastAsia="en-GB"/>
        </w:rPr>
        <w:t xml:space="preserve"> </w:t>
      </w:r>
      <w:proofErr w:type="spellStart"/>
      <w:r w:rsidRPr="007F35C1">
        <w:rPr>
          <w:lang w:val="en-DK" w:eastAsia="en-GB"/>
        </w:rPr>
        <w:t>oplysninger</w:t>
      </w:r>
      <w:proofErr w:type="spellEnd"/>
      <w:r w:rsidRPr="007F35C1">
        <w:rPr>
          <w:lang w:val="en-DK" w:eastAsia="en-GB"/>
        </w:rPr>
        <w:t xml:space="preserve">, </w:t>
      </w:r>
      <w:proofErr w:type="spellStart"/>
      <w:r w:rsidRPr="007F35C1">
        <w:rPr>
          <w:lang w:val="en-DK" w:eastAsia="en-GB"/>
        </w:rPr>
        <w:t>og</w:t>
      </w:r>
      <w:proofErr w:type="spellEnd"/>
      <w:r w:rsidRPr="007F35C1">
        <w:rPr>
          <w:lang w:val="en-DK" w:eastAsia="en-GB"/>
        </w:rPr>
        <w:t xml:space="preserve"> det er </w:t>
      </w:r>
      <w:proofErr w:type="spellStart"/>
      <w:r w:rsidRPr="007F35C1">
        <w:rPr>
          <w:lang w:val="en-DK" w:eastAsia="en-GB"/>
        </w:rPr>
        <w:t>godt</w:t>
      </w:r>
      <w:proofErr w:type="spellEnd"/>
      <w:r w:rsidRPr="007F35C1">
        <w:rPr>
          <w:lang w:val="en-DK" w:eastAsia="en-GB"/>
        </w:rPr>
        <w:t xml:space="preserve"> at </w:t>
      </w:r>
      <w:proofErr w:type="spellStart"/>
      <w:r w:rsidRPr="007F35C1">
        <w:rPr>
          <w:lang w:val="en-DK" w:eastAsia="en-GB"/>
        </w:rPr>
        <w:t>knapperne</w:t>
      </w:r>
      <w:proofErr w:type="spellEnd"/>
      <w:r w:rsidRPr="007F35C1">
        <w:rPr>
          <w:lang w:val="en-DK" w:eastAsia="en-GB"/>
        </w:rPr>
        <w:t xml:space="preserve"> med det </w:t>
      </w:r>
      <w:proofErr w:type="spellStart"/>
      <w:r w:rsidRPr="007F35C1">
        <w:rPr>
          <w:lang w:val="en-DK" w:eastAsia="en-GB"/>
        </w:rPr>
        <w:t>samme</w:t>
      </w:r>
      <w:proofErr w:type="spellEnd"/>
      <w:r w:rsidRPr="007F35C1">
        <w:rPr>
          <w:lang w:val="en-DK" w:eastAsia="en-GB"/>
        </w:rPr>
        <w:t xml:space="preserve"> </w:t>
      </w:r>
      <w:proofErr w:type="spellStart"/>
      <w:r w:rsidRPr="007F35C1">
        <w:rPr>
          <w:lang w:val="en-DK" w:eastAsia="en-GB"/>
        </w:rPr>
        <w:t>fortæller</w:t>
      </w:r>
      <w:proofErr w:type="spellEnd"/>
      <w:r w:rsidRPr="007F35C1">
        <w:rPr>
          <w:lang w:val="en-DK" w:eastAsia="en-GB"/>
        </w:rPr>
        <w:t xml:space="preserve"> om man har </w:t>
      </w:r>
      <w:proofErr w:type="spellStart"/>
      <w:r w:rsidRPr="007F35C1">
        <w:rPr>
          <w:lang w:val="en-DK" w:eastAsia="en-GB"/>
        </w:rPr>
        <w:t>svaret</w:t>
      </w:r>
      <w:proofErr w:type="spellEnd"/>
      <w:r w:rsidRPr="007F35C1">
        <w:rPr>
          <w:lang w:val="en-DK" w:eastAsia="en-GB"/>
        </w:rPr>
        <w:t xml:space="preserve"> </w:t>
      </w:r>
      <w:proofErr w:type="spellStart"/>
      <w:r w:rsidRPr="007F35C1">
        <w:rPr>
          <w:lang w:val="en-DK" w:eastAsia="en-GB"/>
        </w:rPr>
        <w:t>rigtigt</w:t>
      </w:r>
      <w:proofErr w:type="spellEnd"/>
      <w:r w:rsidRPr="007F35C1">
        <w:rPr>
          <w:lang w:val="en-DK" w:eastAsia="en-GB"/>
        </w:rPr>
        <w:t xml:space="preserve"> </w:t>
      </w:r>
      <w:proofErr w:type="spellStart"/>
      <w:r w:rsidRPr="007F35C1">
        <w:rPr>
          <w:lang w:val="en-DK" w:eastAsia="en-GB"/>
        </w:rPr>
        <w:t>eller</w:t>
      </w:r>
      <w:proofErr w:type="spellEnd"/>
      <w:r w:rsidRPr="007F35C1">
        <w:rPr>
          <w:lang w:val="en-DK" w:eastAsia="en-GB"/>
        </w:rPr>
        <w:t xml:space="preserve"> </w:t>
      </w:r>
      <w:proofErr w:type="spellStart"/>
      <w:r w:rsidRPr="007F35C1">
        <w:rPr>
          <w:lang w:val="en-DK" w:eastAsia="en-GB"/>
        </w:rPr>
        <w:t>forkert</w:t>
      </w:r>
      <w:proofErr w:type="spellEnd"/>
      <w:r w:rsidRPr="007F35C1">
        <w:rPr>
          <w:lang w:val="en-DK" w:eastAsia="en-GB"/>
        </w:rPr>
        <w:t xml:space="preserve">. </w:t>
      </w:r>
      <w:proofErr w:type="spellStart"/>
      <w:r w:rsidRPr="007F35C1">
        <w:rPr>
          <w:lang w:val="en-DK" w:eastAsia="en-GB"/>
        </w:rPr>
        <w:t>Testpersonen</w:t>
      </w:r>
      <w:proofErr w:type="spellEnd"/>
      <w:r w:rsidRPr="007F35C1">
        <w:rPr>
          <w:lang w:val="en-DK" w:eastAsia="en-GB"/>
        </w:rPr>
        <w:t xml:space="preserve"> </w:t>
      </w:r>
      <w:proofErr w:type="spellStart"/>
      <w:r w:rsidRPr="007F35C1">
        <w:rPr>
          <w:lang w:val="en-DK" w:eastAsia="en-GB"/>
        </w:rPr>
        <w:t>havde</w:t>
      </w:r>
      <w:proofErr w:type="spellEnd"/>
      <w:r w:rsidRPr="007F35C1">
        <w:rPr>
          <w:lang w:val="en-DK" w:eastAsia="en-GB"/>
        </w:rPr>
        <w:t xml:space="preserve"> dog </w:t>
      </w:r>
      <w:proofErr w:type="spellStart"/>
      <w:r w:rsidRPr="007F35C1">
        <w:rPr>
          <w:lang w:val="en-DK" w:eastAsia="en-GB"/>
        </w:rPr>
        <w:t>ønsket</w:t>
      </w:r>
      <w:proofErr w:type="spellEnd"/>
      <w:r w:rsidRPr="007F35C1">
        <w:rPr>
          <w:lang w:val="en-DK" w:eastAsia="en-GB"/>
        </w:rPr>
        <w:t xml:space="preserve"> </w:t>
      </w:r>
      <w:proofErr w:type="spellStart"/>
      <w:r w:rsidRPr="007F35C1">
        <w:rPr>
          <w:lang w:val="en-DK" w:eastAsia="en-GB"/>
        </w:rPr>
        <w:t>noget</w:t>
      </w:r>
      <w:proofErr w:type="spellEnd"/>
      <w:r w:rsidRPr="007F35C1">
        <w:rPr>
          <w:lang w:val="en-DK" w:eastAsia="en-GB"/>
        </w:rPr>
        <w:t xml:space="preserve"> mere </w:t>
      </w:r>
      <w:proofErr w:type="spellStart"/>
      <w:r w:rsidRPr="007F35C1">
        <w:rPr>
          <w:lang w:val="en-DK" w:eastAsia="en-GB"/>
        </w:rPr>
        <w:t>uddybende</w:t>
      </w:r>
      <w:proofErr w:type="spellEnd"/>
      <w:r w:rsidRPr="007F35C1">
        <w:rPr>
          <w:lang w:val="en-DK" w:eastAsia="en-GB"/>
        </w:rPr>
        <w:t xml:space="preserve"> information om </w:t>
      </w:r>
      <w:proofErr w:type="spellStart"/>
      <w:r w:rsidRPr="007F35C1">
        <w:rPr>
          <w:lang w:val="en-DK" w:eastAsia="en-GB"/>
        </w:rPr>
        <w:t>hvert</w:t>
      </w:r>
      <w:proofErr w:type="spellEnd"/>
      <w:r w:rsidRPr="007F35C1">
        <w:rPr>
          <w:lang w:val="en-DK" w:eastAsia="en-GB"/>
        </w:rPr>
        <w:t xml:space="preserve"> </w:t>
      </w:r>
      <w:proofErr w:type="spellStart"/>
      <w:r w:rsidRPr="007F35C1">
        <w:rPr>
          <w:lang w:val="en-DK" w:eastAsia="en-GB"/>
        </w:rPr>
        <w:t>spørgsmål</w:t>
      </w:r>
      <w:proofErr w:type="spellEnd"/>
      <w:r w:rsidRPr="007F35C1">
        <w:rPr>
          <w:lang w:val="en-DK" w:eastAsia="en-GB"/>
        </w:rPr>
        <w:t xml:space="preserve">, </w:t>
      </w:r>
      <w:proofErr w:type="spellStart"/>
      <w:r w:rsidRPr="007F35C1">
        <w:rPr>
          <w:lang w:val="en-DK" w:eastAsia="en-GB"/>
        </w:rPr>
        <w:t>og</w:t>
      </w:r>
      <w:proofErr w:type="spellEnd"/>
      <w:r w:rsidRPr="007F35C1">
        <w:rPr>
          <w:lang w:val="en-DK" w:eastAsia="en-GB"/>
        </w:rPr>
        <w:t xml:space="preserve"> det </w:t>
      </w:r>
      <w:proofErr w:type="spellStart"/>
      <w:r w:rsidRPr="007F35C1">
        <w:rPr>
          <w:lang w:val="en-DK" w:eastAsia="en-GB"/>
        </w:rPr>
        <w:t>ville</w:t>
      </w:r>
      <w:proofErr w:type="spellEnd"/>
      <w:r w:rsidRPr="007F35C1">
        <w:rPr>
          <w:lang w:val="en-DK" w:eastAsia="en-GB"/>
        </w:rPr>
        <w:t xml:space="preserve"> vi gerne have </w:t>
      </w:r>
      <w:proofErr w:type="spellStart"/>
      <w:r w:rsidRPr="007F35C1">
        <w:rPr>
          <w:lang w:val="en-DK" w:eastAsia="en-GB"/>
        </w:rPr>
        <w:t>tilføjet</w:t>
      </w:r>
      <w:proofErr w:type="spellEnd"/>
      <w:r w:rsidRPr="007F35C1">
        <w:rPr>
          <w:lang w:val="en-DK" w:eastAsia="en-GB"/>
        </w:rPr>
        <w:t xml:space="preserve"> </w:t>
      </w:r>
      <w:proofErr w:type="spellStart"/>
      <w:r w:rsidRPr="007F35C1">
        <w:rPr>
          <w:lang w:val="en-DK" w:eastAsia="en-GB"/>
        </w:rPr>
        <w:t>hvis</w:t>
      </w:r>
      <w:proofErr w:type="spellEnd"/>
      <w:r w:rsidRPr="007F35C1">
        <w:rPr>
          <w:lang w:val="en-DK" w:eastAsia="en-GB"/>
        </w:rPr>
        <w:t xml:space="preserve"> vi </w:t>
      </w:r>
      <w:proofErr w:type="spellStart"/>
      <w:r w:rsidRPr="007F35C1">
        <w:rPr>
          <w:lang w:val="en-DK" w:eastAsia="en-GB"/>
        </w:rPr>
        <w:t>havde</w:t>
      </w:r>
      <w:proofErr w:type="spellEnd"/>
      <w:r w:rsidRPr="007F35C1">
        <w:rPr>
          <w:lang w:val="en-DK" w:eastAsia="en-GB"/>
        </w:rPr>
        <w:t xml:space="preserve"> mere </w:t>
      </w:r>
      <w:proofErr w:type="spellStart"/>
      <w:r w:rsidRPr="007F35C1">
        <w:rPr>
          <w:lang w:val="en-DK" w:eastAsia="en-GB"/>
        </w:rPr>
        <w:t>tid</w:t>
      </w:r>
      <w:proofErr w:type="spellEnd"/>
      <w:r w:rsidRPr="007F35C1">
        <w:rPr>
          <w:lang w:val="en-DK" w:eastAsia="en-GB"/>
        </w:rPr>
        <w:t xml:space="preserve"> </w:t>
      </w:r>
      <w:proofErr w:type="spellStart"/>
      <w:r w:rsidRPr="007F35C1">
        <w:rPr>
          <w:lang w:val="en-DK" w:eastAsia="en-GB"/>
        </w:rPr>
        <w:t>til</w:t>
      </w:r>
      <w:proofErr w:type="spellEnd"/>
      <w:r w:rsidRPr="007F35C1">
        <w:rPr>
          <w:lang w:val="en-DK" w:eastAsia="en-GB"/>
        </w:rPr>
        <w:t xml:space="preserve"> </w:t>
      </w:r>
      <w:proofErr w:type="spellStart"/>
      <w:r w:rsidRPr="007F35C1">
        <w:rPr>
          <w:lang w:val="en-DK" w:eastAsia="en-GB"/>
        </w:rPr>
        <w:t>opgaven</w:t>
      </w:r>
      <w:proofErr w:type="spellEnd"/>
      <w:r w:rsidRPr="007F35C1">
        <w:rPr>
          <w:lang w:val="en-DK" w:eastAsia="en-GB"/>
        </w:rPr>
        <w:t xml:space="preserve">. </w:t>
      </w:r>
    </w:p>
    <w:p w14:paraId="3F71938C" w14:textId="03364512" w:rsidR="007F35C1" w:rsidRDefault="007F35C1" w:rsidP="007F35C1">
      <w:pPr>
        <w:pStyle w:val="Content"/>
        <w:rPr>
          <w:lang w:val="en-DK" w:eastAsia="en-GB"/>
        </w:rPr>
      </w:pPr>
    </w:p>
    <w:p w14:paraId="54046388" w14:textId="2772E8EF" w:rsidR="007F35C1" w:rsidRDefault="007F35C1" w:rsidP="007F35C1">
      <w:pPr>
        <w:pStyle w:val="Heading2"/>
        <w:pBdr>
          <w:bottom w:val="single" w:sz="6" w:space="1" w:color="auto"/>
        </w:pBdr>
        <w:rPr>
          <w:lang w:eastAsia="en-GB"/>
        </w:rPr>
      </w:pPr>
      <w:bookmarkStart w:id="48" w:name="_Toc53525195"/>
      <w:r>
        <w:rPr>
          <w:lang w:eastAsia="en-GB"/>
        </w:rPr>
        <w:t>KONKLUSION</w:t>
      </w:r>
      <w:bookmarkEnd w:id="48"/>
    </w:p>
    <w:p w14:paraId="3A8CD72F" w14:textId="77777777" w:rsidR="007F35C1" w:rsidRDefault="007F35C1" w:rsidP="007F35C1">
      <w:pPr>
        <w:pStyle w:val="Content"/>
        <w:rPr>
          <w:lang w:eastAsia="en-GB"/>
        </w:rPr>
      </w:pPr>
      <w:r>
        <w:rPr>
          <w:lang w:eastAsia="en-GB"/>
        </w:rPr>
        <w:t xml:space="preserve">På vores rejse gennem analyser, </w:t>
      </w:r>
      <w:proofErr w:type="spellStart"/>
      <w:r>
        <w:rPr>
          <w:lang w:eastAsia="en-GB"/>
        </w:rPr>
        <w:t>personaer</w:t>
      </w:r>
      <w:proofErr w:type="spellEnd"/>
      <w:r>
        <w:rPr>
          <w:lang w:eastAsia="en-GB"/>
        </w:rPr>
        <w:t>, forbrugsvaner og statistikker fandt vi frem til en</w:t>
      </w:r>
    </w:p>
    <w:p w14:paraId="4827F93F" w14:textId="05122E03" w:rsidR="007F35C1" w:rsidRDefault="007F35C1" w:rsidP="007F35C1">
      <w:pPr>
        <w:pStyle w:val="Content"/>
        <w:rPr>
          <w:lang w:eastAsia="en-GB"/>
        </w:rPr>
      </w:pPr>
      <w:r>
        <w:rPr>
          <w:lang w:eastAsia="en-GB"/>
        </w:rPr>
        <w:t>solid reklamekampagne for Tuborg Nul. Rettet mod de 25-</w:t>
      </w:r>
      <w:proofErr w:type="gramStart"/>
      <w:r>
        <w:rPr>
          <w:lang w:eastAsia="en-GB"/>
        </w:rPr>
        <w:t>30 årige</w:t>
      </w:r>
      <w:proofErr w:type="gramEnd"/>
      <w:r>
        <w:rPr>
          <w:lang w:eastAsia="en-GB"/>
        </w:rPr>
        <w:t xml:space="preserve"> mellemklasse unge.</w:t>
      </w:r>
    </w:p>
    <w:p w14:paraId="4091B131" w14:textId="77777777" w:rsidR="007F35C1" w:rsidRDefault="007F35C1" w:rsidP="007F35C1">
      <w:pPr>
        <w:pStyle w:val="Content"/>
        <w:rPr>
          <w:lang w:eastAsia="en-GB"/>
        </w:rPr>
      </w:pPr>
      <w:r>
        <w:rPr>
          <w:lang w:eastAsia="en-GB"/>
        </w:rPr>
        <w:t>Vores bruger segment omhandler unge som tænker på miljøet, sundhed og tid med familien</w:t>
      </w:r>
    </w:p>
    <w:p w14:paraId="30476D55" w14:textId="173C195D" w:rsidR="007F35C1" w:rsidRDefault="007F35C1" w:rsidP="007F35C1">
      <w:pPr>
        <w:pStyle w:val="Content"/>
        <w:rPr>
          <w:lang w:eastAsia="en-GB"/>
        </w:rPr>
      </w:pPr>
      <w:r>
        <w:rPr>
          <w:lang w:eastAsia="en-GB"/>
        </w:rPr>
        <w:t>og har en generelt aktiv hverdag i, og uden for hjemmet.</w:t>
      </w:r>
    </w:p>
    <w:p w14:paraId="77A5C37F" w14:textId="77777777" w:rsidR="00A72961" w:rsidRDefault="00A72961" w:rsidP="007F35C1">
      <w:pPr>
        <w:pStyle w:val="Content"/>
        <w:rPr>
          <w:lang w:eastAsia="en-GB"/>
        </w:rPr>
      </w:pPr>
    </w:p>
    <w:p w14:paraId="3F3A2920" w14:textId="632806DD" w:rsidR="007F35C1" w:rsidRDefault="007F35C1" w:rsidP="007F35C1">
      <w:pPr>
        <w:pStyle w:val="Content"/>
        <w:rPr>
          <w:lang w:eastAsia="en-GB"/>
        </w:rPr>
      </w:pPr>
      <w:r>
        <w:rPr>
          <w:lang w:eastAsia="en-GB"/>
        </w:rPr>
        <w:t>Gennem en SoMe forbrugsanalyse, fik vi pejlet os frem til tidsrum, hvem og på hvilke</w:t>
      </w:r>
    </w:p>
    <w:p w14:paraId="354882E6" w14:textId="77777777" w:rsidR="007F35C1" w:rsidRDefault="007F35C1" w:rsidP="007F35C1">
      <w:pPr>
        <w:pStyle w:val="Content"/>
        <w:rPr>
          <w:lang w:eastAsia="en-GB"/>
        </w:rPr>
      </w:pPr>
      <w:r>
        <w:rPr>
          <w:lang w:eastAsia="en-GB"/>
        </w:rPr>
        <w:t>platforme vores målgruppe oftest færdes så vi kan målrette vores kampagne efter dette.</w:t>
      </w:r>
    </w:p>
    <w:p w14:paraId="39D275F7" w14:textId="77777777" w:rsidR="007F35C1" w:rsidRDefault="007F35C1" w:rsidP="007F35C1">
      <w:pPr>
        <w:pStyle w:val="Content"/>
        <w:rPr>
          <w:lang w:eastAsia="en-GB"/>
        </w:rPr>
      </w:pPr>
      <w:r>
        <w:rPr>
          <w:lang w:eastAsia="en-GB"/>
        </w:rPr>
        <w:t>Derfor bliver kampagnen kørt via Facebook, YouTube og Instagram, med ugentlige</w:t>
      </w:r>
    </w:p>
    <w:p w14:paraId="5A045859" w14:textId="6D5F9A7E" w:rsidR="007F35C1" w:rsidRDefault="007F35C1" w:rsidP="007F35C1">
      <w:pPr>
        <w:pStyle w:val="Content"/>
        <w:rPr>
          <w:lang w:eastAsia="en-GB"/>
        </w:rPr>
      </w:pPr>
      <w:r>
        <w:rPr>
          <w:lang w:eastAsia="en-GB"/>
        </w:rPr>
        <w:t>konkurrencer, opslag med Call-To-Actions, samt Reklamevideoer og spørgeskemaer.</w:t>
      </w:r>
    </w:p>
    <w:p w14:paraId="07B6C9F0" w14:textId="77777777" w:rsidR="00981612" w:rsidRDefault="00981612" w:rsidP="007F35C1">
      <w:pPr>
        <w:pStyle w:val="Content"/>
        <w:rPr>
          <w:lang w:eastAsia="en-GB"/>
        </w:rPr>
      </w:pPr>
    </w:p>
    <w:p w14:paraId="73BE4371" w14:textId="77777777" w:rsidR="007F35C1" w:rsidRDefault="007F35C1" w:rsidP="007F35C1">
      <w:pPr>
        <w:pStyle w:val="Content"/>
        <w:rPr>
          <w:lang w:eastAsia="en-GB"/>
        </w:rPr>
      </w:pPr>
      <w:r>
        <w:rPr>
          <w:lang w:eastAsia="en-GB"/>
        </w:rPr>
        <w:t>Gennem vores kampagne er vores mål at opretholde og udvide trenden om AFB gennem</w:t>
      </w:r>
    </w:p>
    <w:p w14:paraId="652E4294" w14:textId="77777777" w:rsidR="007F35C1" w:rsidRDefault="007F35C1" w:rsidP="007F35C1">
      <w:pPr>
        <w:pStyle w:val="Content"/>
        <w:rPr>
          <w:lang w:eastAsia="en-GB"/>
        </w:rPr>
      </w:pPr>
      <w:r>
        <w:rPr>
          <w:lang w:eastAsia="en-GB"/>
        </w:rPr>
        <w:t xml:space="preserve">informering, timing, slagkraftige videoer og </w:t>
      </w:r>
      <w:proofErr w:type="spellStart"/>
      <w:r>
        <w:rPr>
          <w:lang w:eastAsia="en-GB"/>
        </w:rPr>
        <w:t>videreførsel</w:t>
      </w:r>
      <w:proofErr w:type="spellEnd"/>
      <w:r>
        <w:rPr>
          <w:lang w:eastAsia="en-GB"/>
        </w:rPr>
        <w:t xml:space="preserve"> af det allerede stærke koncept om</w:t>
      </w:r>
    </w:p>
    <w:p w14:paraId="57617E5B" w14:textId="3ABD23C6" w:rsidR="007F35C1" w:rsidRPr="007F35C1" w:rsidRDefault="007F35C1" w:rsidP="007F35C1">
      <w:pPr>
        <w:pStyle w:val="Content"/>
        <w:rPr>
          <w:lang w:eastAsia="en-GB"/>
        </w:rPr>
      </w:pPr>
      <w:r>
        <w:rPr>
          <w:lang w:eastAsia="en-GB"/>
        </w:rPr>
        <w:t>”</w:t>
      </w:r>
      <w:proofErr w:type="spellStart"/>
      <w:r>
        <w:rPr>
          <w:lang w:eastAsia="en-GB"/>
        </w:rPr>
        <w:t>Responsible</w:t>
      </w:r>
      <w:proofErr w:type="spellEnd"/>
      <w:r>
        <w:rPr>
          <w:lang w:eastAsia="en-GB"/>
        </w:rPr>
        <w:t xml:space="preserve"> </w:t>
      </w:r>
      <w:proofErr w:type="spellStart"/>
      <w:r>
        <w:rPr>
          <w:lang w:eastAsia="en-GB"/>
        </w:rPr>
        <w:t>Drinking</w:t>
      </w:r>
      <w:proofErr w:type="spellEnd"/>
      <w:r>
        <w:rPr>
          <w:lang w:eastAsia="en-GB"/>
        </w:rPr>
        <w:t>”.</w:t>
      </w:r>
    </w:p>
    <w:p w14:paraId="32AC4C98" w14:textId="77777777" w:rsidR="007F35C1" w:rsidRPr="007F35C1" w:rsidRDefault="007F35C1" w:rsidP="007F35C1">
      <w:pPr>
        <w:pStyle w:val="Content"/>
        <w:rPr>
          <w:lang w:val="en-DK"/>
        </w:rPr>
      </w:pPr>
    </w:p>
    <w:p w14:paraId="248F1CA5" w14:textId="214A9A3E" w:rsidR="00442F75" w:rsidRPr="00AE655A" w:rsidRDefault="00442F75" w:rsidP="00442F75"/>
    <w:p w14:paraId="5304AB5E" w14:textId="2EE375FB" w:rsidR="00552062" w:rsidRDefault="00552062" w:rsidP="00552062"/>
    <w:p w14:paraId="6731EDAE" w14:textId="017821B4" w:rsidR="00496F75" w:rsidRDefault="00496F75" w:rsidP="00552062"/>
    <w:p w14:paraId="78B1A2AC" w14:textId="2D71958E" w:rsidR="00496F75" w:rsidRDefault="00496F75" w:rsidP="00552062"/>
    <w:p w14:paraId="79833ED3" w14:textId="7F3065BC" w:rsidR="00496F75" w:rsidRDefault="00496F75" w:rsidP="00552062"/>
    <w:p w14:paraId="7EBBD6C1" w14:textId="6AD9A69C" w:rsidR="00496F75" w:rsidRDefault="00496F75" w:rsidP="00552062"/>
    <w:p w14:paraId="3AD9A715" w14:textId="46F27AC7" w:rsidR="00496F75" w:rsidRDefault="00496F75" w:rsidP="00552062"/>
    <w:p w14:paraId="5F5D0566" w14:textId="277925EF" w:rsidR="00496F75" w:rsidRDefault="00496F75" w:rsidP="00552062"/>
    <w:p w14:paraId="6DB11152" w14:textId="563A59F0" w:rsidR="00496F75" w:rsidRDefault="00496F75" w:rsidP="00552062"/>
    <w:p w14:paraId="17993191" w14:textId="77777777" w:rsidR="00496F75" w:rsidRPr="00AE655A" w:rsidRDefault="00496F75" w:rsidP="00552062"/>
    <w:p w14:paraId="28A6D9DC" w14:textId="198DB10A" w:rsidR="00552062" w:rsidRDefault="00552062" w:rsidP="00552062">
      <w:pPr>
        <w:pStyle w:val="Heading2"/>
        <w:pBdr>
          <w:bottom w:val="single" w:sz="6" w:space="1" w:color="auto"/>
        </w:pBdr>
      </w:pPr>
      <w:bookmarkStart w:id="49" w:name="_Toc53525196"/>
      <w:r w:rsidRPr="00AE655A">
        <w:t>BILAG</w:t>
      </w:r>
      <w:bookmarkEnd w:id="49"/>
    </w:p>
    <w:p w14:paraId="65489818" w14:textId="07B1C0E1" w:rsidR="00496F75" w:rsidRDefault="00AF1A43" w:rsidP="00175342">
      <w:pPr>
        <w:pStyle w:val="Heading4"/>
      </w:pPr>
      <w:bookmarkStart w:id="50" w:name="_Toc53525197"/>
      <w:r>
        <w:t>LAYOUT</w:t>
      </w:r>
      <w:r w:rsidR="00182185">
        <w:t>DIAGRAM</w:t>
      </w:r>
      <w:bookmarkEnd w:id="50"/>
    </w:p>
    <w:p w14:paraId="4941334E" w14:textId="77777777" w:rsidR="005F7A8F" w:rsidRPr="005F7A8F" w:rsidRDefault="005F7A8F" w:rsidP="005F7A8F"/>
    <w:p w14:paraId="25762C47" w14:textId="4B790A00" w:rsidR="00182185" w:rsidRDefault="005853EA" w:rsidP="00182185">
      <w:r>
        <w:rPr>
          <w:noProof/>
        </w:rPr>
        <w:drawing>
          <wp:inline distT="0" distB="0" distL="0" distR="0" wp14:anchorId="089C09CA" wp14:editId="4135E402">
            <wp:extent cx="6309360" cy="35833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09360" cy="3583305"/>
                    </a:xfrm>
                    <a:prstGeom prst="rect">
                      <a:avLst/>
                    </a:prstGeom>
                  </pic:spPr>
                </pic:pic>
              </a:graphicData>
            </a:graphic>
          </wp:inline>
        </w:drawing>
      </w:r>
    </w:p>
    <w:p w14:paraId="7D8183B4" w14:textId="55B8A6F8" w:rsidR="005853EA" w:rsidRDefault="002A35A4" w:rsidP="00182185">
      <w:r>
        <w:rPr>
          <w:noProof/>
        </w:rPr>
        <w:drawing>
          <wp:inline distT="0" distB="0" distL="0" distR="0" wp14:anchorId="4D5E66D3" wp14:editId="1469170A">
            <wp:extent cx="6309360" cy="35991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09360" cy="3599180"/>
                    </a:xfrm>
                    <a:prstGeom prst="rect">
                      <a:avLst/>
                    </a:prstGeom>
                  </pic:spPr>
                </pic:pic>
              </a:graphicData>
            </a:graphic>
          </wp:inline>
        </w:drawing>
      </w:r>
    </w:p>
    <w:p w14:paraId="27EA61F8" w14:textId="3A4036C0" w:rsidR="00CC516C" w:rsidRDefault="00CC516C" w:rsidP="00182185">
      <w:r>
        <w:rPr>
          <w:noProof/>
        </w:rPr>
        <w:lastRenderedPageBreak/>
        <w:drawing>
          <wp:inline distT="0" distB="0" distL="0" distR="0" wp14:anchorId="44FA5BAE" wp14:editId="32E5F04B">
            <wp:extent cx="6309360" cy="35902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09360" cy="3590290"/>
                    </a:xfrm>
                    <a:prstGeom prst="rect">
                      <a:avLst/>
                    </a:prstGeom>
                  </pic:spPr>
                </pic:pic>
              </a:graphicData>
            </a:graphic>
          </wp:inline>
        </w:drawing>
      </w:r>
    </w:p>
    <w:p w14:paraId="4C8144DB" w14:textId="77777777" w:rsidR="00CC516C" w:rsidRPr="00182185" w:rsidRDefault="00CC516C" w:rsidP="00182185"/>
    <w:p w14:paraId="7048C92E" w14:textId="2CFFBAAB" w:rsidR="00CE0E8E" w:rsidRDefault="00CE0E8E" w:rsidP="00CE0E8E">
      <w:pPr>
        <w:pStyle w:val="Heading2"/>
        <w:pBdr>
          <w:bottom w:val="single" w:sz="6" w:space="1" w:color="auto"/>
        </w:pBdr>
      </w:pPr>
      <w:bookmarkStart w:id="51" w:name="_Toc53525198"/>
      <w:r w:rsidRPr="00AE655A">
        <w:t>LITTERATURLISTE</w:t>
      </w:r>
      <w:bookmarkEnd w:id="51"/>
    </w:p>
    <w:p w14:paraId="2AED52D1" w14:textId="77777777" w:rsidR="00496F75" w:rsidRPr="00496F75" w:rsidRDefault="00496F75" w:rsidP="00496F75"/>
    <w:p w14:paraId="13206571" w14:textId="04F92EF9" w:rsidR="00CF5DF2" w:rsidRPr="00AE655A" w:rsidRDefault="00CE0E8E" w:rsidP="00CF5DF2">
      <w:pPr>
        <w:rPr>
          <w:rFonts w:ascii="Times New Roman" w:eastAsia="Times New Roman" w:hAnsi="Times New Roman" w:cs="Times New Roman"/>
          <w:b w:val="0"/>
          <w:bCs/>
          <w:color w:val="auto"/>
          <w:sz w:val="24"/>
          <w:szCs w:val="24"/>
          <w:lang w:eastAsia="en-GB"/>
        </w:rPr>
      </w:pPr>
      <w:r w:rsidRPr="00AE655A">
        <w:rPr>
          <w:b w:val="0"/>
          <w:bCs/>
          <w:sz w:val="24"/>
          <w:szCs w:val="24"/>
        </w:rPr>
        <w:t>Bryggeriforeningen</w:t>
      </w:r>
      <w:r w:rsidR="00CF5DF2" w:rsidRPr="00AE655A">
        <w:rPr>
          <w:b w:val="0"/>
          <w:bCs/>
          <w:sz w:val="24"/>
          <w:szCs w:val="24"/>
        </w:rPr>
        <w:t xml:space="preserve">, </w:t>
      </w:r>
      <w:proofErr w:type="spellStart"/>
      <w:r w:rsidR="00CF5DF2" w:rsidRPr="00AE655A">
        <w:rPr>
          <w:b w:val="0"/>
          <w:bCs/>
          <w:sz w:val="24"/>
          <w:szCs w:val="24"/>
        </w:rPr>
        <w:t>n.d</w:t>
      </w:r>
      <w:proofErr w:type="spellEnd"/>
      <w:r w:rsidR="00CF5DF2" w:rsidRPr="00AE655A">
        <w:rPr>
          <w:b w:val="0"/>
          <w:bCs/>
          <w:sz w:val="24"/>
          <w:szCs w:val="24"/>
        </w:rPr>
        <w:t xml:space="preserve">. </w:t>
      </w:r>
      <w:r w:rsidR="00CF5DF2" w:rsidRPr="00AE655A">
        <w:rPr>
          <w:b w:val="0"/>
          <w:bCs/>
          <w:i/>
          <w:iCs/>
          <w:sz w:val="24"/>
          <w:szCs w:val="24"/>
        </w:rPr>
        <w:t xml:space="preserve">Tørsten efter alkoholfri øl er steget </w:t>
      </w:r>
      <w:proofErr w:type="spellStart"/>
      <w:r w:rsidR="00CF5DF2" w:rsidRPr="00AE655A">
        <w:rPr>
          <w:b w:val="0"/>
          <w:bCs/>
          <w:i/>
          <w:iCs/>
          <w:sz w:val="24"/>
          <w:szCs w:val="24"/>
        </w:rPr>
        <w:t>merkant</w:t>
      </w:r>
      <w:proofErr w:type="spellEnd"/>
      <w:r w:rsidR="00CF5DF2" w:rsidRPr="00AE655A">
        <w:rPr>
          <w:b w:val="0"/>
          <w:bCs/>
          <w:i/>
          <w:iCs/>
          <w:sz w:val="24"/>
          <w:szCs w:val="24"/>
        </w:rPr>
        <w:t xml:space="preserve">. </w:t>
      </w:r>
    </w:p>
    <w:p w14:paraId="01609998" w14:textId="668BAC25" w:rsidR="00CE0E8E" w:rsidRPr="00AE655A" w:rsidRDefault="001A5DAA" w:rsidP="00CE0E8E">
      <w:pPr>
        <w:rPr>
          <w:b w:val="0"/>
          <w:bCs/>
          <w:sz w:val="24"/>
          <w:szCs w:val="24"/>
        </w:rPr>
      </w:pPr>
      <w:hyperlink r:id="rId62" w:history="1">
        <w:r w:rsidR="00CF5DF2" w:rsidRPr="00AE655A">
          <w:rPr>
            <w:rStyle w:val="Hyperlink"/>
            <w:b w:val="0"/>
            <w:bCs/>
            <w:sz w:val="24"/>
            <w:szCs w:val="24"/>
          </w:rPr>
          <w:t>https://bryggeriforeningen.dk/toersten-efter-alkoholfri-oel-stiger/</w:t>
        </w:r>
      </w:hyperlink>
    </w:p>
    <w:p w14:paraId="1757EF4B" w14:textId="61CC7DCA" w:rsidR="00CF5DF2" w:rsidRPr="00AE655A" w:rsidRDefault="00CF5DF2" w:rsidP="00CE0E8E">
      <w:pPr>
        <w:rPr>
          <w:b w:val="0"/>
          <w:bCs/>
          <w:sz w:val="24"/>
          <w:szCs w:val="24"/>
        </w:rPr>
      </w:pPr>
      <w:r w:rsidRPr="00AE655A">
        <w:rPr>
          <w:b w:val="0"/>
          <w:bCs/>
          <w:sz w:val="24"/>
          <w:szCs w:val="24"/>
        </w:rPr>
        <w:t>[Lokaliseret 21-09-20]</w:t>
      </w:r>
    </w:p>
    <w:p w14:paraId="746B48CF" w14:textId="7D029050" w:rsidR="00CE0E8E" w:rsidRPr="00AE655A" w:rsidRDefault="00CE0E8E" w:rsidP="00CE0E8E">
      <w:pPr>
        <w:rPr>
          <w:b w:val="0"/>
          <w:bCs/>
          <w:sz w:val="24"/>
          <w:szCs w:val="24"/>
        </w:rPr>
      </w:pPr>
    </w:p>
    <w:p w14:paraId="2A077D4B" w14:textId="1E59B293" w:rsidR="0064057E" w:rsidRPr="00AE655A" w:rsidRDefault="0064057E" w:rsidP="00CE0E8E">
      <w:pPr>
        <w:rPr>
          <w:b w:val="0"/>
          <w:bCs/>
          <w:i/>
          <w:iCs/>
          <w:sz w:val="24"/>
          <w:szCs w:val="24"/>
        </w:rPr>
      </w:pPr>
      <w:r w:rsidRPr="00AE655A">
        <w:rPr>
          <w:b w:val="0"/>
          <w:bCs/>
          <w:sz w:val="24"/>
          <w:szCs w:val="24"/>
        </w:rPr>
        <w:t xml:space="preserve">Jørgen Rudbeck, 2019. </w:t>
      </w:r>
      <w:r w:rsidRPr="00AE655A">
        <w:rPr>
          <w:b w:val="0"/>
          <w:bCs/>
          <w:i/>
          <w:iCs/>
          <w:sz w:val="24"/>
          <w:szCs w:val="24"/>
        </w:rPr>
        <w:t>Dansk salg af alkoholfrie øl er vokset med 31,6 procent.</w:t>
      </w:r>
    </w:p>
    <w:p w14:paraId="64B47918" w14:textId="71960610" w:rsidR="00CE0E8E" w:rsidRPr="00AE655A" w:rsidRDefault="001A5DAA" w:rsidP="00CE0E8E">
      <w:pPr>
        <w:rPr>
          <w:b w:val="0"/>
          <w:bCs/>
          <w:sz w:val="24"/>
          <w:szCs w:val="24"/>
        </w:rPr>
      </w:pPr>
      <w:hyperlink r:id="rId63" w:history="1">
        <w:r w:rsidR="00CF5DF2" w:rsidRPr="00AE655A">
          <w:rPr>
            <w:rStyle w:val="Hyperlink"/>
            <w:b w:val="0"/>
            <w:bCs/>
            <w:sz w:val="24"/>
            <w:szCs w:val="24"/>
          </w:rPr>
          <w:t>https://fodevarewatch.dk/Drikkevarer/article11170690.ece</w:t>
        </w:r>
      </w:hyperlink>
    </w:p>
    <w:p w14:paraId="5054CAD0" w14:textId="77777777" w:rsidR="0064057E" w:rsidRPr="00AE655A" w:rsidRDefault="0064057E" w:rsidP="0064057E">
      <w:pPr>
        <w:rPr>
          <w:b w:val="0"/>
          <w:bCs/>
          <w:sz w:val="24"/>
          <w:szCs w:val="24"/>
        </w:rPr>
      </w:pPr>
      <w:r w:rsidRPr="00AE655A">
        <w:rPr>
          <w:b w:val="0"/>
          <w:bCs/>
          <w:sz w:val="24"/>
          <w:szCs w:val="24"/>
        </w:rPr>
        <w:t>[Lokaliseret 21-09-20]</w:t>
      </w:r>
    </w:p>
    <w:p w14:paraId="19358669" w14:textId="1C9D30DA" w:rsidR="00E332E4" w:rsidRPr="00AE655A" w:rsidRDefault="00E332E4" w:rsidP="00E332E4">
      <w:pPr>
        <w:rPr>
          <w:b w:val="0"/>
          <w:bCs/>
        </w:rPr>
      </w:pPr>
    </w:p>
    <w:p w14:paraId="648A8D3F" w14:textId="23A537F7" w:rsidR="0064057E" w:rsidRPr="00AE655A" w:rsidRDefault="0064057E" w:rsidP="00E332E4">
      <w:pPr>
        <w:rPr>
          <w:b w:val="0"/>
          <w:bCs/>
          <w:sz w:val="24"/>
          <w:szCs w:val="24"/>
        </w:rPr>
      </w:pPr>
      <w:r w:rsidRPr="00AE655A">
        <w:rPr>
          <w:b w:val="0"/>
          <w:bCs/>
          <w:sz w:val="24"/>
          <w:szCs w:val="24"/>
        </w:rPr>
        <w:t xml:space="preserve">Mathilde Marie Lange, 2020. </w:t>
      </w:r>
      <w:r w:rsidRPr="00AE655A">
        <w:rPr>
          <w:b w:val="0"/>
          <w:bCs/>
          <w:i/>
          <w:iCs/>
          <w:sz w:val="24"/>
          <w:szCs w:val="24"/>
        </w:rPr>
        <w:t>Øl uden alkohol i brusende vækst: &gt;&gt;Markedet er vokset eksplosivt&lt;&lt;.</w:t>
      </w:r>
    </w:p>
    <w:p w14:paraId="5815427D" w14:textId="77777777" w:rsidR="0064057E" w:rsidRPr="00AE655A" w:rsidRDefault="001A5DAA" w:rsidP="0064057E">
      <w:pPr>
        <w:rPr>
          <w:b w:val="0"/>
          <w:bCs/>
          <w:sz w:val="24"/>
          <w:szCs w:val="24"/>
        </w:rPr>
      </w:pPr>
      <w:hyperlink r:id="rId64" w:history="1">
        <w:r w:rsidR="0064057E" w:rsidRPr="00AE655A">
          <w:rPr>
            <w:rStyle w:val="Hyperlink"/>
            <w:b w:val="0"/>
            <w:bCs/>
            <w:sz w:val="24"/>
            <w:szCs w:val="24"/>
          </w:rPr>
          <w:t>https://www.berlingske.dk/business/oel-uden-alkohol-i-brusende-vaekst-markedet-er-vokset-eksplosivt</w:t>
        </w:r>
      </w:hyperlink>
      <w:r w:rsidR="0064057E" w:rsidRPr="00AE655A">
        <w:rPr>
          <w:b w:val="0"/>
          <w:bCs/>
          <w:sz w:val="24"/>
          <w:szCs w:val="24"/>
        </w:rPr>
        <w:t xml:space="preserve"> </w:t>
      </w:r>
    </w:p>
    <w:p w14:paraId="6EB205AA" w14:textId="6BE555B0" w:rsidR="0064057E" w:rsidRPr="00AE655A" w:rsidRDefault="0064057E" w:rsidP="0064057E">
      <w:pPr>
        <w:rPr>
          <w:b w:val="0"/>
          <w:bCs/>
          <w:sz w:val="24"/>
          <w:szCs w:val="24"/>
        </w:rPr>
      </w:pPr>
      <w:r w:rsidRPr="00AE655A">
        <w:rPr>
          <w:b w:val="0"/>
          <w:bCs/>
          <w:sz w:val="24"/>
          <w:szCs w:val="24"/>
        </w:rPr>
        <w:t>[Lokaliseret 21-09-20]</w:t>
      </w:r>
    </w:p>
    <w:p w14:paraId="3E6E980B" w14:textId="069DF974" w:rsidR="0064057E" w:rsidRPr="00AE655A" w:rsidRDefault="0064057E" w:rsidP="00E332E4">
      <w:pPr>
        <w:rPr>
          <w:b w:val="0"/>
          <w:bCs/>
          <w:sz w:val="24"/>
          <w:szCs w:val="24"/>
        </w:rPr>
      </w:pPr>
    </w:p>
    <w:p w14:paraId="79BF8DA3" w14:textId="489E9FA5" w:rsidR="0064057E" w:rsidRPr="00AE655A" w:rsidRDefault="0064057E" w:rsidP="0064057E">
      <w:pPr>
        <w:pStyle w:val="Content"/>
      </w:pPr>
      <w:r w:rsidRPr="00AE655A">
        <w:t xml:space="preserve">TV2 </w:t>
      </w:r>
      <w:proofErr w:type="spellStart"/>
      <w:r w:rsidRPr="00AE655A">
        <w:t>Branded</w:t>
      </w:r>
      <w:proofErr w:type="spellEnd"/>
      <w:r w:rsidRPr="00AE655A">
        <w:t xml:space="preserve"> Content &amp; Johan Lyngholm Bjerge, 2018. </w:t>
      </w:r>
      <w:r w:rsidRPr="00AE655A">
        <w:rPr>
          <w:i/>
          <w:iCs/>
        </w:rPr>
        <w:t>Alkoholfri øl har vundet indpas hos danskerne.</w:t>
      </w:r>
      <w:r w:rsidRPr="00AE655A">
        <w:t xml:space="preserve"> </w:t>
      </w:r>
    </w:p>
    <w:p w14:paraId="44A992DC" w14:textId="77777777" w:rsidR="0064057E" w:rsidRPr="00AE655A" w:rsidRDefault="001A5DAA" w:rsidP="0064057E">
      <w:pPr>
        <w:pStyle w:val="Content"/>
      </w:pPr>
      <w:hyperlink r:id="rId65" w:history="1">
        <w:r w:rsidR="0064057E" w:rsidRPr="00AE655A">
          <w:rPr>
            <w:rStyle w:val="Hyperlink"/>
          </w:rPr>
          <w:t>https://livsstil.tv2.dk/2018-08-29-engang-var-den-symbolet-paa-en-toerlagt-alkoholiker-nu-har-eksperimenter-gjort-den-hip-og</w:t>
        </w:r>
      </w:hyperlink>
    </w:p>
    <w:p w14:paraId="17FC5634" w14:textId="77777777" w:rsidR="0064057E" w:rsidRPr="00AE655A" w:rsidRDefault="0064057E" w:rsidP="0064057E">
      <w:pPr>
        <w:rPr>
          <w:b w:val="0"/>
          <w:bCs/>
          <w:sz w:val="24"/>
          <w:szCs w:val="24"/>
        </w:rPr>
      </w:pPr>
      <w:r w:rsidRPr="00AE655A">
        <w:rPr>
          <w:b w:val="0"/>
          <w:bCs/>
          <w:sz w:val="24"/>
          <w:szCs w:val="24"/>
        </w:rPr>
        <w:t>[Lokaliseret 21-09-20]</w:t>
      </w:r>
    </w:p>
    <w:p w14:paraId="095B1239" w14:textId="77777777" w:rsidR="0064057E" w:rsidRPr="00AE655A" w:rsidRDefault="0064057E" w:rsidP="0064057E">
      <w:pPr>
        <w:pStyle w:val="Content"/>
      </w:pPr>
    </w:p>
    <w:p w14:paraId="0BCC1F6D" w14:textId="77777777" w:rsidR="00AE655A" w:rsidRPr="00AE655A" w:rsidRDefault="0064057E" w:rsidP="00AE655A">
      <w:pPr>
        <w:pStyle w:val="Content"/>
      </w:pPr>
      <w:r w:rsidRPr="00AE655A">
        <w:rPr>
          <w:szCs w:val="24"/>
        </w:rPr>
        <w:lastRenderedPageBreak/>
        <w:t xml:space="preserve">Michael </w:t>
      </w:r>
      <w:proofErr w:type="spellStart"/>
      <w:r w:rsidRPr="00AE655A">
        <w:rPr>
          <w:szCs w:val="24"/>
        </w:rPr>
        <w:t>Ørtz</w:t>
      </w:r>
      <w:proofErr w:type="spellEnd"/>
      <w:r w:rsidRPr="00AE655A">
        <w:rPr>
          <w:szCs w:val="24"/>
        </w:rPr>
        <w:t xml:space="preserve"> Christiansen, </w:t>
      </w:r>
      <w:r w:rsidR="00AE655A" w:rsidRPr="00AE655A">
        <w:rPr>
          <w:szCs w:val="24"/>
        </w:rPr>
        <w:t xml:space="preserve">2020. </w:t>
      </w:r>
      <w:r w:rsidR="00AE655A" w:rsidRPr="00AE655A">
        <w:rPr>
          <w:i/>
          <w:iCs/>
          <w:szCs w:val="24"/>
        </w:rPr>
        <w:t>Øl uden alkohol storhitter: nu er det ikke længere pinligt at sige nej til procenterne.</w:t>
      </w:r>
      <w:r w:rsidR="00AE655A" w:rsidRPr="00AE655A">
        <w:rPr>
          <w:szCs w:val="24"/>
        </w:rPr>
        <w:t xml:space="preserve"> </w:t>
      </w:r>
      <w:hyperlink r:id="rId66" w:history="1">
        <w:r w:rsidR="00AE655A" w:rsidRPr="00AE655A">
          <w:rPr>
            <w:rStyle w:val="Hyperlink"/>
          </w:rPr>
          <w:t>https://www.dr.dk/mad/artikel/oel-uden-alkohol-storhitter-nu-er-det-ikke-laengere-pinligt-sige-nej-til-procenterne</w:t>
        </w:r>
      </w:hyperlink>
    </w:p>
    <w:p w14:paraId="38B4C32B" w14:textId="77777777" w:rsidR="00AE655A" w:rsidRPr="00AE655A" w:rsidRDefault="00AE655A" w:rsidP="00AE655A">
      <w:pPr>
        <w:rPr>
          <w:b w:val="0"/>
          <w:bCs/>
          <w:sz w:val="24"/>
          <w:szCs w:val="24"/>
        </w:rPr>
      </w:pPr>
      <w:r w:rsidRPr="00AE655A">
        <w:rPr>
          <w:b w:val="0"/>
          <w:bCs/>
          <w:sz w:val="24"/>
          <w:szCs w:val="24"/>
        </w:rPr>
        <w:t>[Lokaliseret 21-09-20]</w:t>
      </w:r>
    </w:p>
    <w:p w14:paraId="757779AE" w14:textId="1ECCA354" w:rsidR="0064057E" w:rsidRDefault="0064057E" w:rsidP="00E332E4">
      <w:pPr>
        <w:rPr>
          <w:b w:val="0"/>
          <w:bCs/>
          <w:sz w:val="24"/>
          <w:szCs w:val="24"/>
        </w:rPr>
      </w:pPr>
    </w:p>
    <w:p w14:paraId="2BA29E97" w14:textId="6BC7079F" w:rsidR="00AE655A" w:rsidRPr="00AE655A" w:rsidRDefault="00AE655A" w:rsidP="00E332E4">
      <w:pPr>
        <w:rPr>
          <w:b w:val="0"/>
          <w:bCs/>
          <w:sz w:val="24"/>
          <w:szCs w:val="24"/>
        </w:rPr>
      </w:pPr>
      <w:r w:rsidRPr="00AE655A">
        <w:rPr>
          <w:b w:val="0"/>
          <w:bCs/>
          <w:sz w:val="24"/>
          <w:szCs w:val="24"/>
        </w:rPr>
        <w:t xml:space="preserve">Jasmin </w:t>
      </w:r>
      <w:proofErr w:type="spellStart"/>
      <w:r w:rsidRPr="00AE655A">
        <w:rPr>
          <w:b w:val="0"/>
          <w:bCs/>
          <w:sz w:val="24"/>
          <w:szCs w:val="24"/>
        </w:rPr>
        <w:t>Schier</w:t>
      </w:r>
      <w:proofErr w:type="spellEnd"/>
      <w:r w:rsidRPr="00AE655A">
        <w:rPr>
          <w:b w:val="0"/>
          <w:bCs/>
          <w:sz w:val="24"/>
          <w:szCs w:val="24"/>
        </w:rPr>
        <w:t xml:space="preserve"> Mortensen, 2020. </w:t>
      </w:r>
      <w:r w:rsidRPr="00AE655A">
        <w:rPr>
          <w:b w:val="0"/>
          <w:bCs/>
          <w:i/>
          <w:iCs/>
          <w:sz w:val="24"/>
          <w:szCs w:val="24"/>
        </w:rPr>
        <w:t>Vi vil ikke længere være fri for alkoholfri øl.</w:t>
      </w:r>
    </w:p>
    <w:p w14:paraId="66D711B5" w14:textId="44848C61" w:rsidR="0064057E" w:rsidRPr="00AE655A" w:rsidRDefault="001A5DAA" w:rsidP="00E332E4">
      <w:pPr>
        <w:rPr>
          <w:rStyle w:val="Hyperlink"/>
          <w:b w:val="0"/>
          <w:bCs/>
          <w:sz w:val="24"/>
          <w:szCs w:val="24"/>
        </w:rPr>
      </w:pPr>
      <w:hyperlink r:id="rId67" w:history="1">
        <w:r w:rsidR="00AE655A" w:rsidRPr="00AE655A">
          <w:rPr>
            <w:rStyle w:val="Hyperlink"/>
            <w:b w:val="0"/>
            <w:bCs/>
            <w:sz w:val="24"/>
            <w:szCs w:val="24"/>
          </w:rPr>
          <w:t>https://bureaubiz.dk/vi-vil-ikke-laengere-vaere-fri-for-alkoholfrit-oel/</w:t>
        </w:r>
      </w:hyperlink>
    </w:p>
    <w:p w14:paraId="517BA22C" w14:textId="1F6919A8" w:rsidR="00AE655A" w:rsidRDefault="00AE655A" w:rsidP="00AE655A">
      <w:pPr>
        <w:rPr>
          <w:b w:val="0"/>
          <w:bCs/>
          <w:sz w:val="24"/>
          <w:szCs w:val="24"/>
        </w:rPr>
      </w:pPr>
      <w:r w:rsidRPr="00AE655A">
        <w:rPr>
          <w:b w:val="0"/>
          <w:bCs/>
          <w:sz w:val="24"/>
          <w:szCs w:val="24"/>
        </w:rPr>
        <w:t>[Lokaliseret 21-09-20]</w:t>
      </w:r>
    </w:p>
    <w:p w14:paraId="1E09F68F" w14:textId="77777777" w:rsidR="00E42ED2" w:rsidRDefault="00E42ED2" w:rsidP="00AE655A">
      <w:pPr>
        <w:rPr>
          <w:b w:val="0"/>
          <w:bCs/>
          <w:sz w:val="24"/>
          <w:szCs w:val="24"/>
        </w:rPr>
      </w:pPr>
    </w:p>
    <w:p w14:paraId="14EEF7E4" w14:textId="6336088A" w:rsidR="00E42ED2" w:rsidRDefault="00E42ED2" w:rsidP="00AE655A">
      <w:pPr>
        <w:rPr>
          <w:b w:val="0"/>
          <w:bCs/>
          <w:sz w:val="24"/>
          <w:szCs w:val="24"/>
        </w:rPr>
      </w:pPr>
      <w:r>
        <w:rPr>
          <w:b w:val="0"/>
          <w:bCs/>
          <w:sz w:val="24"/>
          <w:szCs w:val="24"/>
        </w:rPr>
        <w:t xml:space="preserve">Mediernes udvikling, </w:t>
      </w:r>
      <w:proofErr w:type="spellStart"/>
      <w:r>
        <w:rPr>
          <w:b w:val="0"/>
          <w:bCs/>
          <w:sz w:val="24"/>
          <w:szCs w:val="24"/>
        </w:rPr>
        <w:t>n.d</w:t>
      </w:r>
      <w:proofErr w:type="spellEnd"/>
      <w:r>
        <w:rPr>
          <w:b w:val="0"/>
          <w:bCs/>
          <w:sz w:val="24"/>
          <w:szCs w:val="24"/>
        </w:rPr>
        <w:t xml:space="preserve">. </w:t>
      </w:r>
      <w:r w:rsidRPr="00E42ED2">
        <w:rPr>
          <w:b w:val="0"/>
          <w:bCs/>
          <w:i/>
          <w:iCs/>
          <w:sz w:val="24"/>
          <w:szCs w:val="24"/>
        </w:rPr>
        <w:t>KORT NYT – Brug af sociale medier.</w:t>
      </w:r>
      <w:r>
        <w:rPr>
          <w:b w:val="0"/>
          <w:bCs/>
          <w:sz w:val="24"/>
          <w:szCs w:val="24"/>
        </w:rPr>
        <w:t xml:space="preserve"> </w:t>
      </w:r>
    </w:p>
    <w:p w14:paraId="2D0A5037" w14:textId="77777777" w:rsidR="00E42ED2" w:rsidRPr="00AE655A" w:rsidRDefault="001A5DAA" w:rsidP="00E42ED2">
      <w:pPr>
        <w:pStyle w:val="Content"/>
        <w:rPr>
          <w:rStyle w:val="Hyperlink"/>
        </w:rPr>
      </w:pPr>
      <w:hyperlink r:id="rId68" w:history="1">
        <w:r w:rsidR="00E42ED2" w:rsidRPr="00AE655A">
          <w:rPr>
            <w:rStyle w:val="Hyperlink"/>
          </w:rPr>
          <w:t>https://mediernesudvikling.slks.dk/2018/kort-nyt/brug-af-sociale-medier-i-2018/</w:t>
        </w:r>
      </w:hyperlink>
    </w:p>
    <w:p w14:paraId="323CEF71" w14:textId="77777777" w:rsidR="00E42ED2" w:rsidRDefault="00E42ED2" w:rsidP="00E42ED2">
      <w:pPr>
        <w:rPr>
          <w:b w:val="0"/>
          <w:bCs/>
          <w:sz w:val="24"/>
          <w:szCs w:val="24"/>
        </w:rPr>
      </w:pPr>
      <w:r w:rsidRPr="00AE655A">
        <w:rPr>
          <w:b w:val="0"/>
          <w:bCs/>
          <w:sz w:val="24"/>
          <w:szCs w:val="24"/>
        </w:rPr>
        <w:t>[Lokaliseret 21-09-20]</w:t>
      </w:r>
    </w:p>
    <w:p w14:paraId="166147C0" w14:textId="77777777" w:rsidR="00E42ED2" w:rsidRPr="00AE655A" w:rsidRDefault="00E42ED2" w:rsidP="00AE655A">
      <w:pPr>
        <w:rPr>
          <w:b w:val="0"/>
          <w:bCs/>
          <w:sz w:val="24"/>
          <w:szCs w:val="24"/>
        </w:rPr>
      </w:pPr>
    </w:p>
    <w:p w14:paraId="2C0A362A" w14:textId="0F0964DA" w:rsidR="00AE655A" w:rsidRDefault="00AE655A" w:rsidP="00E332E4"/>
    <w:p w14:paraId="766EC420" w14:textId="77777777" w:rsidR="00AE655A" w:rsidRPr="00AE655A" w:rsidRDefault="00AE655A" w:rsidP="00E332E4"/>
    <w:p w14:paraId="057031AA" w14:textId="77777777" w:rsidR="00E332E4" w:rsidRPr="00AE655A" w:rsidRDefault="00E332E4" w:rsidP="00E332E4">
      <w:pPr>
        <w:pStyle w:val="Content"/>
      </w:pPr>
      <w:r w:rsidRPr="00AE655A">
        <w:t>Tuborg Links</w:t>
      </w:r>
    </w:p>
    <w:p w14:paraId="3C2DF464" w14:textId="77777777" w:rsidR="00E332E4" w:rsidRPr="00AE655A" w:rsidRDefault="00E332E4" w:rsidP="00E332E4">
      <w:pPr>
        <w:pStyle w:val="Content"/>
      </w:pPr>
    </w:p>
    <w:p w14:paraId="4A056B8E" w14:textId="77777777" w:rsidR="00E332E4" w:rsidRPr="00AE655A" w:rsidRDefault="001A5DAA" w:rsidP="00E332E4">
      <w:pPr>
        <w:pStyle w:val="Content"/>
      </w:pPr>
      <w:hyperlink r:id="rId69" w:history="1">
        <w:r w:rsidR="00E332E4" w:rsidRPr="00AE655A">
          <w:rPr>
            <w:rStyle w:val="Hyperlink"/>
          </w:rPr>
          <w:t>https://carlsbergdanmark.dk/baeredygtighed/vores-ambitioner/zero-irresponsible-drinking/</w:t>
        </w:r>
      </w:hyperlink>
    </w:p>
    <w:p w14:paraId="4CFC0E83" w14:textId="77777777" w:rsidR="00E332E4" w:rsidRPr="00AE655A" w:rsidRDefault="001A5DAA" w:rsidP="00E332E4">
      <w:pPr>
        <w:pStyle w:val="Content"/>
      </w:pPr>
      <w:hyperlink r:id="rId70" w:history="1">
        <w:r w:rsidR="00E332E4" w:rsidRPr="00AE655A">
          <w:rPr>
            <w:rStyle w:val="Hyperlink"/>
          </w:rPr>
          <w:t>https://tuborg.dk/drik-med-respekt/</w:t>
        </w:r>
      </w:hyperlink>
    </w:p>
    <w:p w14:paraId="7CC58EF4" w14:textId="77777777" w:rsidR="00E332E4" w:rsidRPr="00AE655A" w:rsidRDefault="001A5DAA" w:rsidP="00E332E4">
      <w:pPr>
        <w:pStyle w:val="Content"/>
      </w:pPr>
      <w:hyperlink r:id="rId71" w:history="1">
        <w:r w:rsidR="00E332E4" w:rsidRPr="00AE655A">
          <w:rPr>
            <w:rStyle w:val="Hyperlink"/>
          </w:rPr>
          <w:t>https://tuborg.dk/tuborgsk/</w:t>
        </w:r>
      </w:hyperlink>
    </w:p>
    <w:p w14:paraId="20E3AACD" w14:textId="77777777" w:rsidR="00473BCD" w:rsidRPr="00AE655A" w:rsidRDefault="00473BCD" w:rsidP="00E332E4"/>
    <w:sectPr w:rsidR="00473BCD" w:rsidRPr="00AE655A" w:rsidSect="00FE5C37">
      <w:type w:val="continuous"/>
      <w:pgSz w:w="12240" w:h="15840"/>
      <w:pgMar w:top="720" w:right="1152" w:bottom="720" w:left="1152" w:header="0" w:footer="288" w:gutter="0"/>
      <w:pgNumType w:start="1"/>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72350E" w14:textId="77777777" w:rsidR="00DF7087" w:rsidRDefault="00DF7087">
      <w:r>
        <w:separator/>
      </w:r>
    </w:p>
    <w:p w14:paraId="6B6A4B60" w14:textId="77777777" w:rsidR="00DF7087" w:rsidRDefault="00DF7087"/>
  </w:endnote>
  <w:endnote w:type="continuationSeparator" w:id="0">
    <w:p w14:paraId="4777C2CF" w14:textId="77777777" w:rsidR="00DF7087" w:rsidRDefault="00DF7087">
      <w:r>
        <w:continuationSeparator/>
      </w:r>
    </w:p>
    <w:p w14:paraId="58795690" w14:textId="77777777" w:rsidR="00DF7087" w:rsidRDefault="00DF708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altName w:val="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altName w:val="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2884401"/>
      <w:docPartObj>
        <w:docPartGallery w:val="Page Numbers (Bottom of Page)"/>
        <w:docPartUnique/>
      </w:docPartObj>
    </w:sdtPr>
    <w:sdtEndPr>
      <w:rPr>
        <w:noProof/>
      </w:rPr>
    </w:sdtEndPr>
    <w:sdtContent>
      <w:p w14:paraId="044F5672" w14:textId="7F902976" w:rsidR="005E0258" w:rsidRDefault="005E025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186834F" w14:textId="220CE27D" w:rsidR="00CE0E8E" w:rsidRDefault="00CE0E8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sz w:val="16"/>
        <w:szCs w:val="16"/>
      </w:rPr>
      <w:id w:val="563224417"/>
      <w:docPartObj>
        <w:docPartGallery w:val="Page Numbers (Bottom of Page)"/>
        <w:docPartUnique/>
      </w:docPartObj>
    </w:sdtPr>
    <w:sdtEndPr>
      <w:rPr>
        <w:noProof/>
      </w:rPr>
    </w:sdtEndPr>
    <w:sdtContent>
      <w:p w14:paraId="7AAA0CF1" w14:textId="3E2EFD7A" w:rsidR="00CE0E8E" w:rsidRPr="00AA486E" w:rsidRDefault="00CE0E8E" w:rsidP="008400EA">
        <w:pPr>
          <w:pStyle w:val="Footer"/>
          <w:jc w:val="right"/>
          <w:rPr>
            <w:sz w:val="16"/>
            <w:szCs w:val="16"/>
          </w:rPr>
        </w:pPr>
        <w:proofErr w:type="gramStart"/>
        <w:r w:rsidRPr="00AA486E">
          <w:rPr>
            <w:sz w:val="16"/>
            <w:szCs w:val="16"/>
          </w:rPr>
          <w:t>Forside billede</w:t>
        </w:r>
        <w:proofErr w:type="gramEnd"/>
        <w:r w:rsidRPr="00AA486E">
          <w:rPr>
            <w:sz w:val="16"/>
            <w:szCs w:val="16"/>
          </w:rPr>
          <w:t xml:space="preserve"> </w:t>
        </w:r>
        <w:proofErr w:type="spellStart"/>
        <w:r w:rsidRPr="00AA486E">
          <w:rPr>
            <w:sz w:val="16"/>
            <w:szCs w:val="16"/>
          </w:rPr>
          <w:t>credit</w:t>
        </w:r>
        <w:proofErr w:type="spellEnd"/>
        <w:r w:rsidRPr="00AA486E">
          <w:rPr>
            <w:sz w:val="16"/>
            <w:szCs w:val="16"/>
          </w:rPr>
          <w:t>: https://www.behance.net/</w:t>
        </w:r>
        <w:r w:rsidRPr="00AA486E">
          <w:rPr>
            <w:noProof/>
            <w:sz w:val="16"/>
            <w:szCs w:val="16"/>
          </w:rPr>
          <w:t xml:space="preserve"> </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B18E77" w14:textId="77777777" w:rsidR="00DF7087" w:rsidRDefault="00DF7087">
      <w:r>
        <w:separator/>
      </w:r>
    </w:p>
    <w:p w14:paraId="75B3382E" w14:textId="77777777" w:rsidR="00DF7087" w:rsidRDefault="00DF7087"/>
  </w:footnote>
  <w:footnote w:type="continuationSeparator" w:id="0">
    <w:p w14:paraId="64B2ECF6" w14:textId="77777777" w:rsidR="00DF7087" w:rsidRDefault="00DF7087">
      <w:r>
        <w:continuationSeparator/>
      </w:r>
    </w:p>
    <w:p w14:paraId="3F3981E4" w14:textId="77777777" w:rsidR="00DF7087" w:rsidRDefault="00DF708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shd w:val="clear" w:color="auto" w:fill="024F75" w:themeFill="accent1"/>
      <w:tblLook w:val="0000" w:firstRow="0" w:lastRow="0" w:firstColumn="0" w:lastColumn="0" w:noHBand="0" w:noVBand="0"/>
    </w:tblPr>
    <w:tblGrid>
      <w:gridCol w:w="9990"/>
    </w:tblGrid>
    <w:tr w:rsidR="00CE0E8E" w14:paraId="6CD02FB9" w14:textId="77777777" w:rsidTr="009A3973">
      <w:trPr>
        <w:trHeight w:val="978"/>
      </w:trPr>
      <w:tc>
        <w:tcPr>
          <w:tcW w:w="9990" w:type="dxa"/>
          <w:tcBorders>
            <w:top w:val="nil"/>
            <w:left w:val="nil"/>
            <w:bottom w:val="single" w:sz="36" w:space="0" w:color="34ABA2" w:themeColor="accent3"/>
            <w:right w:val="nil"/>
          </w:tcBorders>
          <w:shd w:val="clear" w:color="auto" w:fill="024F75" w:themeFill="accent1"/>
        </w:tcPr>
        <w:p w14:paraId="3358B2CD" w14:textId="2066E830" w:rsidR="00CE0E8E" w:rsidRDefault="00CE0E8E">
          <w:pPr>
            <w:pStyle w:val="Header"/>
          </w:pPr>
        </w:p>
      </w:tc>
    </w:tr>
  </w:tbl>
  <w:p w14:paraId="09C3B077" w14:textId="77777777" w:rsidR="00CE0E8E" w:rsidRDefault="00CE0E8E" w:rsidP="00D077E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7F6AFD" w14:textId="77777777" w:rsidR="00CE0E8E" w:rsidRDefault="00CE0E8E" w:rsidP="009A3973">
    <w:pPr>
      <w:pStyle w:val="Header"/>
    </w:pPr>
  </w:p>
  <w:p w14:paraId="3528B6B6" w14:textId="77777777" w:rsidR="00CE0E8E" w:rsidRDefault="00CE0E8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C5247060"/>
    <w:multiLevelType w:val="hybridMultilevel"/>
    <w:tmpl w:val="2FF7DC6C"/>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1650FE7"/>
    <w:multiLevelType w:val="hybridMultilevel"/>
    <w:tmpl w:val="A90E159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137D44D4"/>
    <w:multiLevelType w:val="hybridMultilevel"/>
    <w:tmpl w:val="990CEB8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9174C07"/>
    <w:multiLevelType w:val="hybridMultilevel"/>
    <w:tmpl w:val="C1126B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1DF60B16"/>
    <w:multiLevelType w:val="hybridMultilevel"/>
    <w:tmpl w:val="BE7656F4"/>
    <w:lvl w:ilvl="0" w:tplc="EB7A3ECE">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A620AE"/>
    <w:multiLevelType w:val="hybridMultilevel"/>
    <w:tmpl w:val="C694D59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21CC3D61"/>
    <w:multiLevelType w:val="hybridMultilevel"/>
    <w:tmpl w:val="F67C813E"/>
    <w:lvl w:ilvl="0" w:tplc="B5A068EC">
      <w:start w:val="4"/>
      <w:numFmt w:val="lowerLetter"/>
      <w:lvlText w:val="%1."/>
      <w:lvlJc w:val="left"/>
      <w:pPr>
        <w:tabs>
          <w:tab w:val="num" w:pos="720"/>
        </w:tabs>
        <w:ind w:left="720" w:hanging="360"/>
      </w:pPr>
    </w:lvl>
    <w:lvl w:ilvl="1" w:tplc="AD121CA4" w:tentative="1">
      <w:start w:val="1"/>
      <w:numFmt w:val="decimal"/>
      <w:lvlText w:val="%2."/>
      <w:lvlJc w:val="left"/>
      <w:pPr>
        <w:tabs>
          <w:tab w:val="num" w:pos="1440"/>
        </w:tabs>
        <w:ind w:left="1440" w:hanging="360"/>
      </w:pPr>
    </w:lvl>
    <w:lvl w:ilvl="2" w:tplc="0274569E" w:tentative="1">
      <w:start w:val="1"/>
      <w:numFmt w:val="decimal"/>
      <w:lvlText w:val="%3."/>
      <w:lvlJc w:val="left"/>
      <w:pPr>
        <w:tabs>
          <w:tab w:val="num" w:pos="2160"/>
        </w:tabs>
        <w:ind w:left="2160" w:hanging="360"/>
      </w:pPr>
    </w:lvl>
    <w:lvl w:ilvl="3" w:tplc="5BF651AC" w:tentative="1">
      <w:start w:val="1"/>
      <w:numFmt w:val="decimal"/>
      <w:lvlText w:val="%4."/>
      <w:lvlJc w:val="left"/>
      <w:pPr>
        <w:tabs>
          <w:tab w:val="num" w:pos="2880"/>
        </w:tabs>
        <w:ind w:left="2880" w:hanging="360"/>
      </w:pPr>
    </w:lvl>
    <w:lvl w:ilvl="4" w:tplc="B4386A70" w:tentative="1">
      <w:start w:val="1"/>
      <w:numFmt w:val="decimal"/>
      <w:lvlText w:val="%5."/>
      <w:lvlJc w:val="left"/>
      <w:pPr>
        <w:tabs>
          <w:tab w:val="num" w:pos="3600"/>
        </w:tabs>
        <w:ind w:left="3600" w:hanging="360"/>
      </w:pPr>
    </w:lvl>
    <w:lvl w:ilvl="5" w:tplc="ABF450D4" w:tentative="1">
      <w:start w:val="1"/>
      <w:numFmt w:val="decimal"/>
      <w:lvlText w:val="%6."/>
      <w:lvlJc w:val="left"/>
      <w:pPr>
        <w:tabs>
          <w:tab w:val="num" w:pos="4320"/>
        </w:tabs>
        <w:ind w:left="4320" w:hanging="360"/>
      </w:pPr>
    </w:lvl>
    <w:lvl w:ilvl="6" w:tplc="412EFF10" w:tentative="1">
      <w:start w:val="1"/>
      <w:numFmt w:val="decimal"/>
      <w:lvlText w:val="%7."/>
      <w:lvlJc w:val="left"/>
      <w:pPr>
        <w:tabs>
          <w:tab w:val="num" w:pos="5040"/>
        </w:tabs>
        <w:ind w:left="5040" w:hanging="360"/>
      </w:pPr>
    </w:lvl>
    <w:lvl w:ilvl="7" w:tplc="B1C8EB1C" w:tentative="1">
      <w:start w:val="1"/>
      <w:numFmt w:val="decimal"/>
      <w:lvlText w:val="%8."/>
      <w:lvlJc w:val="left"/>
      <w:pPr>
        <w:tabs>
          <w:tab w:val="num" w:pos="5760"/>
        </w:tabs>
        <w:ind w:left="5760" w:hanging="360"/>
      </w:pPr>
    </w:lvl>
    <w:lvl w:ilvl="8" w:tplc="0E309CB6" w:tentative="1">
      <w:start w:val="1"/>
      <w:numFmt w:val="decimal"/>
      <w:lvlText w:val="%9."/>
      <w:lvlJc w:val="left"/>
      <w:pPr>
        <w:tabs>
          <w:tab w:val="num" w:pos="6480"/>
        </w:tabs>
        <w:ind w:left="6480" w:hanging="360"/>
      </w:pPr>
    </w:lvl>
  </w:abstractNum>
  <w:abstractNum w:abstractNumId="7" w15:restartNumberingAfterBreak="0">
    <w:nsid w:val="220316D6"/>
    <w:multiLevelType w:val="multilevel"/>
    <w:tmpl w:val="67C67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D04D37"/>
    <w:multiLevelType w:val="hybridMultilevel"/>
    <w:tmpl w:val="1DAA831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25E73C01"/>
    <w:multiLevelType w:val="hybridMultilevel"/>
    <w:tmpl w:val="498E20B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2B022809"/>
    <w:multiLevelType w:val="hybridMultilevel"/>
    <w:tmpl w:val="43F0D4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2D915959"/>
    <w:multiLevelType w:val="multilevel"/>
    <w:tmpl w:val="04F0B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1A655F"/>
    <w:multiLevelType w:val="multilevel"/>
    <w:tmpl w:val="52CCB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C6320E"/>
    <w:multiLevelType w:val="multilevel"/>
    <w:tmpl w:val="025A7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263CC7"/>
    <w:multiLevelType w:val="multilevel"/>
    <w:tmpl w:val="B1405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1D2185"/>
    <w:multiLevelType w:val="multilevel"/>
    <w:tmpl w:val="2FEE3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CA5100"/>
    <w:multiLevelType w:val="hybridMultilevel"/>
    <w:tmpl w:val="7BCC9F5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401C3C67"/>
    <w:multiLevelType w:val="multilevel"/>
    <w:tmpl w:val="E110D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6F7075"/>
    <w:multiLevelType w:val="hybridMultilevel"/>
    <w:tmpl w:val="BA8869C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BD4488E"/>
    <w:multiLevelType w:val="multilevel"/>
    <w:tmpl w:val="8B9A0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1666E27"/>
    <w:multiLevelType w:val="multilevel"/>
    <w:tmpl w:val="14F0A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55735F8"/>
    <w:multiLevelType w:val="multilevel"/>
    <w:tmpl w:val="75F4A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55F5DBE"/>
    <w:multiLevelType w:val="multilevel"/>
    <w:tmpl w:val="3CDA0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6E72E37"/>
    <w:multiLevelType w:val="hybridMultilevel"/>
    <w:tmpl w:val="124A289A"/>
    <w:lvl w:ilvl="0" w:tplc="B542129A">
      <w:numFmt w:val="bullet"/>
      <w:lvlText w:val="-"/>
      <w:lvlJc w:val="left"/>
      <w:pPr>
        <w:ind w:left="720" w:hanging="360"/>
      </w:pPr>
      <w:rPr>
        <w:rFonts w:ascii="Arial" w:eastAsiaTheme="minorEastAsia"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F701230"/>
    <w:multiLevelType w:val="hybridMultilevel"/>
    <w:tmpl w:val="B8FC129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61E14A23"/>
    <w:multiLevelType w:val="hybridMultilevel"/>
    <w:tmpl w:val="EE5E3EB8"/>
    <w:lvl w:ilvl="0" w:tplc="847E7D24">
      <w:start w:val="2"/>
      <w:numFmt w:val="lowerLetter"/>
      <w:lvlText w:val="%1."/>
      <w:lvlJc w:val="left"/>
      <w:pPr>
        <w:tabs>
          <w:tab w:val="num" w:pos="720"/>
        </w:tabs>
        <w:ind w:left="720" w:hanging="360"/>
      </w:pPr>
    </w:lvl>
    <w:lvl w:ilvl="1" w:tplc="31ACDB90" w:tentative="1">
      <w:start w:val="1"/>
      <w:numFmt w:val="decimal"/>
      <w:lvlText w:val="%2."/>
      <w:lvlJc w:val="left"/>
      <w:pPr>
        <w:tabs>
          <w:tab w:val="num" w:pos="1440"/>
        </w:tabs>
        <w:ind w:left="1440" w:hanging="360"/>
      </w:pPr>
    </w:lvl>
    <w:lvl w:ilvl="2" w:tplc="A52E6D1A" w:tentative="1">
      <w:start w:val="1"/>
      <w:numFmt w:val="decimal"/>
      <w:lvlText w:val="%3."/>
      <w:lvlJc w:val="left"/>
      <w:pPr>
        <w:tabs>
          <w:tab w:val="num" w:pos="2160"/>
        </w:tabs>
        <w:ind w:left="2160" w:hanging="360"/>
      </w:pPr>
    </w:lvl>
    <w:lvl w:ilvl="3" w:tplc="EBEE8FE6" w:tentative="1">
      <w:start w:val="1"/>
      <w:numFmt w:val="decimal"/>
      <w:lvlText w:val="%4."/>
      <w:lvlJc w:val="left"/>
      <w:pPr>
        <w:tabs>
          <w:tab w:val="num" w:pos="2880"/>
        </w:tabs>
        <w:ind w:left="2880" w:hanging="360"/>
      </w:pPr>
    </w:lvl>
    <w:lvl w:ilvl="4" w:tplc="08363F36" w:tentative="1">
      <w:start w:val="1"/>
      <w:numFmt w:val="decimal"/>
      <w:lvlText w:val="%5."/>
      <w:lvlJc w:val="left"/>
      <w:pPr>
        <w:tabs>
          <w:tab w:val="num" w:pos="3600"/>
        </w:tabs>
        <w:ind w:left="3600" w:hanging="360"/>
      </w:pPr>
    </w:lvl>
    <w:lvl w:ilvl="5" w:tplc="83ACE32A" w:tentative="1">
      <w:start w:val="1"/>
      <w:numFmt w:val="decimal"/>
      <w:lvlText w:val="%6."/>
      <w:lvlJc w:val="left"/>
      <w:pPr>
        <w:tabs>
          <w:tab w:val="num" w:pos="4320"/>
        </w:tabs>
        <w:ind w:left="4320" w:hanging="360"/>
      </w:pPr>
    </w:lvl>
    <w:lvl w:ilvl="6" w:tplc="7B1C5546" w:tentative="1">
      <w:start w:val="1"/>
      <w:numFmt w:val="decimal"/>
      <w:lvlText w:val="%7."/>
      <w:lvlJc w:val="left"/>
      <w:pPr>
        <w:tabs>
          <w:tab w:val="num" w:pos="5040"/>
        </w:tabs>
        <w:ind w:left="5040" w:hanging="360"/>
      </w:pPr>
    </w:lvl>
    <w:lvl w:ilvl="7" w:tplc="F168E106" w:tentative="1">
      <w:start w:val="1"/>
      <w:numFmt w:val="decimal"/>
      <w:lvlText w:val="%8."/>
      <w:lvlJc w:val="left"/>
      <w:pPr>
        <w:tabs>
          <w:tab w:val="num" w:pos="5760"/>
        </w:tabs>
        <w:ind w:left="5760" w:hanging="360"/>
      </w:pPr>
    </w:lvl>
    <w:lvl w:ilvl="8" w:tplc="3C78326E" w:tentative="1">
      <w:start w:val="1"/>
      <w:numFmt w:val="decimal"/>
      <w:lvlText w:val="%9."/>
      <w:lvlJc w:val="left"/>
      <w:pPr>
        <w:tabs>
          <w:tab w:val="num" w:pos="6480"/>
        </w:tabs>
        <w:ind w:left="6480" w:hanging="360"/>
      </w:pPr>
    </w:lvl>
  </w:abstractNum>
  <w:abstractNum w:abstractNumId="26" w15:restartNumberingAfterBreak="0">
    <w:nsid w:val="705718C6"/>
    <w:multiLevelType w:val="hybridMultilevel"/>
    <w:tmpl w:val="400090A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707809D5"/>
    <w:multiLevelType w:val="hybridMultilevel"/>
    <w:tmpl w:val="807EE976"/>
    <w:lvl w:ilvl="0" w:tplc="95706C6A">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A5A15F5"/>
    <w:multiLevelType w:val="multilevel"/>
    <w:tmpl w:val="075CD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AE75331"/>
    <w:multiLevelType w:val="multilevel"/>
    <w:tmpl w:val="96A47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C76068F"/>
    <w:multiLevelType w:val="hybridMultilevel"/>
    <w:tmpl w:val="8C90D30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16"/>
  </w:num>
  <w:num w:numId="2">
    <w:abstractNumId w:val="0"/>
  </w:num>
  <w:num w:numId="3">
    <w:abstractNumId w:val="22"/>
  </w:num>
  <w:num w:numId="4">
    <w:abstractNumId w:val="21"/>
  </w:num>
  <w:num w:numId="5">
    <w:abstractNumId w:val="11"/>
  </w:num>
  <w:num w:numId="6">
    <w:abstractNumId w:val="15"/>
  </w:num>
  <w:num w:numId="7">
    <w:abstractNumId w:val="5"/>
  </w:num>
  <w:num w:numId="8">
    <w:abstractNumId w:val="26"/>
  </w:num>
  <w:num w:numId="9">
    <w:abstractNumId w:val="1"/>
  </w:num>
  <w:num w:numId="10">
    <w:abstractNumId w:val="3"/>
  </w:num>
  <w:num w:numId="11">
    <w:abstractNumId w:val="2"/>
  </w:num>
  <w:num w:numId="12">
    <w:abstractNumId w:val="30"/>
  </w:num>
  <w:num w:numId="13">
    <w:abstractNumId w:val="8"/>
  </w:num>
  <w:num w:numId="14">
    <w:abstractNumId w:val="13"/>
  </w:num>
  <w:num w:numId="15">
    <w:abstractNumId w:val="28"/>
    <w:lvlOverride w:ilvl="0">
      <w:lvl w:ilvl="0">
        <w:numFmt w:val="lowerLetter"/>
        <w:lvlText w:val="%1."/>
        <w:lvlJc w:val="left"/>
      </w:lvl>
    </w:lvlOverride>
  </w:num>
  <w:num w:numId="16">
    <w:abstractNumId w:val="25"/>
  </w:num>
  <w:num w:numId="17">
    <w:abstractNumId w:val="25"/>
    <w:lvlOverride w:ilvl="0">
      <w:lvl w:ilvl="0" w:tplc="847E7D24">
        <w:numFmt w:val="lowerLetter"/>
        <w:lvlText w:val="%1."/>
        <w:lvlJc w:val="left"/>
      </w:lvl>
    </w:lvlOverride>
  </w:num>
  <w:num w:numId="18">
    <w:abstractNumId w:val="6"/>
  </w:num>
  <w:num w:numId="19">
    <w:abstractNumId w:val="6"/>
    <w:lvlOverride w:ilvl="0">
      <w:lvl w:ilvl="0" w:tplc="B5A068EC">
        <w:numFmt w:val="lowerLetter"/>
        <w:lvlText w:val="%1."/>
        <w:lvlJc w:val="left"/>
      </w:lvl>
    </w:lvlOverride>
  </w:num>
  <w:num w:numId="20">
    <w:abstractNumId w:val="12"/>
  </w:num>
  <w:num w:numId="21">
    <w:abstractNumId w:val="17"/>
  </w:num>
  <w:num w:numId="22">
    <w:abstractNumId w:val="19"/>
  </w:num>
  <w:num w:numId="23">
    <w:abstractNumId w:val="29"/>
  </w:num>
  <w:num w:numId="24">
    <w:abstractNumId w:val="20"/>
  </w:num>
  <w:num w:numId="25">
    <w:abstractNumId w:val="14"/>
  </w:num>
  <w:num w:numId="26">
    <w:abstractNumId w:val="7"/>
  </w:num>
  <w:num w:numId="27">
    <w:abstractNumId w:val="24"/>
  </w:num>
  <w:num w:numId="28">
    <w:abstractNumId w:val="18"/>
  </w:num>
  <w:num w:numId="29">
    <w:abstractNumId w:val="9"/>
  </w:num>
  <w:num w:numId="30">
    <w:abstractNumId w:val="10"/>
  </w:num>
  <w:num w:numId="31">
    <w:abstractNumId w:val="4"/>
  </w:num>
  <w:num w:numId="32">
    <w:abstractNumId w:val="23"/>
  </w:num>
  <w:num w:numId="3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defaultTabStop w:val="720"/>
  <w:drawingGridHorizontalSpacing w:val="120"/>
  <w:displayHorizontalDrawingGridEvery w:val="2"/>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30CE"/>
    <w:rsid w:val="0000065B"/>
    <w:rsid w:val="0000373F"/>
    <w:rsid w:val="0000470D"/>
    <w:rsid w:val="00004B23"/>
    <w:rsid w:val="00007AA4"/>
    <w:rsid w:val="000110BE"/>
    <w:rsid w:val="00016A53"/>
    <w:rsid w:val="000229B3"/>
    <w:rsid w:val="00023DEB"/>
    <w:rsid w:val="0002482E"/>
    <w:rsid w:val="000346B2"/>
    <w:rsid w:val="00040AA7"/>
    <w:rsid w:val="00040F8C"/>
    <w:rsid w:val="00041A8D"/>
    <w:rsid w:val="00044017"/>
    <w:rsid w:val="000462B4"/>
    <w:rsid w:val="00050324"/>
    <w:rsid w:val="00052D34"/>
    <w:rsid w:val="00055490"/>
    <w:rsid w:val="00057CB0"/>
    <w:rsid w:val="000613A3"/>
    <w:rsid w:val="000631B6"/>
    <w:rsid w:val="00064B12"/>
    <w:rsid w:val="00066B88"/>
    <w:rsid w:val="00072D11"/>
    <w:rsid w:val="00073CB1"/>
    <w:rsid w:val="00077D49"/>
    <w:rsid w:val="00081020"/>
    <w:rsid w:val="00083983"/>
    <w:rsid w:val="00087430"/>
    <w:rsid w:val="00090722"/>
    <w:rsid w:val="00094568"/>
    <w:rsid w:val="000945EA"/>
    <w:rsid w:val="000A0150"/>
    <w:rsid w:val="000A43F5"/>
    <w:rsid w:val="000C0711"/>
    <w:rsid w:val="000C195E"/>
    <w:rsid w:val="000C4AFE"/>
    <w:rsid w:val="000C4B7E"/>
    <w:rsid w:val="000D1D54"/>
    <w:rsid w:val="000D2068"/>
    <w:rsid w:val="000D7577"/>
    <w:rsid w:val="000E230C"/>
    <w:rsid w:val="000E63C9"/>
    <w:rsid w:val="000E7ED2"/>
    <w:rsid w:val="000F09A3"/>
    <w:rsid w:val="000F2691"/>
    <w:rsid w:val="000F512A"/>
    <w:rsid w:val="00110261"/>
    <w:rsid w:val="001110FC"/>
    <w:rsid w:val="00112383"/>
    <w:rsid w:val="00112C1F"/>
    <w:rsid w:val="00114FB4"/>
    <w:rsid w:val="001171AE"/>
    <w:rsid w:val="001205EC"/>
    <w:rsid w:val="001212F8"/>
    <w:rsid w:val="001226FD"/>
    <w:rsid w:val="00124C46"/>
    <w:rsid w:val="00125633"/>
    <w:rsid w:val="00127FA6"/>
    <w:rsid w:val="00130695"/>
    <w:rsid w:val="00130E9D"/>
    <w:rsid w:val="00131C38"/>
    <w:rsid w:val="001335F8"/>
    <w:rsid w:val="00137834"/>
    <w:rsid w:val="00140F86"/>
    <w:rsid w:val="00141844"/>
    <w:rsid w:val="0014254E"/>
    <w:rsid w:val="001435E7"/>
    <w:rsid w:val="00144B12"/>
    <w:rsid w:val="00150A6D"/>
    <w:rsid w:val="00150DBF"/>
    <w:rsid w:val="00150DE1"/>
    <w:rsid w:val="00151BB5"/>
    <w:rsid w:val="001532A4"/>
    <w:rsid w:val="00153E32"/>
    <w:rsid w:val="00156AD7"/>
    <w:rsid w:val="00162C33"/>
    <w:rsid w:val="001637D0"/>
    <w:rsid w:val="001675E0"/>
    <w:rsid w:val="00173D81"/>
    <w:rsid w:val="00175342"/>
    <w:rsid w:val="00175FE2"/>
    <w:rsid w:val="00182185"/>
    <w:rsid w:val="001828D9"/>
    <w:rsid w:val="00184B7E"/>
    <w:rsid w:val="00185B35"/>
    <w:rsid w:val="00186190"/>
    <w:rsid w:val="001912F1"/>
    <w:rsid w:val="0019337E"/>
    <w:rsid w:val="001974E3"/>
    <w:rsid w:val="00197B6B"/>
    <w:rsid w:val="001A2EE7"/>
    <w:rsid w:val="001A3635"/>
    <w:rsid w:val="001A499F"/>
    <w:rsid w:val="001A5DAA"/>
    <w:rsid w:val="001A6666"/>
    <w:rsid w:val="001B0CCD"/>
    <w:rsid w:val="001B301B"/>
    <w:rsid w:val="001B3E49"/>
    <w:rsid w:val="001B4E33"/>
    <w:rsid w:val="001C163F"/>
    <w:rsid w:val="001C2B30"/>
    <w:rsid w:val="001C368B"/>
    <w:rsid w:val="001C746E"/>
    <w:rsid w:val="001D516C"/>
    <w:rsid w:val="001D61E7"/>
    <w:rsid w:val="001D699B"/>
    <w:rsid w:val="001D7D8A"/>
    <w:rsid w:val="001D7EAF"/>
    <w:rsid w:val="001E02B8"/>
    <w:rsid w:val="001E0E7A"/>
    <w:rsid w:val="001E1D6B"/>
    <w:rsid w:val="001E55CD"/>
    <w:rsid w:val="001F05B0"/>
    <w:rsid w:val="001F2BC8"/>
    <w:rsid w:val="001F5F6B"/>
    <w:rsid w:val="001F60AD"/>
    <w:rsid w:val="001F658B"/>
    <w:rsid w:val="00200B87"/>
    <w:rsid w:val="00204370"/>
    <w:rsid w:val="00210054"/>
    <w:rsid w:val="00211248"/>
    <w:rsid w:val="002126BA"/>
    <w:rsid w:val="00212E9E"/>
    <w:rsid w:val="00215918"/>
    <w:rsid w:val="00222E02"/>
    <w:rsid w:val="0022751B"/>
    <w:rsid w:val="002325F7"/>
    <w:rsid w:val="002331FF"/>
    <w:rsid w:val="0023619A"/>
    <w:rsid w:val="00241AAB"/>
    <w:rsid w:val="00243EBC"/>
    <w:rsid w:val="00246A35"/>
    <w:rsid w:val="00250611"/>
    <w:rsid w:val="00260D29"/>
    <w:rsid w:val="00261E9B"/>
    <w:rsid w:val="0026617B"/>
    <w:rsid w:val="00266E2E"/>
    <w:rsid w:val="002712F2"/>
    <w:rsid w:val="00272E24"/>
    <w:rsid w:val="00273247"/>
    <w:rsid w:val="002750D8"/>
    <w:rsid w:val="00277479"/>
    <w:rsid w:val="00280260"/>
    <w:rsid w:val="0028302F"/>
    <w:rsid w:val="00284348"/>
    <w:rsid w:val="00290416"/>
    <w:rsid w:val="0029138D"/>
    <w:rsid w:val="002916C0"/>
    <w:rsid w:val="0029443A"/>
    <w:rsid w:val="00295093"/>
    <w:rsid w:val="0029644E"/>
    <w:rsid w:val="00297424"/>
    <w:rsid w:val="002974EE"/>
    <w:rsid w:val="002A34EA"/>
    <w:rsid w:val="002A35A4"/>
    <w:rsid w:val="002A48A5"/>
    <w:rsid w:val="002A5C79"/>
    <w:rsid w:val="002A69CD"/>
    <w:rsid w:val="002B4240"/>
    <w:rsid w:val="002B6A7E"/>
    <w:rsid w:val="002C040C"/>
    <w:rsid w:val="002C23FA"/>
    <w:rsid w:val="002C6098"/>
    <w:rsid w:val="002C7ED7"/>
    <w:rsid w:val="002D0FF2"/>
    <w:rsid w:val="002D3D1C"/>
    <w:rsid w:val="002D3DDE"/>
    <w:rsid w:val="002D408E"/>
    <w:rsid w:val="002D57A4"/>
    <w:rsid w:val="002E26C9"/>
    <w:rsid w:val="002E4221"/>
    <w:rsid w:val="002F17FD"/>
    <w:rsid w:val="002F4070"/>
    <w:rsid w:val="002F45B2"/>
    <w:rsid w:val="002F4A18"/>
    <w:rsid w:val="002F51F5"/>
    <w:rsid w:val="00302371"/>
    <w:rsid w:val="00303A15"/>
    <w:rsid w:val="003049FF"/>
    <w:rsid w:val="00307262"/>
    <w:rsid w:val="00312137"/>
    <w:rsid w:val="00315D6C"/>
    <w:rsid w:val="003239B4"/>
    <w:rsid w:val="00330359"/>
    <w:rsid w:val="003305DB"/>
    <w:rsid w:val="00331846"/>
    <w:rsid w:val="003329CD"/>
    <w:rsid w:val="0033678D"/>
    <w:rsid w:val="0033762F"/>
    <w:rsid w:val="00346C81"/>
    <w:rsid w:val="0034740E"/>
    <w:rsid w:val="0034758C"/>
    <w:rsid w:val="00360AB0"/>
    <w:rsid w:val="00361795"/>
    <w:rsid w:val="00362E80"/>
    <w:rsid w:val="00366C7E"/>
    <w:rsid w:val="00371187"/>
    <w:rsid w:val="0037497A"/>
    <w:rsid w:val="00374BBF"/>
    <w:rsid w:val="0037657F"/>
    <w:rsid w:val="00381FAE"/>
    <w:rsid w:val="00384EA3"/>
    <w:rsid w:val="0039427B"/>
    <w:rsid w:val="00395F09"/>
    <w:rsid w:val="003960DC"/>
    <w:rsid w:val="003A3591"/>
    <w:rsid w:val="003A39A1"/>
    <w:rsid w:val="003A4C55"/>
    <w:rsid w:val="003A6590"/>
    <w:rsid w:val="003B207B"/>
    <w:rsid w:val="003B6663"/>
    <w:rsid w:val="003B759D"/>
    <w:rsid w:val="003C2191"/>
    <w:rsid w:val="003D2114"/>
    <w:rsid w:val="003D3863"/>
    <w:rsid w:val="003D5C3E"/>
    <w:rsid w:val="003E252E"/>
    <w:rsid w:val="003E332C"/>
    <w:rsid w:val="003E5BB8"/>
    <w:rsid w:val="003E76FA"/>
    <w:rsid w:val="003F06D2"/>
    <w:rsid w:val="003F2EEA"/>
    <w:rsid w:val="003F5BDE"/>
    <w:rsid w:val="003F623D"/>
    <w:rsid w:val="003F656B"/>
    <w:rsid w:val="00400720"/>
    <w:rsid w:val="004110DE"/>
    <w:rsid w:val="00411576"/>
    <w:rsid w:val="00420D68"/>
    <w:rsid w:val="004215CB"/>
    <w:rsid w:val="00423286"/>
    <w:rsid w:val="00423C7F"/>
    <w:rsid w:val="004242CF"/>
    <w:rsid w:val="00425058"/>
    <w:rsid w:val="0042597C"/>
    <w:rsid w:val="004266C1"/>
    <w:rsid w:val="00432669"/>
    <w:rsid w:val="0043367D"/>
    <w:rsid w:val="00433808"/>
    <w:rsid w:val="004407A9"/>
    <w:rsid w:val="0044085A"/>
    <w:rsid w:val="00442F75"/>
    <w:rsid w:val="00443DBE"/>
    <w:rsid w:val="004441CA"/>
    <w:rsid w:val="004444CE"/>
    <w:rsid w:val="00451152"/>
    <w:rsid w:val="00451C20"/>
    <w:rsid w:val="0045390D"/>
    <w:rsid w:val="00453DD5"/>
    <w:rsid w:val="0045479D"/>
    <w:rsid w:val="0045678B"/>
    <w:rsid w:val="004578E0"/>
    <w:rsid w:val="00457A58"/>
    <w:rsid w:val="004675EE"/>
    <w:rsid w:val="00471B61"/>
    <w:rsid w:val="00471D76"/>
    <w:rsid w:val="00473B78"/>
    <w:rsid w:val="00473BCD"/>
    <w:rsid w:val="00473DAA"/>
    <w:rsid w:val="0047597E"/>
    <w:rsid w:val="00477240"/>
    <w:rsid w:val="004823A3"/>
    <w:rsid w:val="0049044B"/>
    <w:rsid w:val="004960B7"/>
    <w:rsid w:val="00496F75"/>
    <w:rsid w:val="004A20B6"/>
    <w:rsid w:val="004A2248"/>
    <w:rsid w:val="004A298A"/>
    <w:rsid w:val="004B0BF2"/>
    <w:rsid w:val="004B21A5"/>
    <w:rsid w:val="004B24C4"/>
    <w:rsid w:val="004B37A0"/>
    <w:rsid w:val="004B3BB9"/>
    <w:rsid w:val="004B4D41"/>
    <w:rsid w:val="004B702D"/>
    <w:rsid w:val="004C15AE"/>
    <w:rsid w:val="004C3A61"/>
    <w:rsid w:val="004C4585"/>
    <w:rsid w:val="004C69C4"/>
    <w:rsid w:val="004D002F"/>
    <w:rsid w:val="004D202B"/>
    <w:rsid w:val="004E245E"/>
    <w:rsid w:val="004E59F2"/>
    <w:rsid w:val="004E78D3"/>
    <w:rsid w:val="004F5700"/>
    <w:rsid w:val="005037F0"/>
    <w:rsid w:val="00504EA7"/>
    <w:rsid w:val="00516A86"/>
    <w:rsid w:val="0052265E"/>
    <w:rsid w:val="005242EC"/>
    <w:rsid w:val="00525C7E"/>
    <w:rsid w:val="005260D0"/>
    <w:rsid w:val="005275F6"/>
    <w:rsid w:val="00537EED"/>
    <w:rsid w:val="00542F52"/>
    <w:rsid w:val="00543414"/>
    <w:rsid w:val="00544C02"/>
    <w:rsid w:val="00547EF3"/>
    <w:rsid w:val="00551F68"/>
    <w:rsid w:val="00552062"/>
    <w:rsid w:val="0055291C"/>
    <w:rsid w:val="00553261"/>
    <w:rsid w:val="00553B35"/>
    <w:rsid w:val="00561FF6"/>
    <w:rsid w:val="005641D9"/>
    <w:rsid w:val="00565619"/>
    <w:rsid w:val="00566009"/>
    <w:rsid w:val="00567DEA"/>
    <w:rsid w:val="0057185B"/>
    <w:rsid w:val="00572102"/>
    <w:rsid w:val="00576A68"/>
    <w:rsid w:val="00577D7D"/>
    <w:rsid w:val="00582974"/>
    <w:rsid w:val="005850BC"/>
    <w:rsid w:val="005853EA"/>
    <w:rsid w:val="00586930"/>
    <w:rsid w:val="00590962"/>
    <w:rsid w:val="005917B3"/>
    <w:rsid w:val="00593159"/>
    <w:rsid w:val="00594CC1"/>
    <w:rsid w:val="00596D8A"/>
    <w:rsid w:val="005A15CF"/>
    <w:rsid w:val="005A23CF"/>
    <w:rsid w:val="005A3834"/>
    <w:rsid w:val="005A5005"/>
    <w:rsid w:val="005B093D"/>
    <w:rsid w:val="005B1DB8"/>
    <w:rsid w:val="005B289E"/>
    <w:rsid w:val="005C1DD1"/>
    <w:rsid w:val="005C3CF8"/>
    <w:rsid w:val="005D36E4"/>
    <w:rsid w:val="005D4DB7"/>
    <w:rsid w:val="005E0258"/>
    <w:rsid w:val="005E3E8A"/>
    <w:rsid w:val="005E4137"/>
    <w:rsid w:val="005E6FCD"/>
    <w:rsid w:val="005F1BB0"/>
    <w:rsid w:val="005F4B4D"/>
    <w:rsid w:val="005F5EEC"/>
    <w:rsid w:val="005F7A8F"/>
    <w:rsid w:val="00600119"/>
    <w:rsid w:val="00601B23"/>
    <w:rsid w:val="00602903"/>
    <w:rsid w:val="006067F2"/>
    <w:rsid w:val="006073A4"/>
    <w:rsid w:val="00607CD0"/>
    <w:rsid w:val="006129BE"/>
    <w:rsid w:val="006256B3"/>
    <w:rsid w:val="00627678"/>
    <w:rsid w:val="006313DF"/>
    <w:rsid w:val="00631631"/>
    <w:rsid w:val="0063258F"/>
    <w:rsid w:val="0063449F"/>
    <w:rsid w:val="00635B7C"/>
    <w:rsid w:val="0064057E"/>
    <w:rsid w:val="00640B0C"/>
    <w:rsid w:val="00642938"/>
    <w:rsid w:val="0064649C"/>
    <w:rsid w:val="00650E46"/>
    <w:rsid w:val="00654C70"/>
    <w:rsid w:val="00656C4D"/>
    <w:rsid w:val="00656D0B"/>
    <w:rsid w:val="006612D9"/>
    <w:rsid w:val="006628B8"/>
    <w:rsid w:val="006630B6"/>
    <w:rsid w:val="00665205"/>
    <w:rsid w:val="00667CD3"/>
    <w:rsid w:val="006700D4"/>
    <w:rsid w:val="00675A7B"/>
    <w:rsid w:val="00677463"/>
    <w:rsid w:val="006809BD"/>
    <w:rsid w:val="006815AB"/>
    <w:rsid w:val="00682B0C"/>
    <w:rsid w:val="00683A89"/>
    <w:rsid w:val="00687214"/>
    <w:rsid w:val="006A1B0A"/>
    <w:rsid w:val="006A2288"/>
    <w:rsid w:val="006A3769"/>
    <w:rsid w:val="006A3BC8"/>
    <w:rsid w:val="006B05BB"/>
    <w:rsid w:val="006B3D7C"/>
    <w:rsid w:val="006B4B0A"/>
    <w:rsid w:val="006C0E1D"/>
    <w:rsid w:val="006C2FA0"/>
    <w:rsid w:val="006C758A"/>
    <w:rsid w:val="006D1AA5"/>
    <w:rsid w:val="006D1CEB"/>
    <w:rsid w:val="006D1E1A"/>
    <w:rsid w:val="006D3E6B"/>
    <w:rsid w:val="006D3FB1"/>
    <w:rsid w:val="006D5712"/>
    <w:rsid w:val="006D58DA"/>
    <w:rsid w:val="006D5CD5"/>
    <w:rsid w:val="006E177C"/>
    <w:rsid w:val="006E53A7"/>
    <w:rsid w:val="006E5716"/>
    <w:rsid w:val="006E7F74"/>
    <w:rsid w:val="006F112C"/>
    <w:rsid w:val="006F2704"/>
    <w:rsid w:val="006F4CC0"/>
    <w:rsid w:val="006F5A23"/>
    <w:rsid w:val="006F6E5D"/>
    <w:rsid w:val="006F7E10"/>
    <w:rsid w:val="00703426"/>
    <w:rsid w:val="0070343F"/>
    <w:rsid w:val="00712373"/>
    <w:rsid w:val="007131E0"/>
    <w:rsid w:val="007141A8"/>
    <w:rsid w:val="00717850"/>
    <w:rsid w:val="00717A9A"/>
    <w:rsid w:val="00720191"/>
    <w:rsid w:val="00723AD2"/>
    <w:rsid w:val="00727436"/>
    <w:rsid w:val="00727C55"/>
    <w:rsid w:val="007302B3"/>
    <w:rsid w:val="00730733"/>
    <w:rsid w:val="00730E3A"/>
    <w:rsid w:val="00731C59"/>
    <w:rsid w:val="00733418"/>
    <w:rsid w:val="00733F0C"/>
    <w:rsid w:val="00736AAF"/>
    <w:rsid w:val="00737274"/>
    <w:rsid w:val="00740C13"/>
    <w:rsid w:val="007422CF"/>
    <w:rsid w:val="00742301"/>
    <w:rsid w:val="00742F2E"/>
    <w:rsid w:val="007529E1"/>
    <w:rsid w:val="00753FED"/>
    <w:rsid w:val="00760F51"/>
    <w:rsid w:val="00763AA0"/>
    <w:rsid w:val="00765483"/>
    <w:rsid w:val="00765B2A"/>
    <w:rsid w:val="0076641C"/>
    <w:rsid w:val="00767374"/>
    <w:rsid w:val="007722FC"/>
    <w:rsid w:val="007728CD"/>
    <w:rsid w:val="00772CEC"/>
    <w:rsid w:val="00774409"/>
    <w:rsid w:val="00783A34"/>
    <w:rsid w:val="00792A25"/>
    <w:rsid w:val="00794B22"/>
    <w:rsid w:val="00795BF6"/>
    <w:rsid w:val="007A3EE2"/>
    <w:rsid w:val="007A7D0D"/>
    <w:rsid w:val="007B30CE"/>
    <w:rsid w:val="007B31DE"/>
    <w:rsid w:val="007B34EA"/>
    <w:rsid w:val="007B466B"/>
    <w:rsid w:val="007C316E"/>
    <w:rsid w:val="007C32E2"/>
    <w:rsid w:val="007C42FB"/>
    <w:rsid w:val="007C4965"/>
    <w:rsid w:val="007C5163"/>
    <w:rsid w:val="007C6B52"/>
    <w:rsid w:val="007D16C5"/>
    <w:rsid w:val="007D22D4"/>
    <w:rsid w:val="007E25A5"/>
    <w:rsid w:val="007E7E48"/>
    <w:rsid w:val="007F0F70"/>
    <w:rsid w:val="007F2C3E"/>
    <w:rsid w:val="007F35C1"/>
    <w:rsid w:val="007F6A8B"/>
    <w:rsid w:val="00802FA4"/>
    <w:rsid w:val="0080765D"/>
    <w:rsid w:val="00815D78"/>
    <w:rsid w:val="0082049E"/>
    <w:rsid w:val="00821164"/>
    <w:rsid w:val="00823BC6"/>
    <w:rsid w:val="00825A46"/>
    <w:rsid w:val="008314A3"/>
    <w:rsid w:val="00831FB9"/>
    <w:rsid w:val="0083222A"/>
    <w:rsid w:val="00835A4E"/>
    <w:rsid w:val="008400EA"/>
    <w:rsid w:val="00841B95"/>
    <w:rsid w:val="00857A73"/>
    <w:rsid w:val="008605B7"/>
    <w:rsid w:val="00862FE4"/>
    <w:rsid w:val="0086389A"/>
    <w:rsid w:val="0087152C"/>
    <w:rsid w:val="008718B7"/>
    <w:rsid w:val="00874A29"/>
    <w:rsid w:val="0087605E"/>
    <w:rsid w:val="008762F0"/>
    <w:rsid w:val="0087762E"/>
    <w:rsid w:val="00880CD5"/>
    <w:rsid w:val="00881602"/>
    <w:rsid w:val="00882719"/>
    <w:rsid w:val="00887FD2"/>
    <w:rsid w:val="008907C5"/>
    <w:rsid w:val="00890AAD"/>
    <w:rsid w:val="008929FC"/>
    <w:rsid w:val="00895F5F"/>
    <w:rsid w:val="00896953"/>
    <w:rsid w:val="0089797C"/>
    <w:rsid w:val="008A14DF"/>
    <w:rsid w:val="008A1EAA"/>
    <w:rsid w:val="008A2014"/>
    <w:rsid w:val="008A4BCA"/>
    <w:rsid w:val="008A6568"/>
    <w:rsid w:val="008A6978"/>
    <w:rsid w:val="008A6D92"/>
    <w:rsid w:val="008A705D"/>
    <w:rsid w:val="008B0FF4"/>
    <w:rsid w:val="008B1FEE"/>
    <w:rsid w:val="008B259E"/>
    <w:rsid w:val="008B33DE"/>
    <w:rsid w:val="008B3681"/>
    <w:rsid w:val="008B3E97"/>
    <w:rsid w:val="008B4172"/>
    <w:rsid w:val="008C1E12"/>
    <w:rsid w:val="008D0439"/>
    <w:rsid w:val="008D5096"/>
    <w:rsid w:val="008D56D3"/>
    <w:rsid w:val="008E2C69"/>
    <w:rsid w:val="008E50BC"/>
    <w:rsid w:val="008E6905"/>
    <w:rsid w:val="008F1BD7"/>
    <w:rsid w:val="008F25EF"/>
    <w:rsid w:val="008F3230"/>
    <w:rsid w:val="00903C32"/>
    <w:rsid w:val="009040CF"/>
    <w:rsid w:val="00911931"/>
    <w:rsid w:val="00911F13"/>
    <w:rsid w:val="0091346E"/>
    <w:rsid w:val="00913B1A"/>
    <w:rsid w:val="009150FC"/>
    <w:rsid w:val="00916B16"/>
    <w:rsid w:val="00916B33"/>
    <w:rsid w:val="009173B9"/>
    <w:rsid w:val="00920770"/>
    <w:rsid w:val="0092250C"/>
    <w:rsid w:val="0093335D"/>
    <w:rsid w:val="009347FF"/>
    <w:rsid w:val="0093613E"/>
    <w:rsid w:val="0094046B"/>
    <w:rsid w:val="00940642"/>
    <w:rsid w:val="009408BE"/>
    <w:rsid w:val="00941A50"/>
    <w:rsid w:val="00943026"/>
    <w:rsid w:val="00943A20"/>
    <w:rsid w:val="00945CFD"/>
    <w:rsid w:val="009478A9"/>
    <w:rsid w:val="009532EA"/>
    <w:rsid w:val="00953DD9"/>
    <w:rsid w:val="009559AC"/>
    <w:rsid w:val="00957EEE"/>
    <w:rsid w:val="00960BCD"/>
    <w:rsid w:val="00966B81"/>
    <w:rsid w:val="009706DB"/>
    <w:rsid w:val="00977571"/>
    <w:rsid w:val="00981612"/>
    <w:rsid w:val="009858AF"/>
    <w:rsid w:val="00994953"/>
    <w:rsid w:val="00994AAC"/>
    <w:rsid w:val="009964DB"/>
    <w:rsid w:val="00997B72"/>
    <w:rsid w:val="009A0824"/>
    <w:rsid w:val="009A3973"/>
    <w:rsid w:val="009A76CA"/>
    <w:rsid w:val="009B150E"/>
    <w:rsid w:val="009B4DEB"/>
    <w:rsid w:val="009C03C2"/>
    <w:rsid w:val="009C51E8"/>
    <w:rsid w:val="009C623B"/>
    <w:rsid w:val="009C7720"/>
    <w:rsid w:val="009D6833"/>
    <w:rsid w:val="009E6AF7"/>
    <w:rsid w:val="009F335E"/>
    <w:rsid w:val="009F6B9F"/>
    <w:rsid w:val="009F7E10"/>
    <w:rsid w:val="00A02415"/>
    <w:rsid w:val="00A040F4"/>
    <w:rsid w:val="00A04631"/>
    <w:rsid w:val="00A06621"/>
    <w:rsid w:val="00A1149B"/>
    <w:rsid w:val="00A11AEB"/>
    <w:rsid w:val="00A1255D"/>
    <w:rsid w:val="00A15089"/>
    <w:rsid w:val="00A16DCD"/>
    <w:rsid w:val="00A176C0"/>
    <w:rsid w:val="00A23AFA"/>
    <w:rsid w:val="00A24450"/>
    <w:rsid w:val="00A24D2E"/>
    <w:rsid w:val="00A25D6A"/>
    <w:rsid w:val="00A272FC"/>
    <w:rsid w:val="00A31B3E"/>
    <w:rsid w:val="00A31C29"/>
    <w:rsid w:val="00A321B3"/>
    <w:rsid w:val="00A36146"/>
    <w:rsid w:val="00A4288A"/>
    <w:rsid w:val="00A532F3"/>
    <w:rsid w:val="00A55C49"/>
    <w:rsid w:val="00A56E36"/>
    <w:rsid w:val="00A575EE"/>
    <w:rsid w:val="00A57F21"/>
    <w:rsid w:val="00A601CB"/>
    <w:rsid w:val="00A60D39"/>
    <w:rsid w:val="00A6174D"/>
    <w:rsid w:val="00A61F7D"/>
    <w:rsid w:val="00A66C50"/>
    <w:rsid w:val="00A72961"/>
    <w:rsid w:val="00A72F12"/>
    <w:rsid w:val="00A76388"/>
    <w:rsid w:val="00A77E67"/>
    <w:rsid w:val="00A84072"/>
    <w:rsid w:val="00A8489E"/>
    <w:rsid w:val="00A856CE"/>
    <w:rsid w:val="00A902D5"/>
    <w:rsid w:val="00A91361"/>
    <w:rsid w:val="00A92D6C"/>
    <w:rsid w:val="00A969F2"/>
    <w:rsid w:val="00A96C8C"/>
    <w:rsid w:val="00AA16A1"/>
    <w:rsid w:val="00AA3CEC"/>
    <w:rsid w:val="00AA486E"/>
    <w:rsid w:val="00AA4A24"/>
    <w:rsid w:val="00AB2EDE"/>
    <w:rsid w:val="00AB33B6"/>
    <w:rsid w:val="00AB50F5"/>
    <w:rsid w:val="00AC29F3"/>
    <w:rsid w:val="00AC3930"/>
    <w:rsid w:val="00AC7388"/>
    <w:rsid w:val="00AC7476"/>
    <w:rsid w:val="00AD0B6B"/>
    <w:rsid w:val="00AD0DB2"/>
    <w:rsid w:val="00AD4977"/>
    <w:rsid w:val="00AD517F"/>
    <w:rsid w:val="00AE655A"/>
    <w:rsid w:val="00AE6639"/>
    <w:rsid w:val="00AF1A43"/>
    <w:rsid w:val="00AF24F9"/>
    <w:rsid w:val="00AF76E3"/>
    <w:rsid w:val="00AF7A04"/>
    <w:rsid w:val="00B00660"/>
    <w:rsid w:val="00B0209F"/>
    <w:rsid w:val="00B05C8A"/>
    <w:rsid w:val="00B06550"/>
    <w:rsid w:val="00B16E02"/>
    <w:rsid w:val="00B20943"/>
    <w:rsid w:val="00B231E5"/>
    <w:rsid w:val="00B27AE0"/>
    <w:rsid w:val="00B35325"/>
    <w:rsid w:val="00B3754B"/>
    <w:rsid w:val="00B42082"/>
    <w:rsid w:val="00B42EF2"/>
    <w:rsid w:val="00B4526F"/>
    <w:rsid w:val="00B4665C"/>
    <w:rsid w:val="00B51B65"/>
    <w:rsid w:val="00B5467D"/>
    <w:rsid w:val="00B570B2"/>
    <w:rsid w:val="00B5723A"/>
    <w:rsid w:val="00B626BC"/>
    <w:rsid w:val="00B70489"/>
    <w:rsid w:val="00B70E6D"/>
    <w:rsid w:val="00B71EBA"/>
    <w:rsid w:val="00B73001"/>
    <w:rsid w:val="00B73803"/>
    <w:rsid w:val="00B74A3C"/>
    <w:rsid w:val="00B77015"/>
    <w:rsid w:val="00B86A7D"/>
    <w:rsid w:val="00B879CC"/>
    <w:rsid w:val="00B87C2D"/>
    <w:rsid w:val="00B924CD"/>
    <w:rsid w:val="00B953DE"/>
    <w:rsid w:val="00B97C86"/>
    <w:rsid w:val="00BA49E1"/>
    <w:rsid w:val="00BB0A69"/>
    <w:rsid w:val="00BB2DD5"/>
    <w:rsid w:val="00BB31A4"/>
    <w:rsid w:val="00BB4F03"/>
    <w:rsid w:val="00BB5249"/>
    <w:rsid w:val="00BB5938"/>
    <w:rsid w:val="00BB70F7"/>
    <w:rsid w:val="00BC1E2F"/>
    <w:rsid w:val="00BC2100"/>
    <w:rsid w:val="00BC3B79"/>
    <w:rsid w:val="00BC4DDB"/>
    <w:rsid w:val="00BC6388"/>
    <w:rsid w:val="00BC6D5A"/>
    <w:rsid w:val="00BC7822"/>
    <w:rsid w:val="00BD2D7F"/>
    <w:rsid w:val="00BD4B2B"/>
    <w:rsid w:val="00BD70C6"/>
    <w:rsid w:val="00BE25FC"/>
    <w:rsid w:val="00BE2D99"/>
    <w:rsid w:val="00BE5E67"/>
    <w:rsid w:val="00BE5FC8"/>
    <w:rsid w:val="00BE6E29"/>
    <w:rsid w:val="00BF1EBB"/>
    <w:rsid w:val="00BF487C"/>
    <w:rsid w:val="00BF5C17"/>
    <w:rsid w:val="00BF68C4"/>
    <w:rsid w:val="00BF704D"/>
    <w:rsid w:val="00BF74D3"/>
    <w:rsid w:val="00C02161"/>
    <w:rsid w:val="00C02B87"/>
    <w:rsid w:val="00C037D1"/>
    <w:rsid w:val="00C063A4"/>
    <w:rsid w:val="00C10C7E"/>
    <w:rsid w:val="00C152A4"/>
    <w:rsid w:val="00C23851"/>
    <w:rsid w:val="00C25A37"/>
    <w:rsid w:val="00C26AC5"/>
    <w:rsid w:val="00C3463F"/>
    <w:rsid w:val="00C35F03"/>
    <w:rsid w:val="00C36F31"/>
    <w:rsid w:val="00C3792B"/>
    <w:rsid w:val="00C4086D"/>
    <w:rsid w:val="00C422E8"/>
    <w:rsid w:val="00C42BD5"/>
    <w:rsid w:val="00C45275"/>
    <w:rsid w:val="00C45892"/>
    <w:rsid w:val="00C46E60"/>
    <w:rsid w:val="00C47A72"/>
    <w:rsid w:val="00C52D52"/>
    <w:rsid w:val="00C54B39"/>
    <w:rsid w:val="00C633B5"/>
    <w:rsid w:val="00C64765"/>
    <w:rsid w:val="00C65B99"/>
    <w:rsid w:val="00C669F2"/>
    <w:rsid w:val="00C73C42"/>
    <w:rsid w:val="00C750FA"/>
    <w:rsid w:val="00C829A1"/>
    <w:rsid w:val="00C83D50"/>
    <w:rsid w:val="00C86BF8"/>
    <w:rsid w:val="00C86F68"/>
    <w:rsid w:val="00C90D77"/>
    <w:rsid w:val="00C91DFB"/>
    <w:rsid w:val="00C928B3"/>
    <w:rsid w:val="00C9709C"/>
    <w:rsid w:val="00CA0BEA"/>
    <w:rsid w:val="00CA1896"/>
    <w:rsid w:val="00CA1DC9"/>
    <w:rsid w:val="00CA1FBF"/>
    <w:rsid w:val="00CA54AD"/>
    <w:rsid w:val="00CB1341"/>
    <w:rsid w:val="00CB1BA7"/>
    <w:rsid w:val="00CB5B28"/>
    <w:rsid w:val="00CB70A2"/>
    <w:rsid w:val="00CC0A08"/>
    <w:rsid w:val="00CC0AA4"/>
    <w:rsid w:val="00CC0B8A"/>
    <w:rsid w:val="00CC253E"/>
    <w:rsid w:val="00CC516C"/>
    <w:rsid w:val="00CC5C14"/>
    <w:rsid w:val="00CC6DA4"/>
    <w:rsid w:val="00CD2F5F"/>
    <w:rsid w:val="00CD3E5E"/>
    <w:rsid w:val="00CD5AF3"/>
    <w:rsid w:val="00CD6E52"/>
    <w:rsid w:val="00CE0E8E"/>
    <w:rsid w:val="00CF0601"/>
    <w:rsid w:val="00CF1315"/>
    <w:rsid w:val="00CF24BB"/>
    <w:rsid w:val="00CF3FED"/>
    <w:rsid w:val="00CF5371"/>
    <w:rsid w:val="00CF5DF2"/>
    <w:rsid w:val="00CF67E8"/>
    <w:rsid w:val="00D0323A"/>
    <w:rsid w:val="00D0525B"/>
    <w:rsid w:val="00D0559F"/>
    <w:rsid w:val="00D05747"/>
    <w:rsid w:val="00D05ABD"/>
    <w:rsid w:val="00D077E9"/>
    <w:rsid w:val="00D10EE6"/>
    <w:rsid w:val="00D1405B"/>
    <w:rsid w:val="00D161D9"/>
    <w:rsid w:val="00D1663A"/>
    <w:rsid w:val="00D22288"/>
    <w:rsid w:val="00D245B1"/>
    <w:rsid w:val="00D2490B"/>
    <w:rsid w:val="00D26373"/>
    <w:rsid w:val="00D308A8"/>
    <w:rsid w:val="00D324DF"/>
    <w:rsid w:val="00D357E5"/>
    <w:rsid w:val="00D364BD"/>
    <w:rsid w:val="00D4040E"/>
    <w:rsid w:val="00D42CB7"/>
    <w:rsid w:val="00D43189"/>
    <w:rsid w:val="00D44BB3"/>
    <w:rsid w:val="00D458BE"/>
    <w:rsid w:val="00D465EB"/>
    <w:rsid w:val="00D472DE"/>
    <w:rsid w:val="00D475E2"/>
    <w:rsid w:val="00D5053D"/>
    <w:rsid w:val="00D5068D"/>
    <w:rsid w:val="00D5413D"/>
    <w:rsid w:val="00D54730"/>
    <w:rsid w:val="00D56F15"/>
    <w:rsid w:val="00D570A9"/>
    <w:rsid w:val="00D636F1"/>
    <w:rsid w:val="00D646F8"/>
    <w:rsid w:val="00D6768C"/>
    <w:rsid w:val="00D70D02"/>
    <w:rsid w:val="00D72FB8"/>
    <w:rsid w:val="00D770C7"/>
    <w:rsid w:val="00D773AD"/>
    <w:rsid w:val="00D83945"/>
    <w:rsid w:val="00D86945"/>
    <w:rsid w:val="00D90290"/>
    <w:rsid w:val="00D91B05"/>
    <w:rsid w:val="00D91CAB"/>
    <w:rsid w:val="00D94262"/>
    <w:rsid w:val="00D94D67"/>
    <w:rsid w:val="00DA0DD3"/>
    <w:rsid w:val="00DA2C92"/>
    <w:rsid w:val="00DA2F3A"/>
    <w:rsid w:val="00DA4AA5"/>
    <w:rsid w:val="00DA4AE7"/>
    <w:rsid w:val="00DB3263"/>
    <w:rsid w:val="00DC3E9D"/>
    <w:rsid w:val="00DC64D1"/>
    <w:rsid w:val="00DD081C"/>
    <w:rsid w:val="00DD152F"/>
    <w:rsid w:val="00DD1A08"/>
    <w:rsid w:val="00DD48C5"/>
    <w:rsid w:val="00DD61CF"/>
    <w:rsid w:val="00DE213F"/>
    <w:rsid w:val="00DE359B"/>
    <w:rsid w:val="00DF027C"/>
    <w:rsid w:val="00DF0FCA"/>
    <w:rsid w:val="00DF5C52"/>
    <w:rsid w:val="00DF7087"/>
    <w:rsid w:val="00DF7191"/>
    <w:rsid w:val="00E008D1"/>
    <w:rsid w:val="00E00A32"/>
    <w:rsid w:val="00E076AD"/>
    <w:rsid w:val="00E139FD"/>
    <w:rsid w:val="00E161FD"/>
    <w:rsid w:val="00E21842"/>
    <w:rsid w:val="00E21C94"/>
    <w:rsid w:val="00E22ACD"/>
    <w:rsid w:val="00E30A3D"/>
    <w:rsid w:val="00E332E4"/>
    <w:rsid w:val="00E335AB"/>
    <w:rsid w:val="00E3546F"/>
    <w:rsid w:val="00E3621B"/>
    <w:rsid w:val="00E42ED2"/>
    <w:rsid w:val="00E467E0"/>
    <w:rsid w:val="00E55EBC"/>
    <w:rsid w:val="00E56DD5"/>
    <w:rsid w:val="00E57377"/>
    <w:rsid w:val="00E620B0"/>
    <w:rsid w:val="00E65A66"/>
    <w:rsid w:val="00E670C7"/>
    <w:rsid w:val="00E705C8"/>
    <w:rsid w:val="00E70C50"/>
    <w:rsid w:val="00E713B1"/>
    <w:rsid w:val="00E71604"/>
    <w:rsid w:val="00E72E04"/>
    <w:rsid w:val="00E7325B"/>
    <w:rsid w:val="00E81B40"/>
    <w:rsid w:val="00E86B92"/>
    <w:rsid w:val="00E915C0"/>
    <w:rsid w:val="00E9353F"/>
    <w:rsid w:val="00E9654F"/>
    <w:rsid w:val="00EA30EE"/>
    <w:rsid w:val="00EB0C69"/>
    <w:rsid w:val="00EB5E93"/>
    <w:rsid w:val="00EB6FB9"/>
    <w:rsid w:val="00EB7DBC"/>
    <w:rsid w:val="00EC336F"/>
    <w:rsid w:val="00EC4656"/>
    <w:rsid w:val="00EC5BAF"/>
    <w:rsid w:val="00EC7553"/>
    <w:rsid w:val="00ED1121"/>
    <w:rsid w:val="00ED45DD"/>
    <w:rsid w:val="00EE2A34"/>
    <w:rsid w:val="00EE3663"/>
    <w:rsid w:val="00EE529E"/>
    <w:rsid w:val="00EE78B1"/>
    <w:rsid w:val="00EF555B"/>
    <w:rsid w:val="00EF6DA4"/>
    <w:rsid w:val="00EF7B51"/>
    <w:rsid w:val="00F027BB"/>
    <w:rsid w:val="00F040F0"/>
    <w:rsid w:val="00F04714"/>
    <w:rsid w:val="00F059FC"/>
    <w:rsid w:val="00F103CF"/>
    <w:rsid w:val="00F11DCF"/>
    <w:rsid w:val="00F12ED7"/>
    <w:rsid w:val="00F14AE3"/>
    <w:rsid w:val="00F162EA"/>
    <w:rsid w:val="00F21191"/>
    <w:rsid w:val="00F22ECE"/>
    <w:rsid w:val="00F24212"/>
    <w:rsid w:val="00F242AE"/>
    <w:rsid w:val="00F27EC4"/>
    <w:rsid w:val="00F331E3"/>
    <w:rsid w:val="00F33E63"/>
    <w:rsid w:val="00F379C5"/>
    <w:rsid w:val="00F439EF"/>
    <w:rsid w:val="00F45FDF"/>
    <w:rsid w:val="00F50671"/>
    <w:rsid w:val="00F509B3"/>
    <w:rsid w:val="00F51402"/>
    <w:rsid w:val="00F52D27"/>
    <w:rsid w:val="00F52F04"/>
    <w:rsid w:val="00F54A94"/>
    <w:rsid w:val="00F614DC"/>
    <w:rsid w:val="00F645F1"/>
    <w:rsid w:val="00F64F63"/>
    <w:rsid w:val="00F719E8"/>
    <w:rsid w:val="00F71AE9"/>
    <w:rsid w:val="00F83527"/>
    <w:rsid w:val="00F84ACC"/>
    <w:rsid w:val="00F8505D"/>
    <w:rsid w:val="00F87157"/>
    <w:rsid w:val="00F9030A"/>
    <w:rsid w:val="00F91A24"/>
    <w:rsid w:val="00F91F13"/>
    <w:rsid w:val="00F92213"/>
    <w:rsid w:val="00F92B31"/>
    <w:rsid w:val="00F93EA0"/>
    <w:rsid w:val="00F945F5"/>
    <w:rsid w:val="00F94FB0"/>
    <w:rsid w:val="00F972EC"/>
    <w:rsid w:val="00FA1E7F"/>
    <w:rsid w:val="00FA6435"/>
    <w:rsid w:val="00FA7AF3"/>
    <w:rsid w:val="00FB02EE"/>
    <w:rsid w:val="00FB3E5F"/>
    <w:rsid w:val="00FB54BF"/>
    <w:rsid w:val="00FB5769"/>
    <w:rsid w:val="00FC1F62"/>
    <w:rsid w:val="00FD0F7B"/>
    <w:rsid w:val="00FD583F"/>
    <w:rsid w:val="00FD7488"/>
    <w:rsid w:val="00FE144E"/>
    <w:rsid w:val="00FE5C37"/>
    <w:rsid w:val="00FF16B4"/>
    <w:rsid w:val="00FF43BE"/>
    <w:rsid w:val="00FF5A16"/>
    <w:rsid w:val="00FF7AF5"/>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61A76B03"/>
  <w15:docId w15:val="{D22DFB73-E03E-4517-89A7-AB4BF26169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lang w:val="da-DK"/>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B5723A"/>
    <w:pPr>
      <w:keepNext/>
      <w:spacing w:after="240" w:line="240" w:lineRule="auto"/>
      <w:outlineLvl w:val="1"/>
    </w:pPr>
    <w:rPr>
      <w:rFonts w:eastAsiaTheme="majorEastAsia" w:cstheme="majorBidi"/>
      <w:b w:val="0"/>
      <w:sz w:val="32"/>
      <w:szCs w:val="26"/>
    </w:rPr>
  </w:style>
  <w:style w:type="paragraph" w:styleId="Heading3">
    <w:name w:val="heading 3"/>
    <w:basedOn w:val="Normal"/>
    <w:next w:val="Normal"/>
    <w:link w:val="Heading3Char"/>
    <w:uiPriority w:val="5"/>
    <w:unhideWhenUsed/>
    <w:qFormat/>
    <w:rsid w:val="0023619A"/>
    <w:pPr>
      <w:keepNext/>
      <w:keepLines/>
      <w:spacing w:before="40"/>
      <w:outlineLvl w:val="2"/>
    </w:pPr>
    <w:rPr>
      <w:rFonts w:asciiTheme="majorHAnsi" w:eastAsiaTheme="majorEastAsia" w:hAnsiTheme="majorHAnsi" w:cstheme="majorBidi"/>
      <w:b w:val="0"/>
      <w:sz w:val="24"/>
      <w:szCs w:val="24"/>
    </w:rPr>
  </w:style>
  <w:style w:type="paragraph" w:styleId="Heading4">
    <w:name w:val="heading 4"/>
    <w:basedOn w:val="Normal"/>
    <w:next w:val="Normal"/>
    <w:link w:val="Heading4Char"/>
    <w:uiPriority w:val="1"/>
    <w:unhideWhenUsed/>
    <w:qFormat/>
    <w:rsid w:val="0055291C"/>
    <w:pPr>
      <w:keepNext/>
      <w:keepLines/>
      <w:spacing w:before="40"/>
      <w:outlineLvl w:val="3"/>
    </w:pPr>
    <w:rPr>
      <w:rFonts w:asciiTheme="majorHAnsi" w:eastAsiaTheme="majorEastAsia" w:hAnsiTheme="majorHAnsi" w:cstheme="majorBidi"/>
      <w:b w:val="0"/>
      <w:iCs/>
      <w:color w:val="013A57" w:themeColor="accent1" w:themeShade="BF"/>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B5723A"/>
    <w:rPr>
      <w:rFonts w:eastAsiaTheme="majorEastAsia" w:cstheme="majorBidi"/>
      <w:color w:val="082A75" w:themeColor="text2"/>
      <w:sz w:val="32"/>
      <w:szCs w:val="26"/>
      <w:lang w:val="da-DK"/>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B4526F"/>
    <w:rPr>
      <w:b w:val="0"/>
      <w:sz w:val="24"/>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B4526F"/>
    <w:rPr>
      <w:rFonts w:eastAsiaTheme="minorEastAsia"/>
      <w:color w:val="082A75" w:themeColor="text2"/>
      <w:szCs w:val="22"/>
      <w:lang w:val="da-DK"/>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TOCHeading">
    <w:name w:val="TOC Heading"/>
    <w:basedOn w:val="Heading1"/>
    <w:next w:val="Normal"/>
    <w:uiPriority w:val="39"/>
    <w:unhideWhenUsed/>
    <w:qFormat/>
    <w:rsid w:val="006F2704"/>
    <w:pPr>
      <w:keepLines/>
      <w:spacing w:after="0" w:line="259" w:lineRule="auto"/>
      <w:outlineLvl w:val="9"/>
    </w:pPr>
    <w:rPr>
      <w:b w:val="0"/>
      <w:color w:val="013A57" w:themeColor="accent1" w:themeShade="BF"/>
      <w:kern w:val="0"/>
      <w:sz w:val="32"/>
      <w:lang w:val="en-US"/>
    </w:rPr>
  </w:style>
  <w:style w:type="paragraph" w:styleId="TOC1">
    <w:name w:val="toc 1"/>
    <w:basedOn w:val="Normal"/>
    <w:next w:val="Normal"/>
    <w:autoRedefine/>
    <w:uiPriority w:val="39"/>
    <w:unhideWhenUsed/>
    <w:rsid w:val="006F2704"/>
    <w:pPr>
      <w:spacing w:after="100"/>
    </w:pPr>
  </w:style>
  <w:style w:type="paragraph" w:styleId="TOC2">
    <w:name w:val="toc 2"/>
    <w:basedOn w:val="Normal"/>
    <w:next w:val="Normal"/>
    <w:autoRedefine/>
    <w:uiPriority w:val="39"/>
    <w:unhideWhenUsed/>
    <w:rsid w:val="006F2704"/>
    <w:pPr>
      <w:spacing w:after="100"/>
      <w:ind w:left="280"/>
    </w:pPr>
  </w:style>
  <w:style w:type="character" w:styleId="Hyperlink">
    <w:name w:val="Hyperlink"/>
    <w:basedOn w:val="DefaultParagraphFont"/>
    <w:uiPriority w:val="99"/>
    <w:unhideWhenUsed/>
    <w:rsid w:val="006F2704"/>
    <w:rPr>
      <w:color w:val="3592CF" w:themeColor="hyperlink"/>
      <w:u w:val="single"/>
    </w:rPr>
  </w:style>
  <w:style w:type="paragraph" w:styleId="NormalWeb">
    <w:name w:val="Normal (Web)"/>
    <w:basedOn w:val="Normal"/>
    <w:uiPriority w:val="99"/>
    <w:semiHidden/>
    <w:unhideWhenUsed/>
    <w:rsid w:val="00EE78B1"/>
    <w:pPr>
      <w:spacing w:before="100" w:beforeAutospacing="1" w:after="100" w:afterAutospacing="1" w:line="240" w:lineRule="auto"/>
    </w:pPr>
    <w:rPr>
      <w:rFonts w:ascii="Times New Roman" w:eastAsia="Times New Roman" w:hAnsi="Times New Roman" w:cs="Times New Roman"/>
      <w:b w:val="0"/>
      <w:color w:val="auto"/>
      <w:sz w:val="24"/>
      <w:szCs w:val="24"/>
      <w:lang w:val="en-DK" w:eastAsia="en-DK"/>
    </w:rPr>
  </w:style>
  <w:style w:type="character" w:styleId="UnresolvedMention">
    <w:name w:val="Unresolved Mention"/>
    <w:basedOn w:val="DefaultParagraphFont"/>
    <w:uiPriority w:val="99"/>
    <w:semiHidden/>
    <w:unhideWhenUsed/>
    <w:rsid w:val="00F51402"/>
    <w:rPr>
      <w:color w:val="605E5C"/>
      <w:shd w:val="clear" w:color="auto" w:fill="E1DFDD"/>
    </w:rPr>
  </w:style>
  <w:style w:type="character" w:customStyle="1" w:styleId="Heading3Char">
    <w:name w:val="Heading 3 Char"/>
    <w:basedOn w:val="DefaultParagraphFont"/>
    <w:link w:val="Heading3"/>
    <w:uiPriority w:val="5"/>
    <w:rsid w:val="0023619A"/>
    <w:rPr>
      <w:rFonts w:asciiTheme="majorHAnsi" w:eastAsiaTheme="majorEastAsia" w:hAnsiTheme="majorHAnsi" w:cstheme="majorBidi"/>
      <w:color w:val="082A75" w:themeColor="text2"/>
      <w:lang w:val="da-DK"/>
    </w:rPr>
  </w:style>
  <w:style w:type="paragraph" w:styleId="TOC3">
    <w:name w:val="toc 3"/>
    <w:basedOn w:val="Normal"/>
    <w:next w:val="Normal"/>
    <w:autoRedefine/>
    <w:uiPriority w:val="39"/>
    <w:unhideWhenUsed/>
    <w:rsid w:val="00586930"/>
    <w:pPr>
      <w:spacing w:after="100"/>
      <w:ind w:left="560"/>
    </w:pPr>
  </w:style>
  <w:style w:type="paragraph" w:customStyle="1" w:styleId="Default">
    <w:name w:val="Default"/>
    <w:rsid w:val="00C633B5"/>
    <w:pPr>
      <w:autoSpaceDE w:val="0"/>
      <w:autoSpaceDN w:val="0"/>
      <w:adjustRightInd w:val="0"/>
      <w:spacing w:after="0" w:line="240" w:lineRule="auto"/>
    </w:pPr>
    <w:rPr>
      <w:rFonts w:ascii="Calibri" w:hAnsi="Calibri" w:cs="Calibri"/>
      <w:color w:val="000000"/>
      <w:lang w:val="en-DK"/>
    </w:rPr>
  </w:style>
  <w:style w:type="character" w:styleId="FollowedHyperlink">
    <w:name w:val="FollowedHyperlink"/>
    <w:basedOn w:val="DefaultParagraphFont"/>
    <w:uiPriority w:val="99"/>
    <w:semiHidden/>
    <w:unhideWhenUsed/>
    <w:rsid w:val="005E4137"/>
    <w:rPr>
      <w:color w:val="3592CF" w:themeColor="followedHyperlink"/>
      <w:u w:val="single"/>
    </w:rPr>
  </w:style>
  <w:style w:type="character" w:customStyle="1" w:styleId="Heading4Char">
    <w:name w:val="Heading 4 Char"/>
    <w:basedOn w:val="DefaultParagraphFont"/>
    <w:link w:val="Heading4"/>
    <w:uiPriority w:val="1"/>
    <w:rsid w:val="0055291C"/>
    <w:rPr>
      <w:rFonts w:asciiTheme="majorHAnsi" w:eastAsiaTheme="majorEastAsia" w:hAnsiTheme="majorHAnsi" w:cstheme="majorBidi"/>
      <w:iCs/>
      <w:color w:val="013A57" w:themeColor="accent1" w:themeShade="BF"/>
      <w:sz w:val="22"/>
      <w:szCs w:val="22"/>
      <w:lang w:val="da-DK"/>
    </w:rPr>
  </w:style>
  <w:style w:type="paragraph" w:styleId="TOC4">
    <w:name w:val="toc 4"/>
    <w:basedOn w:val="Normal"/>
    <w:next w:val="Normal"/>
    <w:autoRedefine/>
    <w:uiPriority w:val="39"/>
    <w:unhideWhenUsed/>
    <w:rsid w:val="005B1DB8"/>
    <w:pPr>
      <w:spacing w:after="100"/>
      <w:ind w:left="840"/>
    </w:pPr>
  </w:style>
  <w:style w:type="paragraph" w:styleId="ListParagraph">
    <w:name w:val="List Paragraph"/>
    <w:basedOn w:val="Normal"/>
    <w:uiPriority w:val="34"/>
    <w:unhideWhenUsed/>
    <w:qFormat/>
    <w:rsid w:val="00C83D5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6732378">
      <w:bodyDiv w:val="1"/>
      <w:marLeft w:val="0"/>
      <w:marRight w:val="0"/>
      <w:marTop w:val="0"/>
      <w:marBottom w:val="0"/>
      <w:divBdr>
        <w:top w:val="none" w:sz="0" w:space="0" w:color="auto"/>
        <w:left w:val="none" w:sz="0" w:space="0" w:color="auto"/>
        <w:bottom w:val="none" w:sz="0" w:space="0" w:color="auto"/>
        <w:right w:val="none" w:sz="0" w:space="0" w:color="auto"/>
      </w:divBdr>
    </w:div>
    <w:div w:id="102383563">
      <w:bodyDiv w:val="1"/>
      <w:marLeft w:val="0"/>
      <w:marRight w:val="0"/>
      <w:marTop w:val="0"/>
      <w:marBottom w:val="0"/>
      <w:divBdr>
        <w:top w:val="none" w:sz="0" w:space="0" w:color="auto"/>
        <w:left w:val="none" w:sz="0" w:space="0" w:color="auto"/>
        <w:bottom w:val="none" w:sz="0" w:space="0" w:color="auto"/>
        <w:right w:val="none" w:sz="0" w:space="0" w:color="auto"/>
      </w:divBdr>
    </w:div>
    <w:div w:id="160434802">
      <w:bodyDiv w:val="1"/>
      <w:marLeft w:val="0"/>
      <w:marRight w:val="0"/>
      <w:marTop w:val="0"/>
      <w:marBottom w:val="0"/>
      <w:divBdr>
        <w:top w:val="none" w:sz="0" w:space="0" w:color="auto"/>
        <w:left w:val="none" w:sz="0" w:space="0" w:color="auto"/>
        <w:bottom w:val="none" w:sz="0" w:space="0" w:color="auto"/>
        <w:right w:val="none" w:sz="0" w:space="0" w:color="auto"/>
      </w:divBdr>
    </w:div>
    <w:div w:id="205027786">
      <w:bodyDiv w:val="1"/>
      <w:marLeft w:val="0"/>
      <w:marRight w:val="0"/>
      <w:marTop w:val="0"/>
      <w:marBottom w:val="0"/>
      <w:divBdr>
        <w:top w:val="none" w:sz="0" w:space="0" w:color="auto"/>
        <w:left w:val="none" w:sz="0" w:space="0" w:color="auto"/>
        <w:bottom w:val="none" w:sz="0" w:space="0" w:color="auto"/>
        <w:right w:val="none" w:sz="0" w:space="0" w:color="auto"/>
      </w:divBdr>
      <w:divsChild>
        <w:div w:id="434667449">
          <w:marLeft w:val="0"/>
          <w:marRight w:val="0"/>
          <w:marTop w:val="0"/>
          <w:marBottom w:val="0"/>
          <w:divBdr>
            <w:top w:val="none" w:sz="0" w:space="0" w:color="auto"/>
            <w:left w:val="none" w:sz="0" w:space="0" w:color="auto"/>
            <w:bottom w:val="none" w:sz="0" w:space="0" w:color="auto"/>
            <w:right w:val="none" w:sz="0" w:space="0" w:color="auto"/>
          </w:divBdr>
        </w:div>
      </w:divsChild>
    </w:div>
    <w:div w:id="308748652">
      <w:bodyDiv w:val="1"/>
      <w:marLeft w:val="0"/>
      <w:marRight w:val="0"/>
      <w:marTop w:val="0"/>
      <w:marBottom w:val="0"/>
      <w:divBdr>
        <w:top w:val="none" w:sz="0" w:space="0" w:color="auto"/>
        <w:left w:val="none" w:sz="0" w:space="0" w:color="auto"/>
        <w:bottom w:val="none" w:sz="0" w:space="0" w:color="auto"/>
        <w:right w:val="none" w:sz="0" w:space="0" w:color="auto"/>
      </w:divBdr>
    </w:div>
    <w:div w:id="310913130">
      <w:bodyDiv w:val="1"/>
      <w:marLeft w:val="0"/>
      <w:marRight w:val="0"/>
      <w:marTop w:val="0"/>
      <w:marBottom w:val="0"/>
      <w:divBdr>
        <w:top w:val="none" w:sz="0" w:space="0" w:color="auto"/>
        <w:left w:val="none" w:sz="0" w:space="0" w:color="auto"/>
        <w:bottom w:val="none" w:sz="0" w:space="0" w:color="auto"/>
        <w:right w:val="none" w:sz="0" w:space="0" w:color="auto"/>
      </w:divBdr>
    </w:div>
    <w:div w:id="368994537">
      <w:bodyDiv w:val="1"/>
      <w:marLeft w:val="0"/>
      <w:marRight w:val="0"/>
      <w:marTop w:val="0"/>
      <w:marBottom w:val="0"/>
      <w:divBdr>
        <w:top w:val="none" w:sz="0" w:space="0" w:color="auto"/>
        <w:left w:val="none" w:sz="0" w:space="0" w:color="auto"/>
        <w:bottom w:val="none" w:sz="0" w:space="0" w:color="auto"/>
        <w:right w:val="none" w:sz="0" w:space="0" w:color="auto"/>
      </w:divBdr>
    </w:div>
    <w:div w:id="413356829">
      <w:bodyDiv w:val="1"/>
      <w:marLeft w:val="0"/>
      <w:marRight w:val="0"/>
      <w:marTop w:val="0"/>
      <w:marBottom w:val="0"/>
      <w:divBdr>
        <w:top w:val="none" w:sz="0" w:space="0" w:color="auto"/>
        <w:left w:val="none" w:sz="0" w:space="0" w:color="auto"/>
        <w:bottom w:val="none" w:sz="0" w:space="0" w:color="auto"/>
        <w:right w:val="none" w:sz="0" w:space="0" w:color="auto"/>
      </w:divBdr>
    </w:div>
    <w:div w:id="449592892">
      <w:bodyDiv w:val="1"/>
      <w:marLeft w:val="0"/>
      <w:marRight w:val="0"/>
      <w:marTop w:val="0"/>
      <w:marBottom w:val="0"/>
      <w:divBdr>
        <w:top w:val="none" w:sz="0" w:space="0" w:color="auto"/>
        <w:left w:val="none" w:sz="0" w:space="0" w:color="auto"/>
        <w:bottom w:val="none" w:sz="0" w:space="0" w:color="auto"/>
        <w:right w:val="none" w:sz="0" w:space="0" w:color="auto"/>
      </w:divBdr>
    </w:div>
    <w:div w:id="451359824">
      <w:bodyDiv w:val="1"/>
      <w:marLeft w:val="0"/>
      <w:marRight w:val="0"/>
      <w:marTop w:val="0"/>
      <w:marBottom w:val="0"/>
      <w:divBdr>
        <w:top w:val="none" w:sz="0" w:space="0" w:color="auto"/>
        <w:left w:val="none" w:sz="0" w:space="0" w:color="auto"/>
        <w:bottom w:val="none" w:sz="0" w:space="0" w:color="auto"/>
        <w:right w:val="none" w:sz="0" w:space="0" w:color="auto"/>
      </w:divBdr>
    </w:div>
    <w:div w:id="468939846">
      <w:bodyDiv w:val="1"/>
      <w:marLeft w:val="0"/>
      <w:marRight w:val="0"/>
      <w:marTop w:val="0"/>
      <w:marBottom w:val="0"/>
      <w:divBdr>
        <w:top w:val="none" w:sz="0" w:space="0" w:color="auto"/>
        <w:left w:val="none" w:sz="0" w:space="0" w:color="auto"/>
        <w:bottom w:val="none" w:sz="0" w:space="0" w:color="auto"/>
        <w:right w:val="none" w:sz="0" w:space="0" w:color="auto"/>
      </w:divBdr>
    </w:div>
    <w:div w:id="471563943">
      <w:bodyDiv w:val="1"/>
      <w:marLeft w:val="0"/>
      <w:marRight w:val="0"/>
      <w:marTop w:val="0"/>
      <w:marBottom w:val="0"/>
      <w:divBdr>
        <w:top w:val="none" w:sz="0" w:space="0" w:color="auto"/>
        <w:left w:val="none" w:sz="0" w:space="0" w:color="auto"/>
        <w:bottom w:val="none" w:sz="0" w:space="0" w:color="auto"/>
        <w:right w:val="none" w:sz="0" w:space="0" w:color="auto"/>
      </w:divBdr>
    </w:div>
    <w:div w:id="534268348">
      <w:bodyDiv w:val="1"/>
      <w:marLeft w:val="0"/>
      <w:marRight w:val="0"/>
      <w:marTop w:val="0"/>
      <w:marBottom w:val="0"/>
      <w:divBdr>
        <w:top w:val="none" w:sz="0" w:space="0" w:color="auto"/>
        <w:left w:val="none" w:sz="0" w:space="0" w:color="auto"/>
        <w:bottom w:val="none" w:sz="0" w:space="0" w:color="auto"/>
        <w:right w:val="none" w:sz="0" w:space="0" w:color="auto"/>
      </w:divBdr>
    </w:div>
    <w:div w:id="579490338">
      <w:bodyDiv w:val="1"/>
      <w:marLeft w:val="0"/>
      <w:marRight w:val="0"/>
      <w:marTop w:val="0"/>
      <w:marBottom w:val="0"/>
      <w:divBdr>
        <w:top w:val="none" w:sz="0" w:space="0" w:color="auto"/>
        <w:left w:val="none" w:sz="0" w:space="0" w:color="auto"/>
        <w:bottom w:val="none" w:sz="0" w:space="0" w:color="auto"/>
        <w:right w:val="none" w:sz="0" w:space="0" w:color="auto"/>
      </w:divBdr>
    </w:div>
    <w:div w:id="641616101">
      <w:bodyDiv w:val="1"/>
      <w:marLeft w:val="0"/>
      <w:marRight w:val="0"/>
      <w:marTop w:val="0"/>
      <w:marBottom w:val="0"/>
      <w:divBdr>
        <w:top w:val="none" w:sz="0" w:space="0" w:color="auto"/>
        <w:left w:val="none" w:sz="0" w:space="0" w:color="auto"/>
        <w:bottom w:val="none" w:sz="0" w:space="0" w:color="auto"/>
        <w:right w:val="none" w:sz="0" w:space="0" w:color="auto"/>
      </w:divBdr>
    </w:div>
    <w:div w:id="836768222">
      <w:bodyDiv w:val="1"/>
      <w:marLeft w:val="0"/>
      <w:marRight w:val="0"/>
      <w:marTop w:val="0"/>
      <w:marBottom w:val="0"/>
      <w:divBdr>
        <w:top w:val="none" w:sz="0" w:space="0" w:color="auto"/>
        <w:left w:val="none" w:sz="0" w:space="0" w:color="auto"/>
        <w:bottom w:val="none" w:sz="0" w:space="0" w:color="auto"/>
        <w:right w:val="none" w:sz="0" w:space="0" w:color="auto"/>
      </w:divBdr>
    </w:div>
    <w:div w:id="850333995">
      <w:bodyDiv w:val="1"/>
      <w:marLeft w:val="0"/>
      <w:marRight w:val="0"/>
      <w:marTop w:val="0"/>
      <w:marBottom w:val="0"/>
      <w:divBdr>
        <w:top w:val="none" w:sz="0" w:space="0" w:color="auto"/>
        <w:left w:val="none" w:sz="0" w:space="0" w:color="auto"/>
        <w:bottom w:val="none" w:sz="0" w:space="0" w:color="auto"/>
        <w:right w:val="none" w:sz="0" w:space="0" w:color="auto"/>
      </w:divBdr>
    </w:div>
    <w:div w:id="872961568">
      <w:bodyDiv w:val="1"/>
      <w:marLeft w:val="0"/>
      <w:marRight w:val="0"/>
      <w:marTop w:val="0"/>
      <w:marBottom w:val="0"/>
      <w:divBdr>
        <w:top w:val="none" w:sz="0" w:space="0" w:color="auto"/>
        <w:left w:val="none" w:sz="0" w:space="0" w:color="auto"/>
        <w:bottom w:val="none" w:sz="0" w:space="0" w:color="auto"/>
        <w:right w:val="none" w:sz="0" w:space="0" w:color="auto"/>
      </w:divBdr>
    </w:div>
    <w:div w:id="909771395">
      <w:bodyDiv w:val="1"/>
      <w:marLeft w:val="0"/>
      <w:marRight w:val="0"/>
      <w:marTop w:val="0"/>
      <w:marBottom w:val="0"/>
      <w:divBdr>
        <w:top w:val="none" w:sz="0" w:space="0" w:color="auto"/>
        <w:left w:val="none" w:sz="0" w:space="0" w:color="auto"/>
        <w:bottom w:val="none" w:sz="0" w:space="0" w:color="auto"/>
        <w:right w:val="none" w:sz="0" w:space="0" w:color="auto"/>
      </w:divBdr>
    </w:div>
    <w:div w:id="919949769">
      <w:bodyDiv w:val="1"/>
      <w:marLeft w:val="0"/>
      <w:marRight w:val="0"/>
      <w:marTop w:val="0"/>
      <w:marBottom w:val="0"/>
      <w:divBdr>
        <w:top w:val="none" w:sz="0" w:space="0" w:color="auto"/>
        <w:left w:val="none" w:sz="0" w:space="0" w:color="auto"/>
        <w:bottom w:val="none" w:sz="0" w:space="0" w:color="auto"/>
        <w:right w:val="none" w:sz="0" w:space="0" w:color="auto"/>
      </w:divBdr>
    </w:div>
    <w:div w:id="1012149641">
      <w:bodyDiv w:val="1"/>
      <w:marLeft w:val="0"/>
      <w:marRight w:val="0"/>
      <w:marTop w:val="0"/>
      <w:marBottom w:val="0"/>
      <w:divBdr>
        <w:top w:val="none" w:sz="0" w:space="0" w:color="auto"/>
        <w:left w:val="none" w:sz="0" w:space="0" w:color="auto"/>
        <w:bottom w:val="none" w:sz="0" w:space="0" w:color="auto"/>
        <w:right w:val="none" w:sz="0" w:space="0" w:color="auto"/>
      </w:divBdr>
    </w:div>
    <w:div w:id="1096099150">
      <w:bodyDiv w:val="1"/>
      <w:marLeft w:val="0"/>
      <w:marRight w:val="0"/>
      <w:marTop w:val="0"/>
      <w:marBottom w:val="0"/>
      <w:divBdr>
        <w:top w:val="none" w:sz="0" w:space="0" w:color="auto"/>
        <w:left w:val="none" w:sz="0" w:space="0" w:color="auto"/>
        <w:bottom w:val="none" w:sz="0" w:space="0" w:color="auto"/>
        <w:right w:val="none" w:sz="0" w:space="0" w:color="auto"/>
      </w:divBdr>
    </w:div>
    <w:div w:id="1143159842">
      <w:bodyDiv w:val="1"/>
      <w:marLeft w:val="0"/>
      <w:marRight w:val="0"/>
      <w:marTop w:val="0"/>
      <w:marBottom w:val="0"/>
      <w:divBdr>
        <w:top w:val="none" w:sz="0" w:space="0" w:color="auto"/>
        <w:left w:val="none" w:sz="0" w:space="0" w:color="auto"/>
        <w:bottom w:val="none" w:sz="0" w:space="0" w:color="auto"/>
        <w:right w:val="none" w:sz="0" w:space="0" w:color="auto"/>
      </w:divBdr>
    </w:div>
    <w:div w:id="1198352347">
      <w:bodyDiv w:val="1"/>
      <w:marLeft w:val="0"/>
      <w:marRight w:val="0"/>
      <w:marTop w:val="0"/>
      <w:marBottom w:val="0"/>
      <w:divBdr>
        <w:top w:val="none" w:sz="0" w:space="0" w:color="auto"/>
        <w:left w:val="none" w:sz="0" w:space="0" w:color="auto"/>
        <w:bottom w:val="none" w:sz="0" w:space="0" w:color="auto"/>
        <w:right w:val="none" w:sz="0" w:space="0" w:color="auto"/>
      </w:divBdr>
    </w:div>
    <w:div w:id="1241907539">
      <w:bodyDiv w:val="1"/>
      <w:marLeft w:val="0"/>
      <w:marRight w:val="0"/>
      <w:marTop w:val="0"/>
      <w:marBottom w:val="0"/>
      <w:divBdr>
        <w:top w:val="none" w:sz="0" w:space="0" w:color="auto"/>
        <w:left w:val="none" w:sz="0" w:space="0" w:color="auto"/>
        <w:bottom w:val="none" w:sz="0" w:space="0" w:color="auto"/>
        <w:right w:val="none" w:sz="0" w:space="0" w:color="auto"/>
      </w:divBdr>
    </w:div>
    <w:div w:id="1372878055">
      <w:bodyDiv w:val="1"/>
      <w:marLeft w:val="0"/>
      <w:marRight w:val="0"/>
      <w:marTop w:val="0"/>
      <w:marBottom w:val="0"/>
      <w:divBdr>
        <w:top w:val="none" w:sz="0" w:space="0" w:color="auto"/>
        <w:left w:val="none" w:sz="0" w:space="0" w:color="auto"/>
        <w:bottom w:val="none" w:sz="0" w:space="0" w:color="auto"/>
        <w:right w:val="none" w:sz="0" w:space="0" w:color="auto"/>
      </w:divBdr>
    </w:div>
    <w:div w:id="1444380246">
      <w:bodyDiv w:val="1"/>
      <w:marLeft w:val="0"/>
      <w:marRight w:val="0"/>
      <w:marTop w:val="0"/>
      <w:marBottom w:val="0"/>
      <w:divBdr>
        <w:top w:val="none" w:sz="0" w:space="0" w:color="auto"/>
        <w:left w:val="none" w:sz="0" w:space="0" w:color="auto"/>
        <w:bottom w:val="none" w:sz="0" w:space="0" w:color="auto"/>
        <w:right w:val="none" w:sz="0" w:space="0" w:color="auto"/>
      </w:divBdr>
    </w:div>
    <w:div w:id="1467310212">
      <w:bodyDiv w:val="1"/>
      <w:marLeft w:val="0"/>
      <w:marRight w:val="0"/>
      <w:marTop w:val="0"/>
      <w:marBottom w:val="0"/>
      <w:divBdr>
        <w:top w:val="none" w:sz="0" w:space="0" w:color="auto"/>
        <w:left w:val="none" w:sz="0" w:space="0" w:color="auto"/>
        <w:bottom w:val="none" w:sz="0" w:space="0" w:color="auto"/>
        <w:right w:val="none" w:sz="0" w:space="0" w:color="auto"/>
      </w:divBdr>
    </w:div>
    <w:div w:id="1693409814">
      <w:bodyDiv w:val="1"/>
      <w:marLeft w:val="0"/>
      <w:marRight w:val="0"/>
      <w:marTop w:val="0"/>
      <w:marBottom w:val="0"/>
      <w:divBdr>
        <w:top w:val="none" w:sz="0" w:space="0" w:color="auto"/>
        <w:left w:val="none" w:sz="0" w:space="0" w:color="auto"/>
        <w:bottom w:val="none" w:sz="0" w:space="0" w:color="auto"/>
        <w:right w:val="none" w:sz="0" w:space="0" w:color="auto"/>
      </w:divBdr>
    </w:div>
    <w:div w:id="1702975314">
      <w:bodyDiv w:val="1"/>
      <w:marLeft w:val="0"/>
      <w:marRight w:val="0"/>
      <w:marTop w:val="0"/>
      <w:marBottom w:val="0"/>
      <w:divBdr>
        <w:top w:val="none" w:sz="0" w:space="0" w:color="auto"/>
        <w:left w:val="none" w:sz="0" w:space="0" w:color="auto"/>
        <w:bottom w:val="none" w:sz="0" w:space="0" w:color="auto"/>
        <w:right w:val="none" w:sz="0" w:space="0" w:color="auto"/>
      </w:divBdr>
      <w:divsChild>
        <w:div w:id="486477958">
          <w:marLeft w:val="0"/>
          <w:marRight w:val="0"/>
          <w:marTop w:val="0"/>
          <w:marBottom w:val="0"/>
          <w:divBdr>
            <w:top w:val="none" w:sz="0" w:space="0" w:color="auto"/>
            <w:left w:val="none" w:sz="0" w:space="0" w:color="auto"/>
            <w:bottom w:val="none" w:sz="0" w:space="0" w:color="auto"/>
            <w:right w:val="none" w:sz="0" w:space="0" w:color="auto"/>
          </w:divBdr>
        </w:div>
      </w:divsChild>
    </w:div>
    <w:div w:id="1729838913">
      <w:bodyDiv w:val="1"/>
      <w:marLeft w:val="0"/>
      <w:marRight w:val="0"/>
      <w:marTop w:val="0"/>
      <w:marBottom w:val="0"/>
      <w:divBdr>
        <w:top w:val="none" w:sz="0" w:space="0" w:color="auto"/>
        <w:left w:val="none" w:sz="0" w:space="0" w:color="auto"/>
        <w:bottom w:val="none" w:sz="0" w:space="0" w:color="auto"/>
        <w:right w:val="none" w:sz="0" w:space="0" w:color="auto"/>
      </w:divBdr>
    </w:div>
    <w:div w:id="1754468340">
      <w:bodyDiv w:val="1"/>
      <w:marLeft w:val="0"/>
      <w:marRight w:val="0"/>
      <w:marTop w:val="0"/>
      <w:marBottom w:val="0"/>
      <w:divBdr>
        <w:top w:val="none" w:sz="0" w:space="0" w:color="auto"/>
        <w:left w:val="none" w:sz="0" w:space="0" w:color="auto"/>
        <w:bottom w:val="none" w:sz="0" w:space="0" w:color="auto"/>
        <w:right w:val="none" w:sz="0" w:space="0" w:color="auto"/>
      </w:divBdr>
    </w:div>
    <w:div w:id="1812286306">
      <w:bodyDiv w:val="1"/>
      <w:marLeft w:val="0"/>
      <w:marRight w:val="0"/>
      <w:marTop w:val="0"/>
      <w:marBottom w:val="0"/>
      <w:divBdr>
        <w:top w:val="none" w:sz="0" w:space="0" w:color="auto"/>
        <w:left w:val="none" w:sz="0" w:space="0" w:color="auto"/>
        <w:bottom w:val="none" w:sz="0" w:space="0" w:color="auto"/>
        <w:right w:val="none" w:sz="0" w:space="0" w:color="auto"/>
      </w:divBdr>
    </w:div>
    <w:div w:id="1812554225">
      <w:bodyDiv w:val="1"/>
      <w:marLeft w:val="0"/>
      <w:marRight w:val="0"/>
      <w:marTop w:val="0"/>
      <w:marBottom w:val="0"/>
      <w:divBdr>
        <w:top w:val="none" w:sz="0" w:space="0" w:color="auto"/>
        <w:left w:val="none" w:sz="0" w:space="0" w:color="auto"/>
        <w:bottom w:val="none" w:sz="0" w:space="0" w:color="auto"/>
        <w:right w:val="none" w:sz="0" w:space="0" w:color="auto"/>
      </w:divBdr>
    </w:div>
    <w:div w:id="1835337892">
      <w:bodyDiv w:val="1"/>
      <w:marLeft w:val="0"/>
      <w:marRight w:val="0"/>
      <w:marTop w:val="0"/>
      <w:marBottom w:val="0"/>
      <w:divBdr>
        <w:top w:val="none" w:sz="0" w:space="0" w:color="auto"/>
        <w:left w:val="none" w:sz="0" w:space="0" w:color="auto"/>
        <w:bottom w:val="none" w:sz="0" w:space="0" w:color="auto"/>
        <w:right w:val="none" w:sz="0" w:space="0" w:color="auto"/>
      </w:divBdr>
    </w:div>
    <w:div w:id="1874003779">
      <w:bodyDiv w:val="1"/>
      <w:marLeft w:val="0"/>
      <w:marRight w:val="0"/>
      <w:marTop w:val="0"/>
      <w:marBottom w:val="0"/>
      <w:divBdr>
        <w:top w:val="none" w:sz="0" w:space="0" w:color="auto"/>
        <w:left w:val="none" w:sz="0" w:space="0" w:color="auto"/>
        <w:bottom w:val="none" w:sz="0" w:space="0" w:color="auto"/>
        <w:right w:val="none" w:sz="0" w:space="0" w:color="auto"/>
      </w:divBdr>
    </w:div>
    <w:div w:id="1932397357">
      <w:bodyDiv w:val="1"/>
      <w:marLeft w:val="0"/>
      <w:marRight w:val="0"/>
      <w:marTop w:val="0"/>
      <w:marBottom w:val="0"/>
      <w:divBdr>
        <w:top w:val="none" w:sz="0" w:space="0" w:color="auto"/>
        <w:left w:val="none" w:sz="0" w:space="0" w:color="auto"/>
        <w:bottom w:val="none" w:sz="0" w:space="0" w:color="auto"/>
        <w:right w:val="none" w:sz="0" w:space="0" w:color="auto"/>
      </w:divBdr>
    </w:div>
    <w:div w:id="1989629009">
      <w:bodyDiv w:val="1"/>
      <w:marLeft w:val="0"/>
      <w:marRight w:val="0"/>
      <w:marTop w:val="0"/>
      <w:marBottom w:val="0"/>
      <w:divBdr>
        <w:top w:val="none" w:sz="0" w:space="0" w:color="auto"/>
        <w:left w:val="none" w:sz="0" w:space="0" w:color="auto"/>
        <w:bottom w:val="none" w:sz="0" w:space="0" w:color="auto"/>
        <w:right w:val="none" w:sz="0" w:space="0" w:color="auto"/>
      </w:divBdr>
    </w:div>
    <w:div w:id="2124882267">
      <w:bodyDiv w:val="1"/>
      <w:marLeft w:val="0"/>
      <w:marRight w:val="0"/>
      <w:marTop w:val="0"/>
      <w:marBottom w:val="0"/>
      <w:divBdr>
        <w:top w:val="none" w:sz="0" w:space="0" w:color="auto"/>
        <w:left w:val="none" w:sz="0" w:space="0" w:color="auto"/>
        <w:bottom w:val="none" w:sz="0" w:space="0" w:color="auto"/>
        <w:right w:val="none" w:sz="0" w:space="0" w:color="auto"/>
      </w:divBdr>
    </w:div>
    <w:div w:id="2128624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docs.google.com/forms/d/1zY4_QgrXaqBTLrLD82MVP2ZRLkWTOPDvVsE6N7T3vBQ/" TargetMode="External"/><Relationship Id="rId42" Type="http://schemas.openxmlformats.org/officeDocument/2006/relationships/image" Target="media/image21.png"/><Relationship Id="rId47" Type="http://schemas.openxmlformats.org/officeDocument/2006/relationships/image" Target="media/image26.jpeg"/><Relationship Id="rId63" Type="http://schemas.openxmlformats.org/officeDocument/2006/relationships/hyperlink" Target="https://fodevarewatch.dk/Drikkevarer/article11170690.ece" TargetMode="External"/><Relationship Id="rId68" Type="http://schemas.openxmlformats.org/officeDocument/2006/relationships/hyperlink" Target="https://mediernesudvikling.slks.dk/2018/kort-nyt/brug-af-sociale-medier-i-2018/" TargetMode="External"/><Relationship Id="rId2" Type="http://schemas.openxmlformats.org/officeDocument/2006/relationships/customXml" Target="../customXml/item2.xml"/><Relationship Id="rId16" Type="http://schemas.openxmlformats.org/officeDocument/2006/relationships/hyperlink" Target="https://www.facebook.com/groups/1693759514178884" TargetMode="External"/><Relationship Id="rId29" Type="http://schemas.openxmlformats.org/officeDocument/2006/relationships/image" Target="media/image12.jpeg"/><Relationship Id="rId11" Type="http://schemas.openxmlformats.org/officeDocument/2006/relationships/hyperlink" Target="https://docs.google.com/document/d/14rXAYXJF6nrF9V1hDtHWpw5SgHfmgKjJic1GwAJ5hFQ/edit?fbclid=IwAR09y4GpcaHiuBCxVV6mQREtKnR6Sjx88VosTW1iK5huIPwXHa2wNtgUTNw" TargetMode="External"/><Relationship Id="rId24" Type="http://schemas.openxmlformats.org/officeDocument/2006/relationships/image" Target="media/image7.png"/><Relationship Id="rId32" Type="http://schemas.openxmlformats.org/officeDocument/2006/relationships/image" Target="media/image15.jpeg"/><Relationship Id="rId37" Type="http://schemas.openxmlformats.org/officeDocument/2006/relationships/header" Target="header2.xml"/><Relationship Id="rId40" Type="http://schemas.openxmlformats.org/officeDocument/2006/relationships/image" Target="media/image19.png"/><Relationship Id="rId45" Type="http://schemas.openxmlformats.org/officeDocument/2006/relationships/image" Target="media/image24.jpe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hyperlink" Target="https://www.dr.dk/mad/artikel/oel-uden-alkohol-storhitter-nu-er-det-ikke-laengere-pinligt-sige-nej-til-procenterne" TargetMode="External"/><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0.png"/><Relationship Id="rId19" Type="http://schemas.openxmlformats.org/officeDocument/2006/relationships/hyperlink" Target="https://www.facebook.com/groups/faellestival" TargetMode="External"/><Relationship Id="rId14" Type="http://schemas.openxmlformats.org/officeDocument/2006/relationships/image" Target="media/image3.png"/><Relationship Id="rId22" Type="http://schemas.openxmlformats.org/officeDocument/2006/relationships/image" Target="media/image5.pn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header" Target="header1.xml"/><Relationship Id="rId43" Type="http://schemas.openxmlformats.org/officeDocument/2006/relationships/image" Target="media/image22.jpeg"/><Relationship Id="rId48" Type="http://schemas.openxmlformats.org/officeDocument/2006/relationships/image" Target="media/image27.jpeg"/><Relationship Id="rId56" Type="http://schemas.openxmlformats.org/officeDocument/2006/relationships/image" Target="media/image35.png"/><Relationship Id="rId64" Type="http://schemas.openxmlformats.org/officeDocument/2006/relationships/hyperlink" Target="https://www.berlingske.dk/business/oel-uden-alkohol-i-brusende-vaekst-markedet-er-vokset-eksplosivt" TargetMode="External"/><Relationship Id="rId69" Type="http://schemas.openxmlformats.org/officeDocument/2006/relationships/hyperlink" Target="https://carlsbergdanmark.dk/baeredygtighed/vores-ambitioner/zero-irresponsible-drinking/" TargetMode="Externa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https://trello.com/b/QpPHd1aq/tuborg-nul" TargetMode="External"/><Relationship Id="rId17" Type="http://schemas.openxmlformats.org/officeDocument/2006/relationships/hyperlink" Target="https://www.facebook.com/groups/228243894011668" TargetMode="External"/><Relationship Id="rId25" Type="http://schemas.openxmlformats.org/officeDocument/2006/relationships/image" Target="media/image8.png"/><Relationship Id="rId33" Type="http://schemas.openxmlformats.org/officeDocument/2006/relationships/image" Target="media/image16.jpeg"/><Relationship Id="rId38" Type="http://schemas.openxmlformats.org/officeDocument/2006/relationships/footer" Target="footer2.xml"/><Relationship Id="rId46" Type="http://schemas.openxmlformats.org/officeDocument/2006/relationships/image" Target="media/image25.jpeg"/><Relationship Id="rId59" Type="http://schemas.openxmlformats.org/officeDocument/2006/relationships/image" Target="media/image38.png"/><Relationship Id="rId67" Type="http://schemas.openxmlformats.org/officeDocument/2006/relationships/hyperlink" Target="https://bureaubiz.dk/vi-vil-ikke-laengere-vaere-fri-for-alkoholfrit-oel/" TargetMode="External"/><Relationship Id="rId20" Type="http://schemas.openxmlformats.org/officeDocument/2006/relationships/hyperlink" Target="https://www.facebook.com/groups/STENGADECREW" TargetMode="External"/><Relationship Id="rId41" Type="http://schemas.openxmlformats.org/officeDocument/2006/relationships/image" Target="media/image20.jpeg"/><Relationship Id="rId54" Type="http://schemas.openxmlformats.org/officeDocument/2006/relationships/image" Target="media/image33.png"/><Relationship Id="rId62" Type="http://schemas.openxmlformats.org/officeDocument/2006/relationships/hyperlink" Target="https://bryggeriforeningen.dk/toersten-efter-alkoholfri-oel-stiger/" TargetMode="External"/><Relationship Id="rId70" Type="http://schemas.openxmlformats.org/officeDocument/2006/relationships/hyperlink" Target="https://tuborg.dk/drik-med-respek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6.png"/><Relationship Id="rId28" Type="http://schemas.openxmlformats.org/officeDocument/2006/relationships/image" Target="media/image11.jpeg"/><Relationship Id="rId36" Type="http://schemas.openxmlformats.org/officeDocument/2006/relationships/footer" Target="footer1.xml"/><Relationship Id="rId49" Type="http://schemas.openxmlformats.org/officeDocument/2006/relationships/image" Target="media/image28.jpeg"/><Relationship Id="rId57" Type="http://schemas.openxmlformats.org/officeDocument/2006/relationships/image" Target="media/image36.png"/><Relationship Id="rId10" Type="http://schemas.openxmlformats.org/officeDocument/2006/relationships/image" Target="media/image2.png"/><Relationship Id="rId31" Type="http://schemas.openxmlformats.org/officeDocument/2006/relationships/image" Target="media/image14.jpeg"/><Relationship Id="rId44" Type="http://schemas.openxmlformats.org/officeDocument/2006/relationships/image" Target="media/image23.jpeg"/><Relationship Id="rId52" Type="http://schemas.openxmlformats.org/officeDocument/2006/relationships/image" Target="media/image31.jpeg"/><Relationship Id="rId60" Type="http://schemas.openxmlformats.org/officeDocument/2006/relationships/image" Target="media/image39.png"/><Relationship Id="rId65" Type="http://schemas.openxmlformats.org/officeDocument/2006/relationships/hyperlink" Target="https://livsstil.tv2.dk/2018-08-29-engang-var-den-symbolet-paa-en-toerlagt-alkoholiker-nu-har-eksperimenter-gjort-den-hip-og" TargetMode="External"/><Relationship Id="rId73"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trello.com/b/QpPHd1aq/tuborg-nul" TargetMode="External"/><Relationship Id="rId18" Type="http://schemas.openxmlformats.org/officeDocument/2006/relationships/hyperlink" Target="https://www.facebook.com/groups/114009128646967" TargetMode="External"/><Relationship Id="rId39" Type="http://schemas.openxmlformats.org/officeDocument/2006/relationships/image" Target="media/image18.jpeg"/><Relationship Id="rId34" Type="http://schemas.openxmlformats.org/officeDocument/2006/relationships/image" Target="media/image17.jpeg"/><Relationship Id="rId50" Type="http://schemas.openxmlformats.org/officeDocument/2006/relationships/image" Target="media/image29.jpeg"/><Relationship Id="rId55" Type="http://schemas.openxmlformats.org/officeDocument/2006/relationships/image" Target="media/image34.png"/><Relationship Id="rId7" Type="http://schemas.openxmlformats.org/officeDocument/2006/relationships/footnotes" Target="footnotes.xml"/><Relationship Id="rId71" Type="http://schemas.openxmlformats.org/officeDocument/2006/relationships/hyperlink" Target="https://tuborg.dk/tuborgsk/"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rte\AppData\Local\Microsoft\Office\16.0\DTS\en-US%7b3C26D0B4-C31F-44EE-A445-6926C09DD4D0%7d\%7b313D4FBD-A8E3-4F5F-98C2-DEF12715FA32%7dtf16392850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FDA515AA74164A02B23AFAAC9936B351"/>
        <w:category>
          <w:name w:val="General"/>
          <w:gallery w:val="placeholder"/>
        </w:category>
        <w:types>
          <w:type w:val="bbPlcHdr"/>
        </w:types>
        <w:behaviors>
          <w:behavior w:val="content"/>
        </w:behaviors>
        <w:guid w:val="{0DEE2431-B883-426F-9A4C-66C63523F3B6}"/>
      </w:docPartPr>
      <w:docPartBody>
        <w:p w:rsidR="00E94BEE" w:rsidRDefault="00E94BEE">
          <w:pPr>
            <w:pStyle w:val="FDA515AA74164A02B23AFAAC9936B351"/>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October 10</w:t>
          </w:r>
          <w:r w:rsidRPr="00D86945">
            <w:rPr>
              <w:rStyle w:val="SubtitleChar"/>
              <w:b/>
            </w:rPr>
            <w:fldChar w:fldCharType="end"/>
          </w:r>
        </w:p>
      </w:docPartBody>
    </w:docPart>
    <w:docPart>
      <w:docPartPr>
        <w:name w:val="B17FABEDFEFA43B485DD6D8D8A88ED8A"/>
        <w:category>
          <w:name w:val="General"/>
          <w:gallery w:val="placeholder"/>
        </w:category>
        <w:types>
          <w:type w:val="bbPlcHdr"/>
        </w:types>
        <w:behaviors>
          <w:behavior w:val="content"/>
        </w:behaviors>
        <w:guid w:val="{861C513E-75EB-4A4F-8C18-8BB242207EEE}"/>
      </w:docPartPr>
      <w:docPartBody>
        <w:p w:rsidR="00E94BEE" w:rsidRDefault="00E94BEE">
          <w:pPr>
            <w:pStyle w:val="B17FABEDFEFA43B485DD6D8D8A88ED8A"/>
          </w:pPr>
          <w:r>
            <w:t>Your Name</w:t>
          </w:r>
        </w:p>
      </w:docPartBody>
    </w:docPart>
    <w:docPart>
      <w:docPartPr>
        <w:name w:val="4042CC0AAD78441EB3110189A76AF9A9"/>
        <w:category>
          <w:name w:val="General"/>
          <w:gallery w:val="placeholder"/>
        </w:category>
        <w:types>
          <w:type w:val="bbPlcHdr"/>
        </w:types>
        <w:behaviors>
          <w:behavior w:val="content"/>
        </w:behaviors>
        <w:guid w:val="{AF707E21-E5F6-47A1-8FE6-320AC9694133}"/>
      </w:docPartPr>
      <w:docPartBody>
        <w:p w:rsidR="00E94BEE" w:rsidRDefault="00E94BEE" w:rsidP="00E94BEE">
          <w:pPr>
            <w:pStyle w:val="4042CC0AAD78441EB3110189A76AF9A9"/>
          </w:pPr>
          <w:r w:rsidRPr="00DF027C">
            <w:t>Subtitle Text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altName w:val="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altName w:val="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4BEE"/>
    <w:rsid w:val="004E05EF"/>
    <w:rsid w:val="00814DEB"/>
    <w:rsid w:val="0091398E"/>
    <w:rsid w:val="00E94BEE"/>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DK" w:eastAsia="en-DK"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lang w:val="en-US" w:eastAsia="en-US"/>
    </w:rPr>
  </w:style>
  <w:style w:type="character" w:customStyle="1" w:styleId="SubtitleChar">
    <w:name w:val="Subtitle Char"/>
    <w:basedOn w:val="DefaultParagraphFont"/>
    <w:link w:val="Subtitle"/>
    <w:uiPriority w:val="2"/>
    <w:rPr>
      <w:caps/>
      <w:color w:val="44546A" w:themeColor="text2"/>
      <w:spacing w:val="20"/>
      <w:sz w:val="32"/>
      <w:lang w:val="en-US" w:eastAsia="en-US"/>
    </w:rPr>
  </w:style>
  <w:style w:type="paragraph" w:customStyle="1" w:styleId="FDA515AA74164A02B23AFAAC9936B351">
    <w:name w:val="FDA515AA74164A02B23AFAAC9936B351"/>
  </w:style>
  <w:style w:type="paragraph" w:customStyle="1" w:styleId="B17FABEDFEFA43B485DD6D8D8A88ED8A">
    <w:name w:val="B17FABEDFEFA43B485DD6D8D8A88ED8A"/>
  </w:style>
  <w:style w:type="paragraph" w:customStyle="1" w:styleId="4042CC0AAD78441EB3110189A76AF9A9">
    <w:name w:val="4042CC0AAD78441EB3110189A76AF9A9"/>
    <w:rsid w:val="00E94BE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Signe Mathiasen
sign4731@stud.kea.dk
Linea Lindebjerg
line301u@stud.kea.dk
Emilie Jacobsen
emil522u@stud.kea.dk
Morten Sixhøj
mort108v@stud.kea.dk</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7959DC3-DC92-42EA-86E8-80FAA1466A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{313D4FBD-A8E3-4F5F-98C2-DEF12715FA32}tf16392850_win32.dotx</Template>
  <TotalTime>30</TotalTime>
  <Pages>32</Pages>
  <Words>4725</Words>
  <Characters>32720</Characters>
  <Application>Microsoft Office Word</Application>
  <DocSecurity>0</DocSecurity>
  <Lines>1128</Lines>
  <Paragraphs>486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Morten Bo Sixhøj</dc:creator>
  <cp:keywords/>
  <cp:lastModifiedBy>Morten Bo Sixhøj</cp:lastModifiedBy>
  <cp:revision>21</cp:revision>
  <cp:lastPrinted>2006-08-01T17:47:00Z</cp:lastPrinted>
  <dcterms:created xsi:type="dcterms:W3CDTF">2020-10-13T21:12:00Z</dcterms:created>
  <dcterms:modified xsi:type="dcterms:W3CDTF">2020-10-13T21:47:00Z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